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2B76" w:rsidRPr="00492B76" w:rsidRDefault="00492B76" w:rsidP="00492B76">
      <w:pPr>
        <w:snapToGrid w:val="0"/>
        <w:spacing w:beforeLines="50" w:before="180"/>
        <w:ind w:firstLineChars="700" w:firstLine="1176"/>
        <w:rPr>
          <w:rFonts w:eastAsia="標楷體"/>
          <w:b/>
          <w:sz w:val="28"/>
          <w:szCs w:val="28"/>
        </w:rPr>
      </w:pPr>
      <w:r w:rsidRPr="00492B76">
        <w:rPr>
          <w:rFonts w:hint="eastAsia"/>
          <w:sz w:val="28"/>
          <w:szCs w:val="28"/>
        </w:rPr>
        <w:t>機械製造</w:t>
      </w:r>
      <w:r w:rsidRPr="00492B76">
        <w:rPr>
          <w:rFonts w:hint="eastAsia"/>
          <w:sz w:val="28"/>
          <w:szCs w:val="28"/>
        </w:rPr>
        <w:t xml:space="preserve">  </w:t>
      </w:r>
      <w:r w:rsidRPr="00492B76">
        <w:rPr>
          <w:rFonts w:hint="eastAsia"/>
          <w:sz w:val="28"/>
          <w:szCs w:val="28"/>
        </w:rPr>
        <w:t>第三章</w:t>
      </w:r>
      <w:r w:rsidRPr="00492B76">
        <w:rPr>
          <w:rFonts w:hint="eastAsia"/>
          <w:sz w:val="28"/>
          <w:szCs w:val="28"/>
        </w:rPr>
        <w:t xml:space="preserve"> </w:t>
      </w:r>
      <w:r w:rsidRPr="00492B76">
        <w:rPr>
          <w:rFonts w:hint="eastAsia"/>
          <w:sz w:val="28"/>
          <w:szCs w:val="28"/>
        </w:rPr>
        <w:t>鑄造</w:t>
      </w:r>
    </w:p>
    <w:p w:rsidR="00B87691" w:rsidRDefault="00B87691" w:rsidP="00492B76">
      <w:pPr>
        <w:snapToGrid w:val="0"/>
        <w:spacing w:beforeLines="50" w:before="180"/>
        <w:rPr>
          <w:rFonts w:eastAsia="標楷體"/>
          <w:b/>
        </w:rPr>
      </w:pPr>
      <w:r>
        <w:rPr>
          <w:rFonts w:eastAsia="標楷體" w:hint="eastAsia"/>
          <w:b/>
        </w:rPr>
        <w:t>一、單選題</w:t>
      </w:r>
      <w:r>
        <w:rPr>
          <w:rFonts w:eastAsia="標楷體" w:hint="eastAsia"/>
          <w:b/>
        </w:rPr>
        <w:t>: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1.</w:t>
      </w:r>
      <w:r w:rsidRPr="00BD4DA5">
        <w:rPr>
          <w:rFonts w:hint="eastAsia"/>
        </w:rPr>
        <w:t>鑄件的角部需有倒角或圓角之主要原因為</w:t>
      </w:r>
      <w:r w:rsidRPr="00BD4DA5">
        <w:rPr>
          <w:rFonts w:hint="eastAsia"/>
        </w:rPr>
        <w:br/>
        <w:t>(A)</w:t>
      </w:r>
      <w:r w:rsidRPr="00BD4DA5">
        <w:rPr>
          <w:rFonts w:hint="eastAsia"/>
        </w:rPr>
        <w:t xml:space="preserve">外形美觀　</w:t>
      </w:r>
      <w:r w:rsidRPr="00BD4DA5">
        <w:rPr>
          <w:rFonts w:hint="eastAsia"/>
        </w:rPr>
        <w:t>(B)</w:t>
      </w:r>
      <w:r w:rsidRPr="00BD4DA5">
        <w:rPr>
          <w:rFonts w:hint="eastAsia"/>
        </w:rPr>
        <w:t xml:space="preserve">防止因結晶組織所導致的強度降低　</w:t>
      </w:r>
      <w:r w:rsidRPr="00BD4DA5">
        <w:rPr>
          <w:rFonts w:hint="eastAsia"/>
        </w:rPr>
        <w:t>(C)</w:t>
      </w:r>
      <w:r w:rsidRPr="00BD4DA5">
        <w:rPr>
          <w:rFonts w:hint="eastAsia"/>
        </w:rPr>
        <w:t xml:space="preserve">維護使用時的安全　</w:t>
      </w:r>
      <w:r w:rsidRPr="00BD4DA5">
        <w:rPr>
          <w:rFonts w:hint="eastAsia"/>
        </w:rPr>
        <w:t>(D)</w:t>
      </w:r>
      <w:r w:rsidRPr="00BD4DA5">
        <w:rPr>
          <w:rFonts w:hint="eastAsia"/>
        </w:rPr>
        <w:t>降低材料成本。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D4DA5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D4DA5">
        <w:rPr>
          <w:rFonts w:hint="eastAsia"/>
          <w:color w:val="0000FF"/>
        </w:rPr>
        <w:t>鑄件之轉角若為尖角，會產生收縮裂痕而降低強度。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2.</w:t>
      </w:r>
      <w:r w:rsidRPr="001962BE">
        <w:rPr>
          <w:rFonts w:hint="eastAsia"/>
        </w:rPr>
        <w:t>超大型鑄件宜選用</w:t>
      </w:r>
      <w:r w:rsidRPr="001962BE">
        <w:rPr>
          <w:rFonts w:hint="eastAsia"/>
        </w:rPr>
        <w:br/>
        <w:t>(A)</w:t>
      </w:r>
      <w:r w:rsidRPr="001962BE">
        <w:rPr>
          <w:rFonts w:hint="eastAsia"/>
        </w:rPr>
        <w:t xml:space="preserve">台上　</w:t>
      </w:r>
      <w:r w:rsidRPr="001962BE">
        <w:rPr>
          <w:rFonts w:hint="eastAsia"/>
        </w:rPr>
        <w:t>(B)</w:t>
      </w:r>
      <w:r w:rsidRPr="001962BE">
        <w:rPr>
          <w:rFonts w:hint="eastAsia"/>
        </w:rPr>
        <w:t xml:space="preserve">地面　</w:t>
      </w:r>
      <w:r w:rsidRPr="001962BE">
        <w:rPr>
          <w:rFonts w:hint="eastAsia"/>
        </w:rPr>
        <w:t>(C)</w:t>
      </w:r>
      <w:r w:rsidRPr="001962BE">
        <w:rPr>
          <w:rFonts w:hint="eastAsia"/>
        </w:rPr>
        <w:t xml:space="preserve">地坑　</w:t>
      </w:r>
      <w:r w:rsidRPr="001962BE">
        <w:rPr>
          <w:rFonts w:hint="eastAsia"/>
        </w:rPr>
        <w:t>(D)</w:t>
      </w:r>
      <w:r w:rsidRPr="001962BE">
        <w:rPr>
          <w:rFonts w:hint="eastAsia"/>
        </w:rPr>
        <w:t>機械　造模。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962BE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  <w:spacing w:val="-4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962BE">
        <w:rPr>
          <w:rFonts w:hint="eastAsia"/>
          <w:color w:val="0000FF"/>
          <w:spacing w:val="-4"/>
        </w:rPr>
        <w:t>地坑造模之下砂箱在地面以下，有足夠的支撐力，所以適用於超大型鑄件。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3.</w:t>
      </w:r>
      <w:r w:rsidRPr="009C7D7E">
        <w:rPr>
          <w:rFonts w:hint="eastAsia"/>
        </w:rPr>
        <w:t>下列四種材料常被用來製作模型</w:t>
      </w:r>
      <w:r w:rsidRPr="009C7D7E">
        <w:rPr>
          <w:rFonts w:hint="eastAsia"/>
        </w:rPr>
        <w:t>(Pattern)</w:t>
      </w:r>
      <w:r w:rsidRPr="009C7D7E">
        <w:rPr>
          <w:rFonts w:hint="eastAsia"/>
        </w:rPr>
        <w:t>，在造模完成後，何者可以</w:t>
      </w:r>
      <w:r w:rsidRPr="009C7D7E">
        <w:rPr>
          <w:rFonts w:hint="eastAsia"/>
          <w:u w:val="single"/>
        </w:rPr>
        <w:t>不需</w:t>
      </w:r>
      <w:r w:rsidRPr="009C7D7E">
        <w:rPr>
          <w:rFonts w:hint="eastAsia"/>
        </w:rPr>
        <w:t>要從鑄模</w:t>
      </w:r>
      <w:r w:rsidRPr="009C7D7E">
        <w:rPr>
          <w:rFonts w:hint="eastAsia"/>
        </w:rPr>
        <w:t>(Casting Mold)</w:t>
      </w:r>
      <w:r w:rsidRPr="009C7D7E">
        <w:rPr>
          <w:rFonts w:hint="eastAsia"/>
        </w:rPr>
        <w:t>中先被移除，因而產生空穴，然後再進行熔融金屬液澆鑄</w:t>
      </w:r>
      <w:r w:rsidRPr="009C7D7E">
        <w:rPr>
          <w:rFonts w:hint="eastAsia"/>
        </w:rPr>
        <w:t>(Pouring)</w:t>
      </w:r>
      <w:r w:rsidRPr="009C7D7E">
        <w:rPr>
          <w:rFonts w:hint="eastAsia"/>
        </w:rPr>
        <w:t>的步驟？</w:t>
      </w:r>
      <w:r w:rsidRPr="009C7D7E">
        <w:rPr>
          <w:rFonts w:hint="eastAsia"/>
        </w:rPr>
        <w:br/>
        <w:t>(A)</w:t>
      </w:r>
      <w:r w:rsidRPr="009C7D7E">
        <w:rPr>
          <w:rFonts w:hint="eastAsia"/>
        </w:rPr>
        <w:t xml:space="preserve">檜木　</w:t>
      </w:r>
      <w:r w:rsidRPr="009C7D7E">
        <w:rPr>
          <w:rFonts w:hint="eastAsia"/>
        </w:rPr>
        <w:t>(B)</w:t>
      </w:r>
      <w:r w:rsidRPr="009C7D7E">
        <w:rPr>
          <w:rFonts w:hint="eastAsia"/>
        </w:rPr>
        <w:t xml:space="preserve">鋁合金　</w:t>
      </w:r>
      <w:r w:rsidRPr="009C7D7E">
        <w:rPr>
          <w:rFonts w:hint="eastAsia"/>
        </w:rPr>
        <w:t>(C)</w:t>
      </w:r>
      <w:r w:rsidRPr="009C7D7E">
        <w:rPr>
          <w:rFonts w:hint="eastAsia"/>
        </w:rPr>
        <w:t xml:space="preserve">蠟　</w:t>
      </w:r>
      <w:r w:rsidRPr="009C7D7E">
        <w:rPr>
          <w:rFonts w:hint="eastAsia"/>
        </w:rPr>
        <w:t>(D)</w:t>
      </w:r>
      <w:r w:rsidRPr="009C7D7E">
        <w:rPr>
          <w:rFonts w:hint="eastAsia"/>
        </w:rPr>
        <w:t>聚苯乙烯</w:t>
      </w:r>
      <w:r w:rsidRPr="009C7D7E">
        <w:rPr>
          <w:rFonts w:hint="eastAsia"/>
        </w:rPr>
        <w:t>(PS)</w:t>
      </w:r>
      <w:r w:rsidRPr="009C7D7E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C7D7E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C7D7E">
        <w:rPr>
          <w:rFonts w:hint="eastAsia"/>
          <w:color w:val="0000FF"/>
        </w:rPr>
        <w:t>蠟要以熱量從砂模中移除。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4.</w:t>
      </w:r>
      <w:r w:rsidRPr="001A7C35">
        <w:rPr>
          <w:rFonts w:hint="eastAsia"/>
        </w:rPr>
        <w:t>下列敘述何者</w:t>
      </w:r>
      <w:r w:rsidRPr="001A7C35">
        <w:rPr>
          <w:rFonts w:hint="eastAsia"/>
          <w:u w:val="single"/>
        </w:rPr>
        <w:t>不正確</w:t>
      </w:r>
      <w:r w:rsidRPr="001A7C35">
        <w:rPr>
          <w:rFonts w:hint="eastAsia"/>
        </w:rPr>
        <w:t>？</w:t>
      </w:r>
      <w:r w:rsidRPr="001A7C35">
        <w:br/>
        <w:t>(A)</w:t>
      </w:r>
      <w:r w:rsidRPr="001A7C35">
        <w:rPr>
          <w:rFonts w:hint="eastAsia"/>
        </w:rPr>
        <w:t>矽可幫助析出石墨，並可增加鐵水流動性</w:t>
      </w:r>
      <w:r w:rsidRPr="001A7C35">
        <w:t xml:space="preserve">　</w:t>
      </w:r>
      <w:r w:rsidRPr="001A7C35">
        <w:t>(B)</w:t>
      </w:r>
      <w:r w:rsidRPr="001A7C35">
        <w:rPr>
          <w:rFonts w:hint="eastAsia"/>
        </w:rPr>
        <w:t>欲除去鐵水中之硫分，可加入矽</w:t>
      </w:r>
      <w:r w:rsidRPr="001A7C35">
        <w:t xml:space="preserve">　</w:t>
      </w:r>
      <w:r w:rsidRPr="001A7C35">
        <w:t>(C)</w:t>
      </w:r>
      <w:r w:rsidRPr="001A7C35">
        <w:rPr>
          <w:rFonts w:hint="eastAsia"/>
        </w:rPr>
        <w:t>鐵水之澆鑄溫度比熔點高</w:t>
      </w:r>
      <w:r w:rsidRPr="001A7C35">
        <w:t>10</w:t>
      </w:r>
      <w:r w:rsidRPr="001A7C35">
        <w:rPr>
          <w:rFonts w:hint="eastAsia"/>
        </w:rPr>
        <w:t>～</w:t>
      </w:r>
      <w:r w:rsidRPr="001A7C35">
        <w:t>20</w:t>
      </w:r>
      <w:r w:rsidRPr="001A7C35">
        <w:rPr>
          <w:rFonts w:hint="eastAsia"/>
        </w:rPr>
        <w:t>%</w:t>
      </w:r>
      <w:r w:rsidRPr="001A7C35">
        <w:t xml:space="preserve">　</w:t>
      </w:r>
      <w:r w:rsidRPr="001A7C35">
        <w:t>(D)</w:t>
      </w:r>
      <w:r w:rsidRPr="001A7C35">
        <w:rPr>
          <w:rFonts w:hint="eastAsia"/>
        </w:rPr>
        <w:t>為避免鐵水氧化，可在液面加碳粉。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A7C35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A7C35">
        <w:rPr>
          <w:rFonts w:hint="eastAsia"/>
          <w:color w:val="0000FF"/>
        </w:rPr>
        <w:t>欲除去鐵水中之硫分，可加入錳。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5.</w:t>
      </w:r>
      <w:r w:rsidRPr="00A00FCA">
        <w:rPr>
          <w:rFonts w:hint="eastAsia"/>
        </w:rPr>
        <w:t>下列有關特殊鑄造作業之敘述何者</w:t>
      </w:r>
      <w:r w:rsidRPr="00A00FCA">
        <w:rPr>
          <w:rFonts w:hint="eastAsia"/>
          <w:u w:val="single"/>
        </w:rPr>
        <w:t>不正確</w:t>
      </w:r>
      <w:r w:rsidRPr="00A00FCA">
        <w:rPr>
          <w:rFonts w:hint="eastAsia"/>
        </w:rPr>
        <w:t>？</w:t>
      </w:r>
      <w:r w:rsidRPr="00A00FCA">
        <w:rPr>
          <w:rFonts w:hint="eastAsia"/>
        </w:rPr>
        <w:br/>
        <w:t>(A)</w:t>
      </w:r>
      <w:r w:rsidRPr="00A00FCA">
        <w:rPr>
          <w:rFonts w:hint="eastAsia"/>
        </w:rPr>
        <w:t xml:space="preserve">壓鑄法是利用高壓力將熔融金屬液注入金屬鑄模內，以便形成所需鑄件的鑄造法。此法由於模穴表面光滑，尺寸精確，而且在高壓力下鑄造，鑄件較不易變形，所鑄的成品精密度很高　</w:t>
      </w:r>
      <w:r w:rsidRPr="00A00FCA">
        <w:rPr>
          <w:rFonts w:hint="eastAsia"/>
        </w:rPr>
        <w:t>(B)</w:t>
      </w:r>
      <w:r w:rsidRPr="00A00FCA">
        <w:rPr>
          <w:rFonts w:hint="eastAsia"/>
        </w:rPr>
        <w:t xml:space="preserve">重力壓鑄法之鑄模以金屬製成，金屬液澆鑄時僅靠本身的重力，不另加壓力，適用於鑄造形狀複雜或斷面薄的鑄件　</w:t>
      </w:r>
      <w:r w:rsidRPr="00A00FCA">
        <w:rPr>
          <w:rFonts w:hint="eastAsia"/>
        </w:rPr>
        <w:t>(C)</w:t>
      </w:r>
      <w:r w:rsidRPr="00A00FCA">
        <w:rPr>
          <w:rFonts w:hint="eastAsia"/>
        </w:rPr>
        <w:t xml:space="preserve">石膏的原料是含結晶水的硫酸鈣，其中的硫分在高溫時易與鐵金屬起不良的反應，有損鑄件的品質，故僅適用於非鐵合金　</w:t>
      </w:r>
      <w:r w:rsidRPr="00A00FCA">
        <w:rPr>
          <w:rFonts w:hint="eastAsia"/>
        </w:rPr>
        <w:t>(D)</w:t>
      </w:r>
      <w:r w:rsidRPr="00A00FCA">
        <w:rPr>
          <w:rFonts w:hint="eastAsia"/>
        </w:rPr>
        <w:t>壓擠鑄造法之熔融金屬是在高壓狀態下凝固，作用於金屬液之高壓力會使滯留在鑄件內之氣體溶解，因此，其鑄品不會有氣孔。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00FCA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A00FCA">
        <w:rPr>
          <w:rFonts w:hint="eastAsia"/>
          <w:color w:val="0000FF"/>
        </w:rPr>
        <w:t>重力壓鑄法由於不另加壓力，金屬液之流動性低，所以不適用於鑄造形狀複雜或斷面薄的鑄件。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6.</w:t>
      </w:r>
      <w:r w:rsidRPr="004F43CA">
        <w:rPr>
          <w:rFonts w:hint="eastAsia"/>
        </w:rPr>
        <w:t>一般小型鑄件之加工裕度約為</w:t>
      </w:r>
      <w:r w:rsidRPr="004F43CA">
        <w:rPr>
          <w:rFonts w:hint="eastAsia"/>
        </w:rPr>
        <w:br/>
      </w:r>
      <w:r w:rsidRPr="004F43CA">
        <w:rPr>
          <w:rFonts w:hint="eastAsia"/>
        </w:rPr>
        <w:lastRenderedPageBreak/>
        <w:t>(A)1mm</w:t>
      </w:r>
      <w:r w:rsidRPr="004F43CA">
        <w:rPr>
          <w:rFonts w:hint="eastAsia"/>
        </w:rPr>
        <w:t xml:space="preserve">　</w:t>
      </w:r>
      <w:r w:rsidRPr="004F43CA">
        <w:rPr>
          <w:rFonts w:hint="eastAsia"/>
        </w:rPr>
        <w:t>(B)3mm</w:t>
      </w:r>
      <w:r w:rsidRPr="004F43CA">
        <w:rPr>
          <w:rFonts w:hint="eastAsia"/>
        </w:rPr>
        <w:t xml:space="preserve">　</w:t>
      </w:r>
      <w:r w:rsidRPr="004F43CA">
        <w:rPr>
          <w:rFonts w:hint="eastAsia"/>
        </w:rPr>
        <w:t>(C)5mm</w:t>
      </w:r>
      <w:r w:rsidRPr="004F43CA">
        <w:rPr>
          <w:rFonts w:hint="eastAsia"/>
        </w:rPr>
        <w:t xml:space="preserve">　</w:t>
      </w:r>
      <w:r w:rsidRPr="004F43CA">
        <w:rPr>
          <w:rFonts w:hint="eastAsia"/>
        </w:rPr>
        <w:t>(D)7mm</w:t>
      </w:r>
      <w:r w:rsidRPr="004F43CA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F43CA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F43CA">
        <w:rPr>
          <w:rFonts w:hint="eastAsia"/>
          <w:color w:val="0000FF"/>
        </w:rPr>
        <w:t>大型鑄件之加工裕度約為</w:t>
      </w:r>
      <w:r w:rsidRPr="004F43CA">
        <w:rPr>
          <w:rFonts w:hint="eastAsia"/>
          <w:color w:val="0000FF"/>
        </w:rPr>
        <w:t>5mm</w:t>
      </w:r>
      <w:r w:rsidRPr="004F43CA">
        <w:rPr>
          <w:rFonts w:hint="eastAsia"/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7.</w:t>
      </w:r>
      <w:r w:rsidRPr="00CC5950">
        <w:rPr>
          <w:rFonts w:hint="eastAsia"/>
        </w:rPr>
        <w:t>鑄造時冒口應設計在靠近鑄件之</w:t>
      </w:r>
      <w:r w:rsidRPr="00CC5950">
        <w:rPr>
          <w:rFonts w:hint="eastAsia"/>
        </w:rPr>
        <w:br/>
        <w:t>(A)</w:t>
      </w:r>
      <w:r w:rsidRPr="00CC5950">
        <w:rPr>
          <w:rFonts w:hint="eastAsia"/>
        </w:rPr>
        <w:t xml:space="preserve">最小斷面處　</w:t>
      </w:r>
      <w:r w:rsidRPr="00CC5950">
        <w:rPr>
          <w:rFonts w:hint="eastAsia"/>
        </w:rPr>
        <w:t>(B)</w:t>
      </w:r>
      <w:r w:rsidRPr="00CC5950">
        <w:rPr>
          <w:rFonts w:hint="eastAsia"/>
        </w:rPr>
        <w:t xml:space="preserve">冷卻時收縮量最小處　</w:t>
      </w:r>
      <w:r w:rsidRPr="00CC5950">
        <w:rPr>
          <w:rFonts w:hint="eastAsia"/>
        </w:rPr>
        <w:t>(C)</w:t>
      </w:r>
      <w:r w:rsidRPr="00CC5950">
        <w:rPr>
          <w:rFonts w:hint="eastAsia"/>
        </w:rPr>
        <w:t xml:space="preserve">最快冷卻處　</w:t>
      </w:r>
      <w:r w:rsidRPr="00CC5950">
        <w:rPr>
          <w:rFonts w:hint="eastAsia"/>
        </w:rPr>
        <w:t>(D)</w:t>
      </w:r>
      <w:r w:rsidRPr="00CC5950">
        <w:rPr>
          <w:rFonts w:hint="eastAsia"/>
        </w:rPr>
        <w:t>最大斷面處。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C5950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CC5950">
        <w:rPr>
          <w:rFonts w:hint="eastAsia"/>
          <w:color w:val="0000FF"/>
        </w:rPr>
        <w:t>最大斷面處之冷卻速度最慢。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8.</w:t>
      </w:r>
      <w:r w:rsidRPr="003B7DBA">
        <w:rPr>
          <w:rFonts w:hint="eastAsia"/>
        </w:rPr>
        <w:t>下列有關壓鑄法之敘述，何項不正確？</w:t>
      </w:r>
      <w:r w:rsidRPr="003B7DBA">
        <w:rPr>
          <w:rFonts w:hint="eastAsia"/>
        </w:rPr>
        <w:br/>
        <w:t>(A)</w:t>
      </w:r>
      <w:r w:rsidRPr="003B7DBA">
        <w:rPr>
          <w:rFonts w:hint="eastAsia"/>
        </w:rPr>
        <w:t xml:space="preserve">壓鑄法之金屬模費用高，不適合小量生產　</w:t>
      </w:r>
      <w:r w:rsidRPr="003B7DBA">
        <w:rPr>
          <w:rFonts w:hint="eastAsia"/>
        </w:rPr>
        <w:t>(B)</w:t>
      </w:r>
      <w:r w:rsidRPr="003B7DBA">
        <w:rPr>
          <w:rFonts w:hint="eastAsia"/>
        </w:rPr>
        <w:t xml:space="preserve">壓鑄法僅適用於較低熔點之合金或金屬的鑄造　</w:t>
      </w:r>
      <w:r w:rsidRPr="003B7DBA">
        <w:rPr>
          <w:rFonts w:hint="eastAsia"/>
        </w:rPr>
        <w:t>(C)</w:t>
      </w:r>
      <w:r w:rsidRPr="003B7DBA">
        <w:rPr>
          <w:rFonts w:hint="eastAsia"/>
        </w:rPr>
        <w:t xml:space="preserve">壓鑄法的鑄件較砂模鑄件精度高　</w:t>
      </w:r>
      <w:r w:rsidRPr="003B7DBA">
        <w:rPr>
          <w:rFonts w:hint="eastAsia"/>
        </w:rPr>
        <w:t>(D)</w:t>
      </w:r>
      <w:r w:rsidRPr="003B7DBA">
        <w:rPr>
          <w:rFonts w:hint="eastAsia"/>
        </w:rPr>
        <w:t>壓鑄法熔融金屬注入金屬模的速度較砂模鑄造法慢。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B7DBA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3B7DBA">
        <w:rPr>
          <w:rFonts w:hint="eastAsia"/>
          <w:color w:val="0000FF"/>
        </w:rPr>
        <w:t>砂模以重力澆鑄，速度比壓鑄慢。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 9.</w:t>
      </w:r>
      <w:r w:rsidRPr="00B72267">
        <w:rPr>
          <w:rFonts w:hint="eastAsia"/>
        </w:rPr>
        <w:t>高爾夫球桿之頭部是用那一種方法製造？</w:t>
      </w:r>
      <w:r w:rsidRPr="00B72267">
        <w:rPr>
          <w:rFonts w:hint="eastAsia"/>
        </w:rPr>
        <w:br/>
        <w:t>(A)</w:t>
      </w:r>
      <w:r w:rsidRPr="00B72267">
        <w:rPr>
          <w:rFonts w:hint="eastAsia"/>
        </w:rPr>
        <w:t xml:space="preserve">壓鑄法　</w:t>
      </w:r>
      <w:r w:rsidRPr="00B72267">
        <w:rPr>
          <w:rFonts w:hint="eastAsia"/>
        </w:rPr>
        <w:t>(B)</w:t>
      </w:r>
      <w:r w:rsidRPr="00B72267">
        <w:rPr>
          <w:rFonts w:hint="eastAsia"/>
        </w:rPr>
        <w:t xml:space="preserve">離心力鑄造法　</w:t>
      </w:r>
      <w:r w:rsidRPr="00B72267">
        <w:rPr>
          <w:rFonts w:hint="eastAsia"/>
        </w:rPr>
        <w:t>(C)</w:t>
      </w:r>
      <w:r w:rsidRPr="00B72267">
        <w:rPr>
          <w:rFonts w:hint="eastAsia"/>
        </w:rPr>
        <w:t xml:space="preserve">脫蠟鑄造法　</w:t>
      </w:r>
      <w:r w:rsidRPr="00B72267">
        <w:rPr>
          <w:rFonts w:hint="eastAsia"/>
        </w:rPr>
        <w:t>(D)</w:t>
      </w:r>
      <w:r w:rsidRPr="00B72267">
        <w:rPr>
          <w:rFonts w:hint="eastAsia"/>
        </w:rPr>
        <w:t>連續鑄造法。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72267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10.</w:t>
      </w:r>
      <w:r w:rsidRPr="00C332AE">
        <w:rPr>
          <w:rFonts w:hint="eastAsia"/>
        </w:rPr>
        <w:t>下列有關鑄砂之敘述何者</w:t>
      </w:r>
      <w:r w:rsidRPr="00C332AE">
        <w:rPr>
          <w:rFonts w:hint="eastAsia"/>
          <w:u w:val="single"/>
        </w:rPr>
        <w:t>不正確</w:t>
      </w:r>
      <w:r w:rsidRPr="00C332AE">
        <w:rPr>
          <w:rFonts w:hint="eastAsia"/>
        </w:rPr>
        <w:t>？</w:t>
      </w:r>
      <w:r w:rsidRPr="00C332AE">
        <w:rPr>
          <w:rFonts w:hint="eastAsia"/>
        </w:rPr>
        <w:br/>
      </w:r>
      <w:r w:rsidRPr="00C332AE">
        <w:t>(A)</w:t>
      </w:r>
      <w:r w:rsidRPr="00C332AE">
        <w:rPr>
          <w:rFonts w:hint="eastAsia"/>
        </w:rPr>
        <w:t xml:space="preserve">表砂用細砂　</w:t>
      </w:r>
      <w:r w:rsidRPr="00C332AE">
        <w:t>(B)</w:t>
      </w:r>
      <w:r w:rsidRPr="00C332AE">
        <w:rPr>
          <w:rFonts w:hint="eastAsia"/>
        </w:rPr>
        <w:t xml:space="preserve">分箱砂採用含黏結劑之矽砂　</w:t>
      </w:r>
      <w:r w:rsidRPr="00C332AE">
        <w:t>(C)</w:t>
      </w:r>
      <w:r w:rsidRPr="00C332AE">
        <w:rPr>
          <w:rFonts w:hint="eastAsia"/>
        </w:rPr>
        <w:t xml:space="preserve">砂心砂之耐熱度須高　</w:t>
      </w:r>
      <w:r w:rsidRPr="00C332AE">
        <w:t>(D)</w:t>
      </w:r>
      <w:r w:rsidRPr="00C332AE">
        <w:rPr>
          <w:rFonts w:hint="eastAsia"/>
        </w:rPr>
        <w:t>裡砂用粗砂。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332AE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C332AE">
        <w:rPr>
          <w:rFonts w:hint="eastAsia"/>
          <w:color w:val="0000FF"/>
        </w:rPr>
        <w:t>分箱砂採用不含黏結劑之純矽砂。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11.</w:t>
      </w:r>
      <w:r w:rsidRPr="00537E39">
        <w:rPr>
          <w:rFonts w:hint="eastAsia"/>
        </w:rPr>
        <w:t>適宜低熔點工作物且大量生產的鑄造法，所常用的鑄模為</w:t>
      </w:r>
      <w:r w:rsidRPr="00537E39">
        <w:rPr>
          <w:rFonts w:hint="eastAsia"/>
        </w:rPr>
        <w:br/>
        <w:t>(A)</w:t>
      </w:r>
      <w:r w:rsidRPr="00537E39">
        <w:rPr>
          <w:rFonts w:hint="eastAsia"/>
        </w:rPr>
        <w:t xml:space="preserve">木模　</w:t>
      </w:r>
      <w:r w:rsidRPr="00537E39">
        <w:rPr>
          <w:rFonts w:hint="eastAsia"/>
        </w:rPr>
        <w:t>(B)</w:t>
      </w:r>
      <w:r w:rsidRPr="00537E39">
        <w:rPr>
          <w:rFonts w:hint="eastAsia"/>
        </w:rPr>
        <w:t xml:space="preserve">金屬模　</w:t>
      </w:r>
      <w:r w:rsidRPr="00537E39">
        <w:rPr>
          <w:rFonts w:hint="eastAsia"/>
        </w:rPr>
        <w:t>(C)</w:t>
      </w:r>
      <w:r w:rsidRPr="00537E39">
        <w:rPr>
          <w:rFonts w:hint="eastAsia"/>
        </w:rPr>
        <w:t xml:space="preserve">二氧化碳模　</w:t>
      </w:r>
      <w:r w:rsidRPr="00537E39">
        <w:rPr>
          <w:rFonts w:hint="eastAsia"/>
        </w:rPr>
        <w:t>(D)</w:t>
      </w:r>
      <w:r w:rsidRPr="00537E39">
        <w:rPr>
          <w:rFonts w:hint="eastAsia"/>
        </w:rPr>
        <w:t>泥土模。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37E39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12.</w:t>
      </w:r>
      <w:r w:rsidRPr="00645041">
        <w:rPr>
          <w:rFonts w:hint="eastAsia"/>
        </w:rPr>
        <w:t>金屬鑄件之中心部分由於冷卻速度慢會形成</w:t>
      </w:r>
      <w:r w:rsidRPr="00645041">
        <w:rPr>
          <w:rFonts w:hint="eastAsia"/>
        </w:rPr>
        <w:br/>
        <w:t>(A)</w:t>
      </w:r>
      <w:r w:rsidRPr="00645041">
        <w:rPr>
          <w:rFonts w:hint="eastAsia"/>
        </w:rPr>
        <w:t xml:space="preserve">等軸區　</w:t>
      </w:r>
      <w:r w:rsidRPr="00645041">
        <w:rPr>
          <w:rFonts w:hint="eastAsia"/>
        </w:rPr>
        <w:t>(</w:t>
      </w:r>
      <w:r w:rsidRPr="00645041">
        <w:t>B)</w:t>
      </w:r>
      <w:r w:rsidRPr="00645041">
        <w:rPr>
          <w:rFonts w:hint="eastAsia"/>
        </w:rPr>
        <w:t xml:space="preserve">冷硬區　</w:t>
      </w:r>
      <w:r w:rsidRPr="00645041">
        <w:rPr>
          <w:rFonts w:hint="eastAsia"/>
        </w:rPr>
        <w:t>(</w:t>
      </w:r>
      <w:r w:rsidRPr="00645041">
        <w:t>C)</w:t>
      </w:r>
      <w:r w:rsidRPr="00645041">
        <w:rPr>
          <w:rFonts w:hint="eastAsia"/>
        </w:rPr>
        <w:t xml:space="preserve">柱狀區　</w:t>
      </w:r>
      <w:r w:rsidRPr="00645041">
        <w:rPr>
          <w:rFonts w:hint="eastAsia"/>
        </w:rPr>
        <w:t>(</w:t>
      </w:r>
      <w:r w:rsidRPr="00645041">
        <w:t>D)</w:t>
      </w:r>
      <w:r w:rsidRPr="00645041">
        <w:rPr>
          <w:rFonts w:hint="eastAsia"/>
        </w:rPr>
        <w:t>偏析區　晶粒。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45041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645041">
        <w:rPr>
          <w:rFonts w:hint="eastAsia"/>
          <w:color w:val="0000FF"/>
        </w:rPr>
        <w:t>等軸區之冷卻速度慢，雜質之含量最多。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13.</w:t>
      </w:r>
      <w:r w:rsidRPr="00DF1E90">
        <w:rPr>
          <w:rFonts w:hint="eastAsia"/>
        </w:rPr>
        <w:t>若模型本身太薄不能承受製模時搗砂所施加之壓力時，以採用何種模型為佳？</w:t>
      </w:r>
      <w:r w:rsidRPr="00DF1E90">
        <w:rPr>
          <w:rFonts w:hint="eastAsia"/>
        </w:rPr>
        <w:br/>
      </w:r>
      <w:r w:rsidRPr="00DF1E90">
        <w:t>(A)</w:t>
      </w:r>
      <w:r w:rsidRPr="00DF1E90">
        <w:rPr>
          <w:rFonts w:hint="eastAsia"/>
        </w:rPr>
        <w:t xml:space="preserve">剖分型模　</w:t>
      </w:r>
      <w:r w:rsidRPr="00DF1E90">
        <w:t>(B)</w:t>
      </w:r>
      <w:r w:rsidRPr="00DF1E90">
        <w:rPr>
          <w:rFonts w:hint="eastAsia"/>
        </w:rPr>
        <w:t xml:space="preserve">從動板模型　</w:t>
      </w:r>
      <w:r w:rsidRPr="00DF1E90">
        <w:rPr>
          <w:rFonts w:hint="eastAsia"/>
        </w:rPr>
        <w:t>(C)</w:t>
      </w:r>
      <w:r w:rsidRPr="00DF1E90">
        <w:rPr>
          <w:rFonts w:hint="eastAsia"/>
        </w:rPr>
        <w:t xml:space="preserve">骨架模型　</w:t>
      </w:r>
      <w:r w:rsidRPr="00DF1E90">
        <w:t>(D)</w:t>
      </w:r>
      <w:r w:rsidRPr="00DF1E90">
        <w:rPr>
          <w:rFonts w:hint="eastAsia"/>
        </w:rPr>
        <w:t>刮板模型。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F1E90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14.</w:t>
      </w:r>
      <w:r w:rsidRPr="003E3604">
        <w:rPr>
          <w:rFonts w:hint="eastAsia"/>
          <w:w w:val="105"/>
        </w:rPr>
        <w:t>長鑄鐵管適用下列何種方法鑄造？</w:t>
      </w:r>
      <w:r w:rsidRPr="003E3604">
        <w:rPr>
          <w:rFonts w:hint="eastAsia"/>
          <w:w w:val="105"/>
        </w:rPr>
        <w:br/>
        <w:t>(A)</w:t>
      </w:r>
      <w:r w:rsidRPr="003E3604">
        <w:rPr>
          <w:rFonts w:hint="eastAsia"/>
          <w:w w:val="105"/>
        </w:rPr>
        <w:t xml:space="preserve">垂直式真離心鑄造法　</w:t>
      </w:r>
      <w:r w:rsidRPr="003E3604">
        <w:rPr>
          <w:rFonts w:hint="eastAsia"/>
          <w:w w:val="105"/>
        </w:rPr>
        <w:t>(B)</w:t>
      </w:r>
      <w:r w:rsidRPr="003E3604">
        <w:rPr>
          <w:rFonts w:hint="eastAsia"/>
          <w:w w:val="105"/>
        </w:rPr>
        <w:t xml:space="preserve">水平式真離心鑄造法　</w:t>
      </w:r>
      <w:r w:rsidRPr="003E3604">
        <w:rPr>
          <w:rFonts w:hint="eastAsia"/>
          <w:w w:val="105"/>
        </w:rPr>
        <w:t>(C)</w:t>
      </w:r>
      <w:r w:rsidRPr="003E3604">
        <w:rPr>
          <w:rFonts w:hint="eastAsia"/>
          <w:w w:val="105"/>
        </w:rPr>
        <w:t xml:space="preserve">垂直式半離心鑄造法　</w:t>
      </w:r>
      <w:r w:rsidRPr="003E3604">
        <w:rPr>
          <w:rFonts w:hint="eastAsia"/>
          <w:w w:val="105"/>
        </w:rPr>
        <w:t>(D)</w:t>
      </w:r>
      <w:r w:rsidRPr="003E3604">
        <w:rPr>
          <w:rFonts w:hint="eastAsia"/>
          <w:w w:val="105"/>
        </w:rPr>
        <w:t>水平式半離心鑄造法。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lastRenderedPageBreak/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E3604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3E3604">
        <w:rPr>
          <w:rFonts w:hint="eastAsia"/>
          <w:color w:val="0000FF"/>
        </w:rPr>
        <w:t>垂直式真離心鑄造法不適合製造長管件。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15.</w:t>
      </w:r>
      <w:r w:rsidRPr="00E65A5F">
        <w:rPr>
          <w:rFonts w:hint="eastAsia"/>
        </w:rPr>
        <w:t>下列何者屬於金屬模鑄造法？</w:t>
      </w:r>
      <w:r w:rsidRPr="00E65A5F">
        <w:rPr>
          <w:rFonts w:hint="eastAsia"/>
        </w:rPr>
        <w:br/>
        <w:t>(A)</w:t>
      </w:r>
      <w:r w:rsidRPr="00E65A5F">
        <w:rPr>
          <w:rFonts w:hint="eastAsia"/>
        </w:rPr>
        <w:t xml:space="preserve">壓鑄法　</w:t>
      </w:r>
      <w:r w:rsidRPr="00E65A5F">
        <w:rPr>
          <w:rFonts w:hint="eastAsia"/>
        </w:rPr>
        <w:t>(B)</w:t>
      </w:r>
      <w:r w:rsidRPr="00E65A5F">
        <w:rPr>
          <w:rFonts w:hint="eastAsia"/>
        </w:rPr>
        <w:t xml:space="preserve">石膏模法　</w:t>
      </w:r>
      <w:r w:rsidRPr="00E65A5F">
        <w:rPr>
          <w:rFonts w:hint="eastAsia"/>
        </w:rPr>
        <w:t>(C)</w:t>
      </w:r>
      <w:r w:rsidRPr="00E65A5F">
        <w:rPr>
          <w:rFonts w:hint="eastAsia"/>
        </w:rPr>
        <w:t xml:space="preserve">脫蠟法　</w:t>
      </w:r>
      <w:r w:rsidRPr="00E65A5F">
        <w:rPr>
          <w:rFonts w:hint="eastAsia"/>
        </w:rPr>
        <w:t>(D)</w:t>
      </w:r>
      <w:r w:rsidRPr="00E65A5F">
        <w:rPr>
          <w:rFonts w:hint="eastAsia"/>
        </w:rPr>
        <w:t>抽拉鑄法。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65A5F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65A5F">
        <w:rPr>
          <w:rFonts w:hint="eastAsia"/>
          <w:color w:val="0000FF"/>
        </w:rPr>
        <w:t>石膏模法與脫蠟法屬於包模鑄造法。抽拉鑄法屬於連續鑄造法。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16.</w:t>
      </w:r>
      <w:r w:rsidRPr="00932622">
        <w:rPr>
          <w:rFonts w:hint="eastAsia"/>
        </w:rPr>
        <w:t>木模內型之拔模裕度通常不超過</w:t>
      </w:r>
      <w:r w:rsidRPr="00932622">
        <w:rPr>
          <w:rFonts w:hint="eastAsia"/>
        </w:rPr>
        <w:br/>
        <w:t>(A)10</w:t>
      </w:r>
      <w:r w:rsidRPr="00932622">
        <w:rPr>
          <w:rFonts w:hint="eastAsia"/>
        </w:rPr>
        <w:sym w:font="Symbol" w:char="F0B0"/>
      </w:r>
      <w:r w:rsidRPr="00932622">
        <w:rPr>
          <w:rFonts w:hint="eastAsia"/>
        </w:rPr>
        <w:t xml:space="preserve">　</w:t>
      </w:r>
      <w:r w:rsidRPr="00932622">
        <w:rPr>
          <w:rFonts w:hint="eastAsia"/>
        </w:rPr>
        <w:t>(B)8</w:t>
      </w:r>
      <w:r w:rsidRPr="00932622">
        <w:rPr>
          <w:rFonts w:hint="eastAsia"/>
        </w:rPr>
        <w:sym w:font="Symbol" w:char="F0B0"/>
      </w:r>
      <w:r w:rsidRPr="00932622">
        <w:rPr>
          <w:rFonts w:hint="eastAsia"/>
        </w:rPr>
        <w:t xml:space="preserve">　</w:t>
      </w:r>
      <w:r w:rsidRPr="00932622">
        <w:rPr>
          <w:rFonts w:hint="eastAsia"/>
        </w:rPr>
        <w:t>(C)3</w:t>
      </w:r>
      <w:r w:rsidRPr="00932622">
        <w:rPr>
          <w:rFonts w:hint="eastAsia"/>
        </w:rPr>
        <w:sym w:font="Symbol" w:char="F0B0"/>
      </w:r>
      <w:r w:rsidRPr="00932622">
        <w:rPr>
          <w:rFonts w:hint="eastAsia"/>
        </w:rPr>
        <w:t xml:space="preserve">　</w:t>
      </w:r>
      <w:r w:rsidRPr="00932622">
        <w:rPr>
          <w:rFonts w:hint="eastAsia"/>
        </w:rPr>
        <w:t>(D)1</w:t>
      </w:r>
      <w:r w:rsidRPr="00932622">
        <w:rPr>
          <w:rFonts w:hint="eastAsia"/>
        </w:rPr>
        <w:sym w:font="Symbol" w:char="F0B0"/>
      </w:r>
      <w:r w:rsidRPr="00932622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32622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32622">
        <w:rPr>
          <w:rFonts w:hint="eastAsia"/>
          <w:color w:val="0000FF"/>
        </w:rPr>
        <w:t>內型拔模不易，所以必須加大傾斜度。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17.</w:t>
      </w:r>
      <w:r w:rsidRPr="00137021">
        <w:rPr>
          <w:rFonts w:hint="eastAsia"/>
        </w:rPr>
        <w:t>連續鑄造法的冷卻方式大都採用</w:t>
      </w:r>
      <w:r w:rsidRPr="00137021">
        <w:rPr>
          <w:rFonts w:hint="eastAsia"/>
        </w:rPr>
        <w:br/>
      </w:r>
      <w:r w:rsidRPr="00137021">
        <w:t>(A)</w:t>
      </w:r>
      <w:r w:rsidRPr="00137021">
        <w:rPr>
          <w:rFonts w:hint="eastAsia"/>
        </w:rPr>
        <w:t xml:space="preserve">油冷式　</w:t>
      </w:r>
      <w:r w:rsidRPr="00137021">
        <w:rPr>
          <w:rFonts w:hint="eastAsia"/>
        </w:rPr>
        <w:t>(B)</w:t>
      </w:r>
      <w:r w:rsidRPr="00137021">
        <w:rPr>
          <w:rFonts w:hint="eastAsia"/>
        </w:rPr>
        <w:t xml:space="preserve">氣冷式　</w:t>
      </w:r>
      <w:r w:rsidRPr="00137021">
        <w:rPr>
          <w:rFonts w:hint="eastAsia"/>
        </w:rPr>
        <w:t>(C)</w:t>
      </w:r>
      <w:r w:rsidRPr="00137021">
        <w:rPr>
          <w:rFonts w:hint="eastAsia"/>
        </w:rPr>
        <w:t xml:space="preserve">爐冷式　</w:t>
      </w:r>
      <w:r w:rsidRPr="00137021">
        <w:t>(D)</w:t>
      </w:r>
      <w:r w:rsidRPr="00137021">
        <w:rPr>
          <w:rFonts w:hint="eastAsia"/>
        </w:rPr>
        <w:t>水冷式。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37021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18.</w:t>
      </w:r>
      <w:r w:rsidRPr="00EB2E40">
        <w:rPr>
          <w:rFonts w:hint="eastAsia"/>
        </w:rPr>
        <w:t>砂心又稱為心型，下列有關其用途之敘述，何者</w:t>
      </w:r>
      <w:r w:rsidRPr="00EB2E40">
        <w:rPr>
          <w:rFonts w:hint="eastAsia"/>
          <w:u w:val="single"/>
        </w:rPr>
        <w:t>不正確</w:t>
      </w:r>
      <w:r w:rsidRPr="00EB2E40">
        <w:rPr>
          <w:rFonts w:hint="eastAsia"/>
        </w:rPr>
        <w:t>？</w:t>
      </w:r>
      <w:r w:rsidRPr="00EB2E40">
        <w:rPr>
          <w:rFonts w:hint="eastAsia"/>
        </w:rPr>
        <w:br/>
        <w:t>(A)</w:t>
      </w:r>
      <w:r w:rsidRPr="00EB2E40">
        <w:rPr>
          <w:rFonts w:hint="eastAsia"/>
        </w:rPr>
        <w:t xml:space="preserve">可在模穴內之任意位置　</w:t>
      </w:r>
      <w:r w:rsidRPr="00EB2E40">
        <w:rPr>
          <w:rFonts w:hint="eastAsia"/>
        </w:rPr>
        <w:t>(B)</w:t>
      </w:r>
      <w:r w:rsidRPr="00EB2E40">
        <w:rPr>
          <w:rFonts w:hint="eastAsia"/>
        </w:rPr>
        <w:t xml:space="preserve">補給收縮所需金屬液　</w:t>
      </w:r>
      <w:r w:rsidRPr="00EB2E40">
        <w:rPr>
          <w:rFonts w:hint="eastAsia"/>
        </w:rPr>
        <w:t>(C)</w:t>
      </w:r>
      <w:r w:rsidRPr="00EB2E40">
        <w:rPr>
          <w:rFonts w:hint="eastAsia"/>
        </w:rPr>
        <w:t xml:space="preserve">有乾砂心與濕砂心　</w:t>
      </w:r>
      <w:r w:rsidRPr="00EB2E40">
        <w:rPr>
          <w:rFonts w:hint="eastAsia"/>
        </w:rPr>
        <w:t>(D)</w:t>
      </w:r>
      <w:r w:rsidRPr="00EB2E40">
        <w:rPr>
          <w:rFonts w:hint="eastAsia"/>
        </w:rPr>
        <w:t>形成鑄件的中空部分。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B2E40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B2E40">
        <w:rPr>
          <w:rFonts w:hint="eastAsia"/>
          <w:color w:val="0000FF"/>
        </w:rPr>
        <w:t>欲補給收縮所需金屬液應設置冒口。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19.</w:t>
      </w:r>
      <w:r w:rsidRPr="00D67F91">
        <w:rPr>
          <w:rFonts w:hint="eastAsia"/>
        </w:rPr>
        <w:t>在製作鑄造模型時，必須考慮加工裕度，此加放尺寸的大小，</w:t>
      </w:r>
      <w:r w:rsidRPr="00D67F91">
        <w:rPr>
          <w:rFonts w:hint="eastAsia"/>
          <w:u w:val="single"/>
        </w:rPr>
        <w:t>不須</w:t>
      </w:r>
      <w:r w:rsidRPr="00D67F91">
        <w:rPr>
          <w:rFonts w:hint="eastAsia"/>
        </w:rPr>
        <w:t>視那些因素而決定？</w:t>
      </w:r>
      <w:r w:rsidRPr="00D67F91">
        <w:rPr>
          <w:rFonts w:hint="eastAsia"/>
        </w:rPr>
        <w:br/>
        <w:t>(A)</w:t>
      </w:r>
      <w:r w:rsidRPr="00D67F91">
        <w:rPr>
          <w:rFonts w:hint="eastAsia"/>
        </w:rPr>
        <w:t xml:space="preserve">鑄造方法　</w:t>
      </w:r>
      <w:r w:rsidRPr="00D67F91">
        <w:rPr>
          <w:rFonts w:hint="eastAsia"/>
        </w:rPr>
        <w:t>(B)</w:t>
      </w:r>
      <w:r w:rsidRPr="00D67F91">
        <w:rPr>
          <w:rFonts w:hint="eastAsia"/>
        </w:rPr>
        <w:t xml:space="preserve">加工方法　</w:t>
      </w:r>
      <w:r w:rsidRPr="00D67F91">
        <w:rPr>
          <w:rFonts w:hint="eastAsia"/>
        </w:rPr>
        <w:t>(C)</w:t>
      </w:r>
      <w:r w:rsidRPr="00D67F91">
        <w:rPr>
          <w:rFonts w:hint="eastAsia"/>
        </w:rPr>
        <w:t xml:space="preserve">鑄件材質　</w:t>
      </w:r>
      <w:r w:rsidRPr="00D67F91">
        <w:rPr>
          <w:rFonts w:hint="eastAsia"/>
        </w:rPr>
        <w:t>(D)</w:t>
      </w:r>
      <w:r w:rsidRPr="00D67F91">
        <w:rPr>
          <w:rFonts w:hint="eastAsia"/>
        </w:rPr>
        <w:t>鑄件比重。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67F91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20.</w:t>
      </w:r>
      <w:r w:rsidRPr="00E441C4">
        <w:rPr>
          <w:rFonts w:hint="eastAsia"/>
        </w:rPr>
        <w:t>有關鑄鐵鑄件之敘述，下列何者</w:t>
      </w:r>
      <w:r w:rsidRPr="00E441C4">
        <w:rPr>
          <w:rFonts w:hint="eastAsia"/>
          <w:u w:val="single"/>
        </w:rPr>
        <w:t>不正確</w:t>
      </w:r>
      <w:r w:rsidRPr="00E441C4">
        <w:rPr>
          <w:rFonts w:hint="eastAsia"/>
        </w:rPr>
        <w:t>？</w:t>
      </w:r>
      <w:r w:rsidRPr="00E441C4">
        <w:rPr>
          <w:rFonts w:hint="eastAsia"/>
        </w:rPr>
        <w:br/>
        <w:t>(A)</w:t>
      </w:r>
      <w:r w:rsidRPr="00E441C4">
        <w:rPr>
          <w:rFonts w:hint="eastAsia"/>
        </w:rPr>
        <w:t xml:space="preserve">慢冷則石墨多　</w:t>
      </w:r>
      <w:r w:rsidRPr="00E441C4">
        <w:rPr>
          <w:rFonts w:hint="eastAsia"/>
        </w:rPr>
        <w:t>(B)</w:t>
      </w:r>
      <w:r w:rsidRPr="00E441C4">
        <w:rPr>
          <w:rFonts w:hint="eastAsia"/>
        </w:rPr>
        <w:t xml:space="preserve">矽能使石墨增多　</w:t>
      </w:r>
      <w:r w:rsidRPr="00E441C4">
        <w:rPr>
          <w:rFonts w:hint="eastAsia"/>
        </w:rPr>
        <w:t>(C)</w:t>
      </w:r>
      <w:r w:rsidRPr="00E441C4">
        <w:rPr>
          <w:rFonts w:hint="eastAsia"/>
        </w:rPr>
        <w:t xml:space="preserve">錳能使石墨增多　</w:t>
      </w:r>
      <w:r w:rsidRPr="00E441C4">
        <w:rPr>
          <w:rFonts w:hint="eastAsia"/>
        </w:rPr>
        <w:t>(D)</w:t>
      </w:r>
      <w:r w:rsidRPr="00E441C4">
        <w:rPr>
          <w:rFonts w:hint="eastAsia"/>
        </w:rPr>
        <w:t>硫能使石墨減少。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441C4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441C4">
        <w:rPr>
          <w:rFonts w:hint="eastAsia"/>
          <w:color w:val="0000FF"/>
        </w:rPr>
        <w:t>錳元素會抑制石墨的析出。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21.</w:t>
      </w:r>
      <w:r w:rsidRPr="003B2A02">
        <w:rPr>
          <w:rFonts w:hint="eastAsia"/>
        </w:rPr>
        <w:t>下列有關石膏模法之敘述，何項</w:t>
      </w:r>
      <w:r w:rsidRPr="003B2A02">
        <w:rPr>
          <w:rFonts w:hint="eastAsia"/>
          <w:u w:val="single"/>
        </w:rPr>
        <w:t>不正確</w:t>
      </w:r>
      <w:r w:rsidRPr="003B2A02">
        <w:rPr>
          <w:rFonts w:hint="eastAsia"/>
        </w:rPr>
        <w:t>？</w:t>
      </w:r>
      <w:r w:rsidRPr="003B2A02">
        <w:rPr>
          <w:rFonts w:hint="eastAsia"/>
        </w:rPr>
        <w:br/>
        <w:t>(A)</w:t>
      </w:r>
      <w:r w:rsidRPr="003B2A02">
        <w:rPr>
          <w:rFonts w:hint="eastAsia"/>
        </w:rPr>
        <w:t xml:space="preserve">絕熱性高　</w:t>
      </w:r>
      <w:r w:rsidRPr="003B2A02">
        <w:rPr>
          <w:rFonts w:hint="eastAsia"/>
        </w:rPr>
        <w:t>(B)</w:t>
      </w:r>
      <w:r w:rsidRPr="003B2A02">
        <w:rPr>
          <w:rFonts w:hint="eastAsia"/>
        </w:rPr>
        <w:t xml:space="preserve">透氣性好　</w:t>
      </w:r>
      <w:r w:rsidRPr="003B2A02">
        <w:rPr>
          <w:rFonts w:hint="eastAsia"/>
        </w:rPr>
        <w:t>(C)</w:t>
      </w:r>
      <w:r w:rsidRPr="003B2A02">
        <w:rPr>
          <w:rFonts w:hint="eastAsia"/>
        </w:rPr>
        <w:t xml:space="preserve">主要用於鑄造鐵金屬　</w:t>
      </w:r>
      <w:r w:rsidRPr="003B2A02">
        <w:rPr>
          <w:rFonts w:hint="eastAsia"/>
        </w:rPr>
        <w:t>(D)</w:t>
      </w:r>
      <w:r w:rsidRPr="003B2A02">
        <w:rPr>
          <w:rFonts w:hint="eastAsia"/>
        </w:rPr>
        <w:t>以蠟為模型。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B2A02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3B2A02">
        <w:rPr>
          <w:rFonts w:hint="eastAsia"/>
          <w:color w:val="0000FF"/>
        </w:rPr>
        <w:t>石膏之主要成分為硫酸鈣，其中之硫與鐵接觸會產生不良的反應。所以石膏模法只適用於非鐵金屬之鑄造。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22.</w:t>
      </w:r>
      <w:r w:rsidRPr="00C243E4">
        <w:rPr>
          <w:rFonts w:hint="eastAsia"/>
        </w:rPr>
        <w:t>金屬液澆鑄時，最先接觸之部位為</w:t>
      </w:r>
      <w:r w:rsidRPr="00C243E4">
        <w:rPr>
          <w:rFonts w:hint="eastAsia"/>
        </w:rPr>
        <w:br/>
        <w:t>(A)</w:t>
      </w:r>
      <w:r w:rsidRPr="00C243E4">
        <w:rPr>
          <w:rFonts w:hint="eastAsia"/>
        </w:rPr>
        <w:t xml:space="preserve">澆口　</w:t>
      </w:r>
      <w:r w:rsidRPr="00C243E4">
        <w:rPr>
          <w:rFonts w:hint="eastAsia"/>
        </w:rPr>
        <w:t>(B)</w:t>
      </w:r>
      <w:r w:rsidRPr="00C243E4">
        <w:rPr>
          <w:rFonts w:hint="eastAsia"/>
        </w:rPr>
        <w:t xml:space="preserve">澆池　</w:t>
      </w:r>
      <w:r w:rsidRPr="00C243E4">
        <w:rPr>
          <w:rFonts w:hint="eastAsia"/>
        </w:rPr>
        <w:t>(C)</w:t>
      </w:r>
      <w:r w:rsidRPr="00C243E4">
        <w:rPr>
          <w:rFonts w:hint="eastAsia"/>
        </w:rPr>
        <w:t xml:space="preserve">冒口　</w:t>
      </w:r>
      <w:r w:rsidRPr="00C243E4">
        <w:rPr>
          <w:rFonts w:hint="eastAsia"/>
        </w:rPr>
        <w:t>(D)</w:t>
      </w:r>
      <w:r w:rsidRPr="00C243E4">
        <w:rPr>
          <w:rFonts w:hint="eastAsia"/>
        </w:rPr>
        <w:t>鑄口。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243E4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C243E4">
        <w:rPr>
          <w:rFonts w:hint="eastAsia"/>
          <w:color w:val="0000FF"/>
        </w:rPr>
        <w:t>澆池又稱為澆槽或澆口箱。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 23.</w:t>
      </w:r>
      <w:r w:rsidRPr="00814848">
        <w:rPr>
          <w:rFonts w:hint="eastAsia"/>
        </w:rPr>
        <w:t>刮板模型常用於製作</w:t>
      </w:r>
      <w:r w:rsidRPr="00814848">
        <w:rPr>
          <w:rFonts w:hint="eastAsia"/>
        </w:rPr>
        <w:br/>
        <w:t>(A)</w:t>
      </w:r>
      <w:r w:rsidRPr="00814848">
        <w:rPr>
          <w:rFonts w:hint="eastAsia"/>
        </w:rPr>
        <w:t xml:space="preserve">車床床台　</w:t>
      </w:r>
      <w:r w:rsidRPr="00814848">
        <w:rPr>
          <w:rFonts w:hint="eastAsia"/>
        </w:rPr>
        <w:t>(B)</w:t>
      </w:r>
      <w:r w:rsidRPr="00814848">
        <w:rPr>
          <w:rFonts w:hint="eastAsia"/>
        </w:rPr>
        <w:t>啞鈴</w:t>
      </w:r>
      <w:r w:rsidRPr="00814848">
        <w:t xml:space="preserve">　</w:t>
      </w:r>
      <w:r w:rsidRPr="00814848">
        <w:t>(</w:t>
      </w:r>
      <w:r w:rsidRPr="00814848">
        <w:rPr>
          <w:rFonts w:hint="eastAsia"/>
        </w:rPr>
        <w:t>C)</w:t>
      </w:r>
      <w:r w:rsidRPr="00814848">
        <w:rPr>
          <w:rFonts w:hint="eastAsia"/>
        </w:rPr>
        <w:t xml:space="preserve">寺廟之大型吊鐘　</w:t>
      </w:r>
      <w:r w:rsidRPr="00814848">
        <w:rPr>
          <w:rFonts w:hint="eastAsia"/>
        </w:rPr>
        <w:t>(D)</w:t>
      </w:r>
      <w:r w:rsidRPr="00814848">
        <w:rPr>
          <w:rFonts w:hint="eastAsia"/>
        </w:rPr>
        <w:t>連桿　之鑄模。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14848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814848">
        <w:rPr>
          <w:rFonts w:hint="eastAsia"/>
          <w:color w:val="0000FF"/>
        </w:rPr>
        <w:t>刮板模型所製造之鑄件為迴轉對稱體。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24.</w:t>
      </w:r>
      <w:r w:rsidRPr="0054522E">
        <w:rPr>
          <w:rFonts w:hint="eastAsia"/>
        </w:rPr>
        <w:t>金屬模鑄造法中，應用最廣者為</w:t>
      </w:r>
      <w:r w:rsidRPr="0054522E">
        <w:rPr>
          <w:rFonts w:hint="eastAsia"/>
        </w:rPr>
        <w:br/>
        <w:t>(A)</w:t>
      </w:r>
      <w:r w:rsidRPr="0054522E">
        <w:rPr>
          <w:rFonts w:hint="eastAsia"/>
        </w:rPr>
        <w:t xml:space="preserve">重力壓鑄法　</w:t>
      </w:r>
      <w:r w:rsidRPr="0054522E">
        <w:rPr>
          <w:rFonts w:hint="eastAsia"/>
        </w:rPr>
        <w:t>(B)</w:t>
      </w:r>
      <w:r w:rsidRPr="0054522E">
        <w:rPr>
          <w:rFonts w:hint="eastAsia"/>
        </w:rPr>
        <w:t xml:space="preserve">低壓鑄造法　</w:t>
      </w:r>
      <w:r w:rsidRPr="0054522E">
        <w:rPr>
          <w:rFonts w:hint="eastAsia"/>
        </w:rPr>
        <w:t>(C)</w:t>
      </w:r>
      <w:r w:rsidRPr="0054522E">
        <w:rPr>
          <w:rFonts w:hint="eastAsia"/>
        </w:rPr>
        <w:t xml:space="preserve">瀝鑄法　</w:t>
      </w:r>
      <w:r w:rsidRPr="0054522E">
        <w:rPr>
          <w:rFonts w:hint="eastAsia"/>
        </w:rPr>
        <w:t>(D)</w:t>
      </w:r>
      <w:r w:rsidRPr="0054522E">
        <w:rPr>
          <w:rFonts w:hint="eastAsia"/>
        </w:rPr>
        <w:t>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4522E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25.</w:t>
      </w:r>
      <w:r w:rsidRPr="00133E0B">
        <w:rPr>
          <w:rFonts w:hint="eastAsia"/>
        </w:rPr>
        <w:t>下列有關模型材料之敘述，何者</w:t>
      </w:r>
      <w:r w:rsidRPr="00133E0B">
        <w:rPr>
          <w:rFonts w:hint="eastAsia"/>
          <w:u w:val="single"/>
        </w:rPr>
        <w:t>不正確</w:t>
      </w:r>
      <w:r w:rsidRPr="00133E0B">
        <w:rPr>
          <w:rFonts w:hint="eastAsia"/>
        </w:rPr>
        <w:t>？</w:t>
      </w:r>
      <w:r w:rsidRPr="00133E0B">
        <w:rPr>
          <w:rFonts w:hint="eastAsia"/>
        </w:rPr>
        <w:br/>
      </w:r>
      <w:r w:rsidRPr="00133E0B">
        <w:t>(A)</w:t>
      </w:r>
      <w:r w:rsidRPr="00133E0B">
        <w:rPr>
          <w:rFonts w:hint="eastAsia"/>
        </w:rPr>
        <w:t>最常見之模型材料為金屬</w:t>
      </w:r>
      <w:r w:rsidRPr="00133E0B">
        <w:t xml:space="preserve">　</w:t>
      </w:r>
      <w:r w:rsidRPr="00133E0B">
        <w:t>(B)</w:t>
      </w:r>
      <w:r w:rsidRPr="00133E0B">
        <w:rPr>
          <w:rFonts w:hint="eastAsia"/>
        </w:rPr>
        <w:t>最常見之金屬模型為鋁</w:t>
      </w:r>
      <w:r w:rsidRPr="00133E0B">
        <w:t xml:space="preserve">　</w:t>
      </w:r>
      <w:r w:rsidRPr="00133E0B">
        <w:t>(C)</w:t>
      </w:r>
      <w:r w:rsidRPr="00133E0B">
        <w:rPr>
          <w:rFonts w:hint="eastAsia"/>
        </w:rPr>
        <w:t>木模型之價格比金屬模型低</w:t>
      </w:r>
      <w:r w:rsidRPr="00133E0B">
        <w:t xml:space="preserve">　</w:t>
      </w:r>
      <w:r w:rsidRPr="00133E0B">
        <w:t>(D)</w:t>
      </w:r>
      <w:r w:rsidRPr="00133E0B">
        <w:rPr>
          <w:rFonts w:hint="eastAsia"/>
        </w:rPr>
        <w:t>包模法常用蠟當作模型。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33E0B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33E0B">
        <w:rPr>
          <w:rFonts w:hint="eastAsia"/>
          <w:color w:val="0000FF"/>
        </w:rPr>
        <w:t>最常見之模型材料為木材。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26.</w:t>
      </w:r>
      <w:r w:rsidRPr="00BA0038">
        <w:rPr>
          <w:rFonts w:hint="eastAsia"/>
        </w:rPr>
        <w:t>下列有關鑄造之敘述何者</w:t>
      </w:r>
      <w:r w:rsidRPr="00BA0038">
        <w:rPr>
          <w:rFonts w:hint="eastAsia"/>
          <w:u w:val="single"/>
        </w:rPr>
        <w:t>不正確</w:t>
      </w:r>
      <w:r w:rsidRPr="00BA0038">
        <w:rPr>
          <w:rFonts w:hint="eastAsia"/>
        </w:rPr>
        <w:t>？</w:t>
      </w:r>
      <w:r w:rsidRPr="00BA0038">
        <w:br/>
        <w:t>(A)</w:t>
      </w:r>
      <w:r w:rsidRPr="00BA0038">
        <w:rPr>
          <w:rFonts w:hint="eastAsia"/>
        </w:rPr>
        <w:t>鑄造用之鑄砂，其主要原料為碳化矽</w:t>
      </w:r>
      <w:r w:rsidRPr="00BA0038">
        <w:t xml:space="preserve">　</w:t>
      </w:r>
      <w:r w:rsidRPr="00BA0038">
        <w:t>(B)</w:t>
      </w:r>
      <w:r w:rsidRPr="00BA0038">
        <w:rPr>
          <w:rFonts w:hint="eastAsia"/>
        </w:rPr>
        <w:t>鑄件在溫度最高處產生縮口之可能性最高</w:t>
      </w:r>
      <w:r w:rsidRPr="00BA0038">
        <w:t xml:space="preserve">　</w:t>
      </w:r>
      <w:r w:rsidRPr="00BA0038">
        <w:t>(C)</w:t>
      </w:r>
      <w:r w:rsidRPr="00BA0038">
        <w:rPr>
          <w:rFonts w:hint="eastAsia"/>
        </w:rPr>
        <w:t>砂心可造成鑄件之中空部位</w:t>
      </w:r>
      <w:r w:rsidRPr="00BA0038">
        <w:t xml:space="preserve">　</w:t>
      </w:r>
      <w:r w:rsidRPr="00BA0038">
        <w:t>(D)</w:t>
      </w:r>
      <w:r w:rsidRPr="00BA0038">
        <w:rPr>
          <w:rFonts w:hint="eastAsia"/>
        </w:rPr>
        <w:t>鑄件之巨觀偏析可用熱作來減低。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A0038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A0038">
        <w:rPr>
          <w:rFonts w:hint="eastAsia"/>
          <w:color w:val="0000FF"/>
        </w:rPr>
        <w:t>鑄造用之鑄砂，其主要原料為氧化矽。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27.</w:t>
      </w:r>
      <w:r w:rsidRPr="00291342">
        <w:rPr>
          <w:rFonts w:hint="eastAsia"/>
        </w:rPr>
        <w:t>鑄鐵</w:t>
      </w:r>
      <w:r w:rsidRPr="00291342">
        <w:rPr>
          <w:rFonts w:hint="eastAsia"/>
        </w:rPr>
        <w:t>(Cast iron)</w:t>
      </w:r>
      <w:r w:rsidRPr="00291342">
        <w:rPr>
          <w:rFonts w:hint="eastAsia"/>
        </w:rPr>
        <w:t>是由下列何種爐提煉而成？</w:t>
      </w:r>
      <w:r w:rsidRPr="00291342">
        <w:rPr>
          <w:rFonts w:hint="eastAsia"/>
        </w:rPr>
        <w:br/>
        <w:t>(A)</w:t>
      </w:r>
      <w:r w:rsidRPr="00291342">
        <w:rPr>
          <w:rFonts w:hint="eastAsia"/>
        </w:rPr>
        <w:t xml:space="preserve">熔鐵爐　</w:t>
      </w:r>
      <w:r w:rsidRPr="00291342">
        <w:rPr>
          <w:rFonts w:hint="eastAsia"/>
        </w:rPr>
        <w:t>(B)</w:t>
      </w:r>
      <w:r w:rsidRPr="00291342">
        <w:rPr>
          <w:rFonts w:hint="eastAsia"/>
        </w:rPr>
        <w:t xml:space="preserve">平爐　</w:t>
      </w:r>
      <w:r w:rsidRPr="00291342">
        <w:rPr>
          <w:rFonts w:hint="eastAsia"/>
        </w:rPr>
        <w:t>(C)</w:t>
      </w:r>
      <w:r w:rsidRPr="00291342">
        <w:rPr>
          <w:rFonts w:hint="eastAsia"/>
        </w:rPr>
        <w:t xml:space="preserve">電爐　</w:t>
      </w:r>
      <w:r w:rsidRPr="00291342">
        <w:rPr>
          <w:rFonts w:hint="eastAsia"/>
        </w:rPr>
        <w:t>(D)</w:t>
      </w:r>
      <w:r w:rsidRPr="00291342">
        <w:rPr>
          <w:rFonts w:hint="eastAsia"/>
        </w:rPr>
        <w:t>轉爐。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91342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91342">
        <w:rPr>
          <w:rFonts w:hint="eastAsia"/>
          <w:color w:val="0000FF"/>
        </w:rPr>
        <w:t>熔鐵爐又稱為考柏拉爐。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28.</w:t>
      </w:r>
      <w:r w:rsidRPr="00E936DA">
        <w:rPr>
          <w:rFonts w:hint="eastAsia"/>
        </w:rPr>
        <w:t>下列何種工作條件之澆鑄速度應慢？</w:t>
      </w:r>
      <w:r w:rsidRPr="00E936DA">
        <w:rPr>
          <w:rFonts w:hint="eastAsia"/>
        </w:rPr>
        <w:br/>
        <w:t>(A)</w:t>
      </w:r>
      <w:r w:rsidRPr="00E936DA">
        <w:rPr>
          <w:rFonts w:hint="eastAsia"/>
        </w:rPr>
        <w:t xml:space="preserve">金屬液之溫度高　</w:t>
      </w:r>
      <w:r w:rsidRPr="00E936DA">
        <w:rPr>
          <w:rFonts w:hint="eastAsia"/>
        </w:rPr>
        <w:t>(B)</w:t>
      </w:r>
      <w:r w:rsidRPr="00E936DA">
        <w:rPr>
          <w:rFonts w:hint="eastAsia"/>
        </w:rPr>
        <w:t xml:space="preserve">金屬液之流動性低　</w:t>
      </w:r>
      <w:r w:rsidRPr="00E936DA">
        <w:rPr>
          <w:rFonts w:hint="eastAsia"/>
        </w:rPr>
        <w:t>(C)</w:t>
      </w:r>
      <w:r w:rsidRPr="00E936DA">
        <w:rPr>
          <w:rFonts w:hint="eastAsia"/>
        </w:rPr>
        <w:t xml:space="preserve">排氣容易　</w:t>
      </w:r>
      <w:r w:rsidRPr="00E936DA">
        <w:rPr>
          <w:rFonts w:hint="eastAsia"/>
        </w:rPr>
        <w:t>(D)</w:t>
      </w:r>
      <w:r w:rsidRPr="00E936DA">
        <w:rPr>
          <w:rFonts w:hint="eastAsia"/>
        </w:rPr>
        <w:t>鑄件之厚度薄。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936DA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936DA">
        <w:rPr>
          <w:rFonts w:hint="eastAsia"/>
          <w:color w:val="0000FF"/>
        </w:rPr>
        <w:t>金屬液之溫度高則沒有提早凝固的顧慮，可用慢速澆鑄。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29.</w:t>
      </w:r>
      <w:r w:rsidRPr="00EA5B2D">
        <w:rPr>
          <w:rFonts w:hint="eastAsia"/>
        </w:rPr>
        <w:t>砂模鑄造過程中，金屬凝固時體積收縮產生裂痕經常發生於</w:t>
      </w:r>
      <w:r w:rsidRPr="00EA5B2D">
        <w:rPr>
          <w:rFonts w:hint="eastAsia"/>
        </w:rPr>
        <w:br/>
        <w:t>(A)</w:t>
      </w:r>
      <w:r w:rsidRPr="00EA5B2D">
        <w:rPr>
          <w:rFonts w:hint="eastAsia"/>
        </w:rPr>
        <w:t xml:space="preserve">斷面最薄處　</w:t>
      </w:r>
      <w:r w:rsidRPr="00EA5B2D">
        <w:rPr>
          <w:rFonts w:hint="eastAsia"/>
        </w:rPr>
        <w:t>(B)</w:t>
      </w:r>
      <w:r w:rsidRPr="00EA5B2D">
        <w:rPr>
          <w:rFonts w:hint="eastAsia"/>
        </w:rPr>
        <w:t xml:space="preserve">溫度最低處　</w:t>
      </w:r>
      <w:r w:rsidRPr="00EA5B2D">
        <w:rPr>
          <w:rFonts w:hint="eastAsia"/>
        </w:rPr>
        <w:t>(C)</w:t>
      </w:r>
      <w:r w:rsidRPr="00EA5B2D">
        <w:rPr>
          <w:rFonts w:hint="eastAsia"/>
        </w:rPr>
        <w:t xml:space="preserve">最大斷面處　</w:t>
      </w:r>
      <w:r w:rsidRPr="00EA5B2D">
        <w:rPr>
          <w:rFonts w:hint="eastAsia"/>
        </w:rPr>
        <w:t>(D)</w:t>
      </w:r>
      <w:r w:rsidRPr="00EA5B2D">
        <w:rPr>
          <w:rFonts w:hint="eastAsia"/>
        </w:rPr>
        <w:t>最小斷面處。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A5B2D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A5B2D">
        <w:rPr>
          <w:rFonts w:hint="eastAsia"/>
          <w:color w:val="0000FF"/>
        </w:rPr>
        <w:t>最大斷面處之冷卻速度最慢，所以會產生收縮口。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30.</w:t>
      </w:r>
      <w:r w:rsidRPr="005A312D">
        <w:rPr>
          <w:rFonts w:hint="eastAsia"/>
        </w:rPr>
        <w:t>下列敘述何者</w:t>
      </w:r>
      <w:r w:rsidRPr="005A312D">
        <w:rPr>
          <w:rFonts w:hint="eastAsia"/>
          <w:u w:val="single"/>
        </w:rPr>
        <w:t>不正確</w:t>
      </w:r>
      <w:r w:rsidRPr="005A312D">
        <w:rPr>
          <w:rFonts w:hint="eastAsia"/>
        </w:rPr>
        <w:t>？</w:t>
      </w:r>
      <w:r w:rsidRPr="005A312D">
        <w:br/>
        <w:t>(A)</w:t>
      </w:r>
      <w:r w:rsidRPr="005A312D">
        <w:rPr>
          <w:rFonts w:hint="eastAsia"/>
        </w:rPr>
        <w:t>會使鑄模上緊下鬆之機械造模法為振動造模法</w:t>
      </w:r>
      <w:r w:rsidRPr="005A312D">
        <w:t xml:space="preserve">　</w:t>
      </w:r>
      <w:r w:rsidRPr="005A312D">
        <w:t>(B)</w:t>
      </w:r>
      <w:r w:rsidRPr="005A312D">
        <w:rPr>
          <w:rFonts w:hint="eastAsia"/>
        </w:rPr>
        <w:t>砂模為了增加模穴之表面光度與耐熱度，可在表面塗抹石墨</w:t>
      </w:r>
      <w:r w:rsidRPr="005A312D">
        <w:t xml:space="preserve">　</w:t>
      </w:r>
      <w:r w:rsidRPr="005A312D">
        <w:t>(C)</w:t>
      </w:r>
      <w:r w:rsidRPr="005A312D">
        <w:rPr>
          <w:rFonts w:hint="eastAsia"/>
        </w:rPr>
        <w:t>鐵礦、焦炭與石灰石，在高爐中之置入比為</w:t>
      </w:r>
      <w:r w:rsidRPr="005A312D">
        <w:t>3</w:t>
      </w:r>
      <w:r w:rsidRPr="005A312D">
        <w:rPr>
          <w:rFonts w:hint="eastAsia"/>
        </w:rPr>
        <w:t>：</w:t>
      </w:r>
      <w:r w:rsidRPr="005A312D">
        <w:t>2</w:t>
      </w:r>
      <w:r w:rsidRPr="005A312D">
        <w:rPr>
          <w:rFonts w:hint="eastAsia"/>
        </w:rPr>
        <w:t>：</w:t>
      </w:r>
      <w:r w:rsidRPr="005A312D">
        <w:t>1</w:t>
      </w:r>
      <w:r w:rsidRPr="005A312D">
        <w:t xml:space="preserve">　</w:t>
      </w:r>
      <w:r w:rsidRPr="005A312D">
        <w:t>(D)</w:t>
      </w:r>
      <w:r w:rsidRPr="005A312D">
        <w:rPr>
          <w:rFonts w:hint="eastAsia"/>
        </w:rPr>
        <w:t>鑄鐵是由熔鐵爐熔煉而成。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3-5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A312D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lastRenderedPageBreak/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A312D">
        <w:rPr>
          <w:rFonts w:hint="eastAsia"/>
          <w:color w:val="0000FF"/>
        </w:rPr>
        <w:t>振動造模法之鑄模上鬆下緊。</w:t>
      </w:r>
    </w:p>
    <w:p w:rsidR="00B87691" w:rsidRPr="00EB2A60" w:rsidRDefault="00B87691" w:rsidP="00C158CB"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31.</w:t>
      </w:r>
      <w:r w:rsidRPr="00EB2A60">
        <w:rPr>
          <w:rFonts w:hint="eastAsia"/>
        </w:rPr>
        <w:t>下列有關石膏模包模鑄造法之敘述，何項</w:t>
      </w:r>
      <w:r w:rsidRPr="00EB2A60">
        <w:rPr>
          <w:rFonts w:hint="eastAsia"/>
          <w:u w:val="single"/>
        </w:rPr>
        <w:t>不正確</w:t>
      </w:r>
      <w:r w:rsidRPr="00EB2A60">
        <w:rPr>
          <w:rFonts w:hint="eastAsia"/>
        </w:rPr>
        <w:t>？</w:t>
      </w:r>
      <w:r w:rsidRPr="00EB2A60">
        <w:rPr>
          <w:rFonts w:hint="eastAsia"/>
        </w:rPr>
        <w:br/>
        <w:t>(A)</w:t>
      </w:r>
      <w:r w:rsidRPr="00EB2A60">
        <w:rPr>
          <w:rFonts w:hint="eastAsia"/>
        </w:rPr>
        <w:t xml:space="preserve">絕熱性高　</w:t>
      </w:r>
      <w:r w:rsidRPr="00EB2A60">
        <w:rPr>
          <w:rFonts w:hint="eastAsia"/>
        </w:rPr>
        <w:t>(B)</w:t>
      </w:r>
      <w:r w:rsidRPr="00EB2A60">
        <w:rPr>
          <w:rFonts w:hint="eastAsia"/>
        </w:rPr>
        <w:t xml:space="preserve">透氣性好　</w:t>
      </w:r>
      <w:r w:rsidRPr="00EB2A60">
        <w:rPr>
          <w:rFonts w:hint="eastAsia"/>
        </w:rPr>
        <w:t>(C)</w:t>
      </w:r>
      <w:r w:rsidRPr="00EB2A60">
        <w:rPr>
          <w:rFonts w:hint="eastAsia"/>
        </w:rPr>
        <w:t xml:space="preserve">主要用於鑄造非鐵金屬　</w:t>
      </w:r>
      <w:r w:rsidRPr="00EB2A60">
        <w:rPr>
          <w:rFonts w:hint="eastAsia"/>
        </w:rPr>
        <w:t>(D)</w:t>
      </w:r>
      <w:r w:rsidRPr="00EB2A60">
        <w:rPr>
          <w:rFonts w:hint="eastAsia"/>
        </w:rPr>
        <w:t>屬於連續鑄造法。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B2A60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B2A60">
        <w:rPr>
          <w:rFonts w:hint="eastAsia"/>
          <w:color w:val="0000FF"/>
        </w:rPr>
        <w:t>石膏模鑄造法屬於包模鑄造法。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32.</w:t>
      </w:r>
      <w:r w:rsidRPr="004E23E8">
        <w:rPr>
          <w:rFonts w:hint="eastAsia"/>
        </w:rPr>
        <w:t>殼模鑄造法中，製造殼模的原料為下列何者？</w:t>
      </w:r>
      <w:r w:rsidRPr="004E23E8">
        <w:br/>
        <w:t>(A)</w:t>
      </w:r>
      <w:r w:rsidRPr="004E23E8">
        <w:rPr>
          <w:rFonts w:hint="eastAsia"/>
        </w:rPr>
        <w:t xml:space="preserve">乾矽砂與氯化鈉　</w:t>
      </w:r>
      <w:r w:rsidRPr="004E23E8">
        <w:t>(B)</w:t>
      </w:r>
      <w:r w:rsidRPr="004E23E8">
        <w:rPr>
          <w:rFonts w:hint="eastAsia"/>
        </w:rPr>
        <w:t>矽酸鈉與樹脂</w:t>
      </w:r>
      <w:r w:rsidRPr="004E23E8">
        <w:t xml:space="preserve">　</w:t>
      </w:r>
      <w:r w:rsidRPr="004E23E8">
        <w:t>(C)</w:t>
      </w:r>
      <w:r w:rsidRPr="004E23E8">
        <w:rPr>
          <w:rFonts w:hint="eastAsia"/>
        </w:rPr>
        <w:t>硫酸鈉與二氧化碳</w:t>
      </w:r>
      <w:r w:rsidRPr="004E23E8">
        <w:t xml:space="preserve">　</w:t>
      </w:r>
      <w:r w:rsidRPr="004E23E8">
        <w:t>(D)</w:t>
      </w:r>
      <w:r w:rsidRPr="004E23E8">
        <w:rPr>
          <w:rFonts w:hint="eastAsia"/>
        </w:rPr>
        <w:t>乾矽砂與酚醛樹脂。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E23E8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33.</w:t>
      </w:r>
      <w:r w:rsidRPr="008B1E22">
        <w:rPr>
          <w:rFonts w:hint="eastAsia"/>
        </w:rPr>
        <w:t>鑄鐵鑄件澆鑄後，其冷卻的收縮量為</w:t>
      </w:r>
      <w:r w:rsidRPr="008B1E22">
        <w:rPr>
          <w:rFonts w:hint="eastAsia"/>
        </w:rPr>
        <w:br/>
        <w:t>(A)1%</w:t>
      </w:r>
      <w:r w:rsidRPr="008B1E22">
        <w:rPr>
          <w:rFonts w:hint="eastAsia"/>
        </w:rPr>
        <w:t xml:space="preserve">　</w:t>
      </w:r>
      <w:r w:rsidRPr="008B1E22">
        <w:rPr>
          <w:rFonts w:hint="eastAsia"/>
        </w:rPr>
        <w:t>(B)1.3%</w:t>
      </w:r>
      <w:r w:rsidRPr="008B1E22">
        <w:rPr>
          <w:rFonts w:hint="eastAsia"/>
        </w:rPr>
        <w:t xml:space="preserve">　</w:t>
      </w:r>
      <w:r w:rsidRPr="008B1E22">
        <w:rPr>
          <w:rFonts w:hint="eastAsia"/>
        </w:rPr>
        <w:t>(C)1.5%</w:t>
      </w:r>
      <w:r w:rsidRPr="008B1E22">
        <w:rPr>
          <w:rFonts w:hint="eastAsia"/>
        </w:rPr>
        <w:t xml:space="preserve">　</w:t>
      </w:r>
      <w:r w:rsidRPr="008B1E22">
        <w:rPr>
          <w:rFonts w:hint="eastAsia"/>
        </w:rPr>
        <w:t>(D)2%</w:t>
      </w:r>
      <w:r w:rsidRPr="008B1E22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B1E22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34.</w:t>
      </w:r>
      <w:r w:rsidRPr="00414FA3">
        <w:rPr>
          <w:rFonts w:hint="eastAsia"/>
        </w:rPr>
        <w:t>上運動課時，練習手臂力量之運動器材─啞鈴，鑄造時應採用下列何種方式較為簡單？</w:t>
      </w:r>
      <w:r w:rsidRPr="00414FA3">
        <w:br/>
        <w:t>(A)</w:t>
      </w:r>
      <w:r w:rsidRPr="00414FA3">
        <w:rPr>
          <w:rFonts w:hint="eastAsia"/>
        </w:rPr>
        <w:t>整體模型</w:t>
      </w:r>
      <w:r w:rsidRPr="00414FA3">
        <w:t>(</w:t>
      </w:r>
      <w:r w:rsidRPr="00414FA3">
        <w:rPr>
          <w:rFonts w:hint="eastAsia"/>
        </w:rPr>
        <w:t>S</w:t>
      </w:r>
      <w:r w:rsidRPr="00414FA3">
        <w:t xml:space="preserve">olid </w:t>
      </w:r>
      <w:r w:rsidRPr="00414FA3">
        <w:rPr>
          <w:rFonts w:hint="eastAsia"/>
        </w:rPr>
        <w:t>P</w:t>
      </w:r>
      <w:r w:rsidRPr="00414FA3">
        <w:t>attern)</w:t>
      </w:r>
      <w:r w:rsidRPr="00414FA3">
        <w:t xml:space="preserve">　</w:t>
      </w:r>
      <w:r w:rsidRPr="00414FA3">
        <w:t>(B)</w:t>
      </w:r>
      <w:r w:rsidRPr="00414FA3">
        <w:rPr>
          <w:rFonts w:hint="eastAsia"/>
        </w:rPr>
        <w:t>模板模型</w:t>
      </w:r>
      <w:r w:rsidRPr="00414FA3">
        <w:t>(</w:t>
      </w:r>
      <w:r w:rsidRPr="00414FA3">
        <w:rPr>
          <w:rFonts w:hint="eastAsia"/>
        </w:rPr>
        <w:t>M</w:t>
      </w:r>
      <w:r w:rsidRPr="00414FA3">
        <w:t xml:space="preserve">atch </w:t>
      </w:r>
      <w:r w:rsidRPr="00414FA3">
        <w:rPr>
          <w:rFonts w:hint="eastAsia"/>
        </w:rPr>
        <w:t>P</w:t>
      </w:r>
      <w:r w:rsidRPr="00414FA3">
        <w:t xml:space="preserve">late </w:t>
      </w:r>
      <w:r w:rsidRPr="00414FA3">
        <w:rPr>
          <w:rFonts w:hint="eastAsia"/>
        </w:rPr>
        <w:t>P</w:t>
      </w:r>
      <w:r w:rsidRPr="00414FA3">
        <w:t>attern)</w:t>
      </w:r>
      <w:r w:rsidRPr="00414FA3">
        <w:rPr>
          <w:rFonts w:hint="eastAsia"/>
        </w:rPr>
        <w:t xml:space="preserve">　</w:t>
      </w:r>
      <w:r w:rsidRPr="00414FA3">
        <w:t>(C)</w:t>
      </w:r>
      <w:r w:rsidRPr="00414FA3">
        <w:rPr>
          <w:rFonts w:hint="eastAsia"/>
        </w:rPr>
        <w:t>鬆件模型</w:t>
      </w:r>
      <w:r w:rsidRPr="00414FA3">
        <w:t>(</w:t>
      </w:r>
      <w:r w:rsidRPr="00414FA3">
        <w:rPr>
          <w:rFonts w:hint="eastAsia"/>
        </w:rPr>
        <w:t>L</w:t>
      </w:r>
      <w:r w:rsidRPr="00414FA3">
        <w:t xml:space="preserve">oose </w:t>
      </w:r>
      <w:r w:rsidRPr="00414FA3">
        <w:rPr>
          <w:rFonts w:hint="eastAsia"/>
        </w:rPr>
        <w:t>P</w:t>
      </w:r>
      <w:r w:rsidRPr="00414FA3">
        <w:t xml:space="preserve">iece </w:t>
      </w:r>
      <w:r w:rsidRPr="00414FA3">
        <w:rPr>
          <w:rFonts w:hint="eastAsia"/>
        </w:rPr>
        <w:t>P</w:t>
      </w:r>
      <w:r w:rsidRPr="00414FA3">
        <w:t>attern)</w:t>
      </w:r>
      <w:r w:rsidRPr="00414FA3">
        <w:t xml:space="preserve">　</w:t>
      </w:r>
      <w:r w:rsidRPr="00414FA3">
        <w:t>(D)</w:t>
      </w:r>
      <w:r w:rsidRPr="00414FA3">
        <w:rPr>
          <w:rFonts w:hint="eastAsia"/>
        </w:rPr>
        <w:t>刮板模型</w:t>
      </w:r>
      <w:r w:rsidRPr="00414FA3">
        <w:t>(</w:t>
      </w:r>
      <w:r w:rsidRPr="00414FA3">
        <w:rPr>
          <w:rFonts w:hint="eastAsia"/>
        </w:rPr>
        <w:t>S</w:t>
      </w:r>
      <w:r w:rsidRPr="00414FA3">
        <w:t xml:space="preserve">weep </w:t>
      </w:r>
      <w:r w:rsidRPr="00414FA3">
        <w:rPr>
          <w:rFonts w:hint="eastAsia"/>
        </w:rPr>
        <w:t>P</w:t>
      </w:r>
      <w:r w:rsidRPr="00414FA3">
        <w:t>attern)</w:t>
      </w:r>
      <w:r w:rsidRPr="00414FA3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14FA3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14FA3">
        <w:rPr>
          <w:rFonts w:hint="eastAsia"/>
          <w:color w:val="0000FF"/>
        </w:rPr>
        <w:t>最大面</w:t>
      </w:r>
      <w:r w:rsidRPr="00414FA3">
        <w:rPr>
          <w:rStyle w:val="SOL-"/>
          <w:rFonts w:hint="eastAsia"/>
          <w:color w:val="0000FF"/>
        </w:rPr>
        <w:t>在</w:t>
      </w:r>
      <w:r w:rsidRPr="00414FA3">
        <w:rPr>
          <w:rFonts w:hint="eastAsia"/>
          <w:color w:val="0000FF"/>
        </w:rPr>
        <w:t>中間之啞鈴，可用分裂模型或模板模型。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35.</w:t>
      </w:r>
      <w:r w:rsidRPr="002B507F">
        <w:rPr>
          <w:rFonts w:hint="eastAsia"/>
        </w:rPr>
        <w:t>下列有關模型之敘述何者</w:t>
      </w:r>
      <w:r w:rsidRPr="002B507F">
        <w:rPr>
          <w:rFonts w:hint="eastAsia"/>
          <w:u w:val="single"/>
        </w:rPr>
        <w:t>不正確</w:t>
      </w:r>
      <w:r w:rsidRPr="002B507F">
        <w:rPr>
          <w:rFonts w:hint="eastAsia"/>
        </w:rPr>
        <w:t>？</w:t>
      </w:r>
      <w:r w:rsidRPr="002B507F">
        <w:br/>
        <w:t>(A)</w:t>
      </w:r>
      <w:r w:rsidRPr="002B507F">
        <w:rPr>
          <w:rFonts w:hint="eastAsia"/>
        </w:rPr>
        <w:t>鑄件之內、外轉角處宜製成圓角</w:t>
      </w:r>
      <w:r w:rsidRPr="002B507F">
        <w:t xml:space="preserve">　</w:t>
      </w:r>
      <w:r w:rsidRPr="002B507F">
        <w:t>(B)</w:t>
      </w:r>
      <w:r w:rsidRPr="002B507F">
        <w:rPr>
          <w:rFonts w:hint="eastAsia"/>
        </w:rPr>
        <w:t>表示鑄件之加工部位，應於木模型上塗紅色</w:t>
      </w:r>
      <w:r w:rsidRPr="002B507F">
        <w:t xml:space="preserve">　</w:t>
      </w:r>
      <w:r w:rsidRPr="002B507F">
        <w:t>(C)</w:t>
      </w:r>
      <w:r w:rsidRPr="002B507F">
        <w:rPr>
          <w:rFonts w:hint="eastAsia"/>
        </w:rPr>
        <w:t>製造小型鑄件之模型，為提高效率通常製成流路模型</w:t>
      </w:r>
      <w:r w:rsidRPr="002B507F">
        <w:t xml:space="preserve">　</w:t>
      </w:r>
      <w:r w:rsidRPr="002B507F">
        <w:t>(D)</w:t>
      </w:r>
      <w:r w:rsidRPr="002B507F">
        <w:rPr>
          <w:rFonts w:hint="eastAsia"/>
        </w:rPr>
        <w:t>鑄鋼之收縮率為</w:t>
      </w:r>
      <w:r w:rsidRPr="002B507F">
        <w:t>1%</w:t>
      </w:r>
      <w:r w:rsidRPr="002B507F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B507F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B507F">
        <w:rPr>
          <w:rFonts w:hint="eastAsia"/>
          <w:color w:val="0000FF"/>
        </w:rPr>
        <w:t>鑄鋼之收縮率為</w:t>
      </w:r>
      <w:r w:rsidRPr="002B507F">
        <w:rPr>
          <w:rFonts w:hint="eastAsia"/>
          <w:color w:val="0000FF"/>
        </w:rPr>
        <w:t>2</w:t>
      </w:r>
      <w:r w:rsidRPr="002B507F">
        <w:rPr>
          <w:color w:val="0000FF"/>
        </w:rPr>
        <w:t>%</w:t>
      </w:r>
      <w:r w:rsidRPr="002B507F">
        <w:rPr>
          <w:rFonts w:hint="eastAsia"/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36.</w:t>
      </w:r>
      <w:r w:rsidRPr="00950193">
        <w:rPr>
          <w:rFonts w:hint="eastAsia"/>
        </w:rPr>
        <w:t>生鐵</w:t>
      </w:r>
      <w:r w:rsidRPr="00950193">
        <w:rPr>
          <w:rFonts w:hint="eastAsia"/>
        </w:rPr>
        <w:t>(Pig Iron)</w:t>
      </w:r>
      <w:r w:rsidRPr="00950193">
        <w:rPr>
          <w:rFonts w:hint="eastAsia"/>
        </w:rPr>
        <w:t>是由下列何種爐提煉而成？</w:t>
      </w:r>
      <w:r w:rsidRPr="00950193">
        <w:rPr>
          <w:rFonts w:hint="eastAsia"/>
        </w:rPr>
        <w:br/>
        <w:t>(A)</w:t>
      </w:r>
      <w:r w:rsidRPr="00950193">
        <w:rPr>
          <w:rFonts w:hint="eastAsia"/>
        </w:rPr>
        <w:t xml:space="preserve">熔鐵爐　</w:t>
      </w:r>
      <w:r w:rsidRPr="00950193">
        <w:rPr>
          <w:rFonts w:hint="eastAsia"/>
        </w:rPr>
        <w:t>(B)</w:t>
      </w:r>
      <w:r w:rsidRPr="00950193">
        <w:rPr>
          <w:rFonts w:hint="eastAsia"/>
        </w:rPr>
        <w:t xml:space="preserve">平爐　</w:t>
      </w:r>
      <w:r w:rsidRPr="00950193">
        <w:rPr>
          <w:rFonts w:hint="eastAsia"/>
        </w:rPr>
        <w:t>(C)</w:t>
      </w:r>
      <w:r w:rsidRPr="00950193">
        <w:rPr>
          <w:rFonts w:hint="eastAsia"/>
        </w:rPr>
        <w:t xml:space="preserve">轉爐　</w:t>
      </w:r>
      <w:r w:rsidRPr="00950193">
        <w:rPr>
          <w:rFonts w:hint="eastAsia"/>
        </w:rPr>
        <w:t>(D)</w:t>
      </w:r>
      <w:r w:rsidRPr="00950193">
        <w:rPr>
          <w:rFonts w:hint="eastAsia"/>
        </w:rPr>
        <w:t>高爐。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50193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50193">
        <w:rPr>
          <w:rFonts w:hint="eastAsia"/>
          <w:color w:val="0000FF"/>
        </w:rPr>
        <w:t>高爐又稱為鼓風爐。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37.</w:t>
      </w:r>
      <w:r w:rsidRPr="00CB6F0D">
        <w:rPr>
          <w:rFonts w:hint="eastAsia"/>
        </w:rPr>
        <w:t>下列有關銅合金冷室壓鑄之敘述何者正確？</w:t>
      </w:r>
      <w:r w:rsidRPr="00CB6F0D">
        <w:rPr>
          <w:rFonts w:hint="eastAsia"/>
        </w:rPr>
        <w:br/>
        <w:t>(A)</w:t>
      </w:r>
      <w:r w:rsidRPr="00CB6F0D">
        <w:rPr>
          <w:rFonts w:hint="eastAsia"/>
        </w:rPr>
        <w:t xml:space="preserve">液體壓鑄　</w:t>
      </w:r>
      <w:r w:rsidRPr="00CB6F0D">
        <w:rPr>
          <w:rFonts w:hint="eastAsia"/>
        </w:rPr>
        <w:t>(B)</w:t>
      </w:r>
      <w:r w:rsidRPr="00CB6F0D">
        <w:rPr>
          <w:rFonts w:hint="eastAsia"/>
        </w:rPr>
        <w:t xml:space="preserve">所需壓力比熱室法低　</w:t>
      </w:r>
      <w:r w:rsidRPr="00CB6F0D">
        <w:rPr>
          <w:rFonts w:hint="eastAsia"/>
        </w:rPr>
        <w:t>(C)</w:t>
      </w:r>
      <w:r w:rsidRPr="00CB6F0D">
        <w:rPr>
          <w:rFonts w:hint="eastAsia"/>
        </w:rPr>
        <w:t xml:space="preserve">鑄件可比熱室法大　</w:t>
      </w:r>
      <w:r w:rsidRPr="00CB6F0D">
        <w:rPr>
          <w:rFonts w:hint="eastAsia"/>
        </w:rPr>
        <w:t>(D)</w:t>
      </w:r>
      <w:r w:rsidRPr="00CB6F0D">
        <w:rPr>
          <w:rFonts w:hint="eastAsia"/>
        </w:rPr>
        <w:t>澆鑄速度比熱室法高。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B6F0D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CB6F0D">
        <w:rPr>
          <w:rFonts w:hint="eastAsia"/>
          <w:color w:val="0000FF"/>
        </w:rPr>
        <w:t>冷室壓鑄以塑性體壓鑄，所需壓力比熱室法高，澆鑄速度比熱室法低。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38.</w:t>
      </w:r>
      <w:r w:rsidRPr="00DD2AF2">
        <w:rPr>
          <w:rFonts w:hint="eastAsia"/>
        </w:rPr>
        <w:t>下列何者與鑄模之透氣性</w:t>
      </w:r>
      <w:r w:rsidRPr="00DD2AF2">
        <w:rPr>
          <w:rFonts w:hint="eastAsia"/>
          <w:u w:val="single"/>
        </w:rPr>
        <w:t>無關</w:t>
      </w:r>
      <w:r w:rsidRPr="00DD2AF2">
        <w:rPr>
          <w:rFonts w:hint="eastAsia"/>
        </w:rPr>
        <w:t>？</w:t>
      </w:r>
      <w:r w:rsidRPr="00DD2AF2">
        <w:rPr>
          <w:rFonts w:hint="eastAsia"/>
        </w:rPr>
        <w:br/>
      </w:r>
      <w:r w:rsidRPr="00DD2AF2">
        <w:rPr>
          <w:rFonts w:hint="eastAsia"/>
        </w:rPr>
        <w:lastRenderedPageBreak/>
        <w:t>(A)</w:t>
      </w:r>
      <w:r w:rsidRPr="00DD2AF2">
        <w:rPr>
          <w:rFonts w:hint="eastAsia"/>
        </w:rPr>
        <w:t xml:space="preserve">澆池　</w:t>
      </w:r>
      <w:r w:rsidRPr="00DD2AF2">
        <w:rPr>
          <w:rFonts w:hint="eastAsia"/>
        </w:rPr>
        <w:t>(</w:t>
      </w:r>
      <w:r w:rsidRPr="00DD2AF2">
        <w:t>B</w:t>
      </w:r>
      <w:r w:rsidRPr="00DD2AF2">
        <w:rPr>
          <w:rFonts w:hint="eastAsia"/>
        </w:rPr>
        <w:t>)</w:t>
      </w:r>
      <w:r w:rsidRPr="00DD2AF2">
        <w:rPr>
          <w:rFonts w:hint="eastAsia"/>
        </w:rPr>
        <w:t xml:space="preserve">冒口　</w:t>
      </w:r>
      <w:r w:rsidRPr="00DD2AF2">
        <w:rPr>
          <w:rFonts w:hint="eastAsia"/>
        </w:rPr>
        <w:t>(</w:t>
      </w:r>
      <w:r w:rsidRPr="00DD2AF2">
        <w:t>C</w:t>
      </w:r>
      <w:r w:rsidRPr="00DD2AF2">
        <w:rPr>
          <w:rFonts w:hint="eastAsia"/>
        </w:rPr>
        <w:t>)</w:t>
      </w:r>
      <w:r w:rsidRPr="00DD2AF2">
        <w:rPr>
          <w:rFonts w:hint="eastAsia"/>
        </w:rPr>
        <w:t xml:space="preserve">溢放口　</w:t>
      </w:r>
      <w:r w:rsidRPr="00DD2AF2">
        <w:rPr>
          <w:rFonts w:hint="eastAsia"/>
        </w:rPr>
        <w:t>(</w:t>
      </w:r>
      <w:r w:rsidRPr="00DD2AF2">
        <w:t>D</w:t>
      </w:r>
      <w:r w:rsidRPr="00DD2AF2">
        <w:rPr>
          <w:rFonts w:hint="eastAsia"/>
        </w:rPr>
        <w:t>)</w:t>
      </w:r>
      <w:r w:rsidRPr="00DD2AF2">
        <w:rPr>
          <w:rFonts w:hint="eastAsia"/>
        </w:rPr>
        <w:t>通氣孔。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D2AF2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DD2AF2">
        <w:rPr>
          <w:rFonts w:hint="eastAsia"/>
          <w:color w:val="0000FF"/>
        </w:rPr>
        <w:t>澆池為金屬液與鑄模接觸的第一部位，可除渣與緩衝、易澆，但與增加透氣性無關。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39.</w:t>
      </w:r>
      <w:r w:rsidRPr="00D23B20">
        <w:rPr>
          <w:rFonts w:hint="eastAsia"/>
        </w:rPr>
        <w:t>下列有關金屬流動性之敘述何項不正確？</w:t>
      </w:r>
      <w:r w:rsidRPr="00D23B20">
        <w:rPr>
          <w:rFonts w:hint="eastAsia"/>
        </w:rPr>
        <w:br/>
        <w:t>(A)</w:t>
      </w:r>
      <w:r w:rsidRPr="00D23B20">
        <w:rPr>
          <w:rFonts w:hint="eastAsia"/>
        </w:rPr>
        <w:t xml:space="preserve">黏性增加，流動性降低　</w:t>
      </w:r>
      <w:r w:rsidRPr="00D23B20">
        <w:rPr>
          <w:rFonts w:hint="eastAsia"/>
        </w:rPr>
        <w:t>(</w:t>
      </w:r>
      <w:r w:rsidRPr="00D23B20">
        <w:t>B)</w:t>
      </w:r>
      <w:r w:rsidRPr="00D23B20">
        <w:rPr>
          <w:rFonts w:hint="eastAsia"/>
        </w:rPr>
        <w:t xml:space="preserve">表面張力大，流動性降低　</w:t>
      </w:r>
      <w:r w:rsidRPr="00D23B20">
        <w:rPr>
          <w:rFonts w:hint="eastAsia"/>
        </w:rPr>
        <w:t>(</w:t>
      </w:r>
      <w:r w:rsidRPr="00D23B20">
        <w:t>C)</w:t>
      </w:r>
      <w:r w:rsidRPr="00D23B20">
        <w:rPr>
          <w:rFonts w:hint="eastAsia"/>
        </w:rPr>
        <w:t xml:space="preserve">過熱度大，流動性降低　</w:t>
      </w:r>
      <w:r w:rsidRPr="00D23B20">
        <w:rPr>
          <w:rFonts w:hint="eastAsia"/>
        </w:rPr>
        <w:t>(</w:t>
      </w:r>
      <w:r w:rsidRPr="00D23B20">
        <w:t>D)</w:t>
      </w:r>
      <w:r w:rsidRPr="00D23B20">
        <w:rPr>
          <w:rFonts w:hint="eastAsia"/>
        </w:rPr>
        <w:t>金屬模之導熱度高，流動性降低。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23B20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D23B20">
        <w:rPr>
          <w:rFonts w:hint="eastAsia"/>
          <w:color w:val="0000FF"/>
        </w:rPr>
        <w:t>過熱度大則金屬熔液溫度高，流動性會增加。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40.</w:t>
      </w:r>
      <w:r w:rsidRPr="007C5A01">
        <w:t>砂模鑄造時，將模型的尺寸製作成比鑄件稍大，主要理由是考慮到下列何種模型裕度？</w:t>
      </w:r>
      <w:r w:rsidRPr="007C5A01">
        <w:rPr>
          <w:rFonts w:hint="eastAsia"/>
        </w:rPr>
        <w:br/>
        <w:t>(A)</w:t>
      </w:r>
      <w:r w:rsidRPr="007C5A01">
        <w:rPr>
          <w:rFonts w:hint="eastAsia"/>
        </w:rPr>
        <w:t>加工</w:t>
      </w:r>
      <w:r w:rsidRPr="007C5A01">
        <w:t>裕度</w:t>
      </w:r>
      <w:r w:rsidRPr="007C5A01">
        <w:rPr>
          <w:rFonts w:hint="eastAsia"/>
        </w:rPr>
        <w:t xml:space="preserve">　</w:t>
      </w:r>
      <w:r w:rsidRPr="007C5A01">
        <w:rPr>
          <w:rFonts w:hint="eastAsia"/>
        </w:rPr>
        <w:t>(</w:t>
      </w:r>
      <w:r w:rsidRPr="007C5A01">
        <w:t>B)</w:t>
      </w:r>
      <w:r w:rsidRPr="007C5A01">
        <w:t>拔模裕度</w:t>
      </w:r>
      <w:r w:rsidRPr="007C5A01">
        <w:rPr>
          <w:rFonts w:hint="eastAsia"/>
        </w:rPr>
        <w:t xml:space="preserve">　</w:t>
      </w:r>
      <w:r w:rsidRPr="007C5A01">
        <w:rPr>
          <w:rFonts w:hint="eastAsia"/>
        </w:rPr>
        <w:t>(</w:t>
      </w:r>
      <w:r w:rsidRPr="007C5A01">
        <w:t>C)</w:t>
      </w:r>
      <w:r w:rsidRPr="007C5A01">
        <w:t>變形裕度</w:t>
      </w:r>
      <w:r w:rsidRPr="007C5A01">
        <w:rPr>
          <w:rFonts w:hint="eastAsia"/>
        </w:rPr>
        <w:t xml:space="preserve">　</w:t>
      </w:r>
      <w:r w:rsidRPr="007C5A01">
        <w:rPr>
          <w:rFonts w:hint="eastAsia"/>
        </w:rPr>
        <w:t>(</w:t>
      </w:r>
      <w:r w:rsidRPr="007C5A01">
        <w:t>D)</w:t>
      </w:r>
      <w:r w:rsidRPr="007C5A01">
        <w:t>振動裕度。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C5A01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41.</w:t>
      </w:r>
      <w:r w:rsidRPr="00A24E03">
        <w:rPr>
          <w:rFonts w:hint="eastAsia"/>
        </w:rPr>
        <w:t>固態金屬之收縮應如何補救？</w:t>
      </w:r>
      <w:r w:rsidRPr="00A24E03">
        <w:rPr>
          <w:rFonts w:hint="eastAsia"/>
        </w:rPr>
        <w:br/>
        <w:t>(A)</w:t>
      </w:r>
      <w:r w:rsidRPr="00A24E03">
        <w:rPr>
          <w:rFonts w:hint="eastAsia"/>
        </w:rPr>
        <w:t xml:space="preserve">多注些金屬　</w:t>
      </w:r>
      <w:r w:rsidRPr="00A24E03">
        <w:rPr>
          <w:rFonts w:hint="eastAsia"/>
        </w:rPr>
        <w:t>(</w:t>
      </w:r>
      <w:r w:rsidRPr="00A24E03">
        <w:t>B)</w:t>
      </w:r>
      <w:r w:rsidRPr="00A24E03">
        <w:rPr>
          <w:rFonts w:hint="eastAsia"/>
        </w:rPr>
        <w:t xml:space="preserve">設置冒口　</w:t>
      </w:r>
      <w:r w:rsidRPr="00A24E03">
        <w:rPr>
          <w:rFonts w:hint="eastAsia"/>
        </w:rPr>
        <w:t>(</w:t>
      </w:r>
      <w:r w:rsidRPr="00A24E03">
        <w:t>C)</w:t>
      </w:r>
      <w:r w:rsidRPr="00A24E03">
        <w:rPr>
          <w:rFonts w:hint="eastAsia"/>
        </w:rPr>
        <w:t xml:space="preserve">以模型之收縮裕度補救　</w:t>
      </w:r>
      <w:r w:rsidRPr="00A24E03">
        <w:rPr>
          <w:rFonts w:hint="eastAsia"/>
        </w:rPr>
        <w:t>(</w:t>
      </w:r>
      <w:r w:rsidRPr="00A24E03">
        <w:t>D)</w:t>
      </w:r>
      <w:r w:rsidRPr="00A24E03">
        <w:rPr>
          <w:rFonts w:hint="eastAsia"/>
        </w:rPr>
        <w:t>設置加工裕度。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24E03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42.</w:t>
      </w:r>
      <w:r w:rsidRPr="0044612F">
        <w:rPr>
          <w:rFonts w:hint="eastAsia"/>
        </w:rPr>
        <w:t>脫蠟鑄造法的模型設計，不需考慮下列哪一種模型裕度？</w:t>
      </w:r>
      <w:r w:rsidRPr="0044612F">
        <w:br/>
        <w:t>(A)</w:t>
      </w:r>
      <w:r w:rsidRPr="0044612F">
        <w:rPr>
          <w:rFonts w:hint="eastAsia"/>
        </w:rPr>
        <w:t xml:space="preserve">收縮裕度　</w:t>
      </w:r>
      <w:r w:rsidRPr="0044612F">
        <w:t>(B)</w:t>
      </w:r>
      <w:r w:rsidRPr="0044612F">
        <w:rPr>
          <w:rFonts w:hint="eastAsia"/>
        </w:rPr>
        <w:t xml:space="preserve">加工裕度　</w:t>
      </w:r>
      <w:r w:rsidRPr="0044612F">
        <w:t>(C)</w:t>
      </w:r>
      <w:r w:rsidRPr="0044612F">
        <w:rPr>
          <w:rFonts w:hint="eastAsia"/>
        </w:rPr>
        <w:t xml:space="preserve">拔模斜度　</w:t>
      </w:r>
      <w:r w:rsidRPr="0044612F">
        <w:t>(D)</w:t>
      </w:r>
      <w:r w:rsidRPr="0044612F">
        <w:rPr>
          <w:rFonts w:hint="eastAsia"/>
        </w:rPr>
        <w:t>變形裕度。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4612F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4612F">
        <w:rPr>
          <w:rFonts w:hint="eastAsia"/>
          <w:color w:val="0000FF"/>
        </w:rPr>
        <w:t>蠟模型是以加熱方式熔出，所以不需考慮拔模裕度與振動裕度。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43.</w:t>
      </w:r>
      <w:r w:rsidRPr="004168D6">
        <w:rPr>
          <w:rFonts w:hint="eastAsia"/>
        </w:rPr>
        <w:t>檢驗鑄件內部是否有氣孔使用</w:t>
      </w:r>
      <w:r w:rsidRPr="004168D6">
        <w:rPr>
          <w:rFonts w:hint="eastAsia"/>
        </w:rPr>
        <w:br/>
      </w:r>
      <w:r w:rsidRPr="004168D6">
        <w:t>(A)</w:t>
      </w:r>
      <w:r w:rsidRPr="004168D6">
        <w:rPr>
          <w:rFonts w:hint="eastAsia"/>
        </w:rPr>
        <w:t xml:space="preserve">外表檢驗法　</w:t>
      </w:r>
      <w:r w:rsidRPr="004168D6">
        <w:t>(B)</w:t>
      </w:r>
      <w:r w:rsidRPr="004168D6">
        <w:rPr>
          <w:rFonts w:hint="eastAsia"/>
        </w:rPr>
        <w:t xml:space="preserve">滲透液檢驗法　</w:t>
      </w:r>
      <w:r w:rsidRPr="004168D6">
        <w:t>(C)</w:t>
      </w:r>
      <w:r w:rsidRPr="004168D6">
        <w:rPr>
          <w:rFonts w:hint="eastAsia"/>
        </w:rPr>
        <w:t xml:space="preserve">硬度檢驗法　</w:t>
      </w:r>
      <w:r w:rsidRPr="004168D6">
        <w:t>(D)</w:t>
      </w:r>
      <w:r w:rsidRPr="004168D6">
        <w:rPr>
          <w:rFonts w:hint="eastAsia"/>
        </w:rPr>
        <w:t>放射線法。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3-8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168D6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168D6">
        <w:rPr>
          <w:rFonts w:hint="eastAsia"/>
          <w:color w:val="0000FF"/>
        </w:rPr>
        <w:t>超音波檢驗亦可。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44.</w:t>
      </w:r>
      <w:r w:rsidRPr="001C2888">
        <w:rPr>
          <w:rFonts w:hint="eastAsia"/>
        </w:rPr>
        <w:t>下列敘述何者</w:t>
      </w:r>
      <w:r w:rsidRPr="001C2888">
        <w:rPr>
          <w:rFonts w:hint="eastAsia"/>
          <w:u w:val="single"/>
        </w:rPr>
        <w:t>不正確</w:t>
      </w:r>
      <w:r w:rsidRPr="001C2888">
        <w:rPr>
          <w:rFonts w:hint="eastAsia"/>
        </w:rPr>
        <w:t>？</w:t>
      </w:r>
      <w:r w:rsidRPr="001C2888">
        <w:br/>
        <w:t>(A)</w:t>
      </w:r>
      <w:r w:rsidRPr="001C2888">
        <w:rPr>
          <w:rFonts w:hint="eastAsia"/>
        </w:rPr>
        <w:t>磷可增加鐵水之流動性，但會增加鑄件脆性</w:t>
      </w:r>
      <w:r w:rsidRPr="001C2888">
        <w:t xml:space="preserve">　</w:t>
      </w:r>
      <w:r w:rsidRPr="001C2888">
        <w:t>(B)</w:t>
      </w:r>
      <w:r w:rsidRPr="001C2888">
        <w:rPr>
          <w:rFonts w:hint="eastAsia"/>
        </w:rPr>
        <w:t>最常用之包模鑄造法是脫蠟法</w:t>
      </w:r>
      <w:r w:rsidRPr="001C2888">
        <w:t xml:space="preserve">　</w:t>
      </w:r>
      <w:r w:rsidRPr="001C2888">
        <w:t>(C)</w:t>
      </w:r>
      <w:r w:rsidRPr="001C2888">
        <w:rPr>
          <w:rFonts w:hint="eastAsia"/>
        </w:rPr>
        <w:t>精度最高之鑄造法是壓鑄法</w:t>
      </w:r>
      <w:r w:rsidRPr="001C2888">
        <w:t xml:space="preserve">　</w:t>
      </w:r>
      <w:r w:rsidRPr="001C2888">
        <w:t>(D)</w:t>
      </w:r>
      <w:r w:rsidRPr="001C2888">
        <w:rPr>
          <w:rFonts w:hint="eastAsia"/>
        </w:rPr>
        <w:t>鉛適用於冷室壓鑄法。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C2888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C2888">
        <w:rPr>
          <w:rFonts w:hint="eastAsia"/>
          <w:color w:val="0000FF"/>
        </w:rPr>
        <w:t>鉛之熔點低，適用於熱室壓鑄法。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45.</w:t>
      </w:r>
      <w:r w:rsidRPr="009B09A6">
        <w:rPr>
          <w:rFonts w:hint="eastAsia"/>
        </w:rPr>
        <w:t>下列何者為冒口系統？</w:t>
      </w:r>
      <w:r w:rsidRPr="009B09A6">
        <w:rPr>
          <w:rFonts w:hint="eastAsia"/>
        </w:rPr>
        <w:br/>
        <w:t>(A)</w:t>
      </w:r>
      <w:r w:rsidRPr="009B09A6">
        <w:rPr>
          <w:rFonts w:hint="eastAsia"/>
        </w:rPr>
        <w:t xml:space="preserve">澆池　</w:t>
      </w:r>
      <w:r w:rsidRPr="009B09A6">
        <w:rPr>
          <w:rFonts w:hint="eastAsia"/>
        </w:rPr>
        <w:t>(B)</w:t>
      </w:r>
      <w:r w:rsidRPr="009B09A6">
        <w:rPr>
          <w:rFonts w:hint="eastAsia"/>
        </w:rPr>
        <w:t xml:space="preserve">澆口　</w:t>
      </w:r>
      <w:r w:rsidRPr="009B09A6">
        <w:rPr>
          <w:rFonts w:hint="eastAsia"/>
        </w:rPr>
        <w:t>(C)</w:t>
      </w:r>
      <w:r w:rsidRPr="009B09A6">
        <w:rPr>
          <w:rFonts w:hint="eastAsia"/>
        </w:rPr>
        <w:t xml:space="preserve">橫流道　</w:t>
      </w:r>
      <w:r w:rsidRPr="009B09A6">
        <w:rPr>
          <w:rFonts w:hint="eastAsia"/>
        </w:rPr>
        <w:t>(D)</w:t>
      </w:r>
      <w:r w:rsidRPr="009B09A6">
        <w:rPr>
          <w:rFonts w:hint="eastAsia"/>
        </w:rPr>
        <w:t>溢放口。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B09A6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B09A6">
        <w:rPr>
          <w:rFonts w:hint="eastAsia"/>
          <w:color w:val="0000FF"/>
        </w:rPr>
        <w:t>其餘三者屬於澆口系統。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46.</w:t>
      </w:r>
      <w:r w:rsidRPr="00D43498">
        <w:rPr>
          <w:rFonts w:hint="eastAsia"/>
        </w:rPr>
        <w:t>下列敘述何者與重力壓鑄法</w:t>
      </w:r>
      <w:r w:rsidRPr="00D43498">
        <w:rPr>
          <w:rFonts w:hint="eastAsia"/>
          <w:u w:val="single"/>
        </w:rPr>
        <w:t>無關</w:t>
      </w:r>
      <w:r w:rsidRPr="00D43498">
        <w:rPr>
          <w:rFonts w:hint="eastAsia"/>
        </w:rPr>
        <w:t>？</w:t>
      </w:r>
      <w:r w:rsidRPr="00D43498">
        <w:br/>
        <w:t>(A)</w:t>
      </w:r>
      <w:r w:rsidRPr="00D43498">
        <w:rPr>
          <w:rFonts w:hint="eastAsia"/>
        </w:rPr>
        <w:t>重力澆鑄</w:t>
      </w:r>
      <w:r w:rsidRPr="00D43498">
        <w:t xml:space="preserve">　</w:t>
      </w:r>
      <w:r w:rsidRPr="00D43498">
        <w:t>(B)</w:t>
      </w:r>
      <w:r w:rsidRPr="00D43498">
        <w:rPr>
          <w:rFonts w:hint="eastAsia"/>
        </w:rPr>
        <w:t xml:space="preserve">模具可重複使用　</w:t>
      </w:r>
      <w:r w:rsidRPr="00D43498">
        <w:rPr>
          <w:rFonts w:hint="eastAsia"/>
        </w:rPr>
        <w:t>(</w:t>
      </w:r>
      <w:r w:rsidRPr="00D43498">
        <w:t>C)</w:t>
      </w:r>
      <w:r w:rsidRPr="00D43498">
        <w:rPr>
          <w:rFonts w:hint="eastAsia"/>
        </w:rPr>
        <w:t>適合鑄造薄件或形狀複雜之鑄件</w:t>
      </w:r>
      <w:r w:rsidRPr="00D43498">
        <w:t xml:space="preserve">　</w:t>
      </w:r>
      <w:r w:rsidRPr="00D43498">
        <w:t>(D)</w:t>
      </w:r>
      <w:r w:rsidRPr="00D43498">
        <w:rPr>
          <w:rFonts w:hint="eastAsia"/>
        </w:rPr>
        <w:t>鑄模為金屬或石墨。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lastRenderedPageBreak/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43498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  <w:spacing w:val="-4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D43498">
        <w:rPr>
          <w:rFonts w:hint="eastAsia"/>
          <w:color w:val="0000FF"/>
          <w:spacing w:val="-4"/>
        </w:rPr>
        <w:t>重力壓鑄法以重力澆鑄，澆鑄壓力小，不適合鑄造薄件或形狀複雜之鑄件。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47.</w:t>
      </w:r>
      <w:r w:rsidRPr="00EE4802">
        <w:rPr>
          <w:rFonts w:hint="eastAsia"/>
        </w:rPr>
        <w:t>鋼料的收縮量為鑄鐵的</w:t>
      </w:r>
      <w:r w:rsidRPr="00EE4802">
        <w:rPr>
          <w:rFonts w:hint="eastAsia"/>
        </w:rPr>
        <w:br/>
        <w:t>(A)2.5</w:t>
      </w:r>
      <w:r w:rsidRPr="00EE4802">
        <w:rPr>
          <w:rFonts w:hint="eastAsia"/>
        </w:rPr>
        <w:t xml:space="preserve">　</w:t>
      </w:r>
      <w:r w:rsidRPr="00EE4802">
        <w:rPr>
          <w:rFonts w:hint="eastAsia"/>
        </w:rPr>
        <w:t>(B)2</w:t>
      </w:r>
      <w:r w:rsidRPr="00EE4802">
        <w:rPr>
          <w:rFonts w:hint="eastAsia"/>
        </w:rPr>
        <w:t xml:space="preserve">　</w:t>
      </w:r>
      <w:r w:rsidRPr="00EE4802">
        <w:rPr>
          <w:rFonts w:hint="eastAsia"/>
        </w:rPr>
        <w:t>(C)1.5</w:t>
      </w:r>
      <w:r w:rsidRPr="00EE4802">
        <w:t xml:space="preserve">　</w:t>
      </w:r>
      <w:r w:rsidRPr="00EE4802">
        <w:t>(</w:t>
      </w:r>
      <w:r w:rsidRPr="00EE4802">
        <w:rPr>
          <w:rFonts w:hint="eastAsia"/>
        </w:rPr>
        <w:t>D)1</w:t>
      </w:r>
      <w:r w:rsidRPr="00EE4802">
        <w:rPr>
          <w:rFonts w:hint="eastAsia"/>
        </w:rPr>
        <w:t xml:space="preserve">　倍。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E4802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E4802">
        <w:rPr>
          <w:rFonts w:hint="eastAsia"/>
          <w:color w:val="0000FF"/>
        </w:rPr>
        <w:t>鋼料的收縮量為</w:t>
      </w:r>
      <w:r w:rsidRPr="00EE4802">
        <w:rPr>
          <w:rFonts w:hint="eastAsia"/>
          <w:color w:val="0000FF"/>
        </w:rPr>
        <w:t>2%</w:t>
      </w:r>
      <w:r w:rsidRPr="00EE4802">
        <w:rPr>
          <w:rFonts w:hint="eastAsia"/>
          <w:color w:val="0000FF"/>
        </w:rPr>
        <w:t>，鑄鐵的收縮量為</w:t>
      </w:r>
      <w:r w:rsidRPr="00EE4802">
        <w:rPr>
          <w:rFonts w:hint="eastAsia"/>
          <w:color w:val="0000FF"/>
        </w:rPr>
        <w:t>1%</w:t>
      </w:r>
      <w:r w:rsidRPr="00EE4802">
        <w:rPr>
          <w:rFonts w:hint="eastAsia"/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48.</w:t>
      </w:r>
      <w:r w:rsidRPr="00F05828">
        <w:rPr>
          <w:rFonts w:hint="eastAsia"/>
        </w:rPr>
        <w:t>模型加工部位應塗</w:t>
      </w:r>
      <w:r w:rsidRPr="00F05828">
        <w:rPr>
          <w:rFonts w:hint="eastAsia"/>
        </w:rPr>
        <w:br/>
        <w:t>(A)</w:t>
      </w:r>
      <w:r w:rsidRPr="00F05828">
        <w:rPr>
          <w:rFonts w:hint="eastAsia"/>
        </w:rPr>
        <w:t xml:space="preserve">紅色　</w:t>
      </w:r>
      <w:r w:rsidRPr="00F05828">
        <w:rPr>
          <w:rFonts w:hint="eastAsia"/>
        </w:rPr>
        <w:t>(</w:t>
      </w:r>
      <w:r w:rsidRPr="00F05828">
        <w:t>B)</w:t>
      </w:r>
      <w:r w:rsidRPr="00F05828">
        <w:rPr>
          <w:rFonts w:hint="eastAsia"/>
        </w:rPr>
        <w:t xml:space="preserve">黑色　</w:t>
      </w:r>
      <w:r w:rsidRPr="00F05828">
        <w:rPr>
          <w:rFonts w:hint="eastAsia"/>
        </w:rPr>
        <w:t>(</w:t>
      </w:r>
      <w:r w:rsidRPr="00F05828">
        <w:t>C)</w:t>
      </w:r>
      <w:r w:rsidRPr="00F05828">
        <w:rPr>
          <w:rFonts w:hint="eastAsia"/>
        </w:rPr>
        <w:t xml:space="preserve">銀色　</w:t>
      </w:r>
      <w:r w:rsidRPr="00F05828">
        <w:rPr>
          <w:rFonts w:hint="eastAsia"/>
        </w:rPr>
        <w:t>(</w:t>
      </w:r>
      <w:r w:rsidRPr="00F05828">
        <w:t>D)</w:t>
      </w:r>
      <w:r w:rsidRPr="00F05828">
        <w:rPr>
          <w:rFonts w:hint="eastAsia"/>
        </w:rPr>
        <w:t>透明快乾漆。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05828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49.</w:t>
      </w:r>
      <w:r w:rsidRPr="00071E78">
        <w:rPr>
          <w:rFonts w:hint="eastAsia"/>
        </w:rPr>
        <w:t>下列何者為最常見之模型材料？</w:t>
      </w:r>
      <w:r w:rsidRPr="00071E78">
        <w:rPr>
          <w:rFonts w:hint="eastAsia"/>
        </w:rPr>
        <w:br/>
        <w:t>(A)</w:t>
      </w:r>
      <w:r w:rsidRPr="00071E78">
        <w:rPr>
          <w:rFonts w:hint="eastAsia"/>
        </w:rPr>
        <w:t xml:space="preserve">木材　</w:t>
      </w:r>
      <w:r w:rsidRPr="00071E78">
        <w:rPr>
          <w:rFonts w:hint="eastAsia"/>
        </w:rPr>
        <w:t>(</w:t>
      </w:r>
      <w:r w:rsidRPr="00071E78">
        <w:t>B)</w:t>
      </w:r>
      <w:r w:rsidRPr="00071E78">
        <w:rPr>
          <w:rFonts w:hint="eastAsia"/>
        </w:rPr>
        <w:t xml:space="preserve">蠟　</w:t>
      </w:r>
      <w:r w:rsidRPr="00071E78">
        <w:rPr>
          <w:rFonts w:hint="eastAsia"/>
        </w:rPr>
        <w:t>(</w:t>
      </w:r>
      <w:r w:rsidRPr="00071E78">
        <w:t>C)</w:t>
      </w:r>
      <w:r w:rsidRPr="00071E78">
        <w:rPr>
          <w:rFonts w:hint="eastAsia"/>
        </w:rPr>
        <w:t xml:space="preserve">金屬　</w:t>
      </w:r>
      <w:r w:rsidRPr="00071E78">
        <w:rPr>
          <w:rFonts w:hint="eastAsia"/>
        </w:rPr>
        <w:t>(</w:t>
      </w:r>
      <w:r w:rsidRPr="00071E78">
        <w:t>D)</w:t>
      </w:r>
      <w:r w:rsidRPr="00071E78">
        <w:rPr>
          <w:rFonts w:hint="eastAsia"/>
        </w:rPr>
        <w:t>塑膠。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71E78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71E78">
        <w:rPr>
          <w:rFonts w:hint="eastAsia"/>
          <w:color w:val="0000FF"/>
        </w:rPr>
        <w:t>木模型質軟易加工，而且價格又低，最適合一般少量鑄造。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50.</w:t>
      </w:r>
      <w:r w:rsidRPr="005A03AD">
        <w:rPr>
          <w:rFonts w:hint="eastAsia"/>
        </w:rPr>
        <w:t>鑄造作業所使用之模型中，消散模型於澆鑄前不必自鑄模中取出，其最常使用之材料為</w:t>
      </w:r>
      <w:r w:rsidRPr="005A03AD">
        <w:rPr>
          <w:rFonts w:hint="eastAsia"/>
        </w:rPr>
        <w:br/>
        <w:t>(A)</w:t>
      </w:r>
      <w:r w:rsidRPr="005A03AD">
        <w:rPr>
          <w:rFonts w:hint="eastAsia"/>
        </w:rPr>
        <w:t xml:space="preserve">木材　</w:t>
      </w:r>
      <w:r w:rsidRPr="005A03AD">
        <w:rPr>
          <w:rFonts w:hint="eastAsia"/>
        </w:rPr>
        <w:t>(B)</w:t>
      </w:r>
      <w:r w:rsidRPr="005A03AD">
        <w:rPr>
          <w:rFonts w:hint="eastAsia"/>
        </w:rPr>
        <w:t xml:space="preserve">金屬　</w:t>
      </w:r>
      <w:r w:rsidRPr="005A03AD">
        <w:rPr>
          <w:rFonts w:hint="eastAsia"/>
        </w:rPr>
        <w:t>(C)</w:t>
      </w:r>
      <w:r w:rsidRPr="005A03AD">
        <w:rPr>
          <w:rFonts w:hint="eastAsia"/>
        </w:rPr>
        <w:t xml:space="preserve">水銀　</w:t>
      </w:r>
      <w:r w:rsidRPr="005A03AD">
        <w:rPr>
          <w:rFonts w:hint="eastAsia"/>
        </w:rPr>
        <w:t>(D)</w:t>
      </w:r>
      <w:r w:rsidRPr="005A03AD">
        <w:rPr>
          <w:rFonts w:hint="eastAsia"/>
        </w:rPr>
        <w:t>發泡聚苯乙稀。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A03AD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A03AD">
        <w:rPr>
          <w:rFonts w:hint="eastAsia"/>
          <w:color w:val="0000FF"/>
        </w:rPr>
        <w:t>發泡聚苯乙稀之縮寫為</w:t>
      </w:r>
      <w:r w:rsidRPr="005A03AD">
        <w:rPr>
          <w:rFonts w:hint="eastAsia"/>
          <w:color w:val="0000FF"/>
        </w:rPr>
        <w:t>PS</w:t>
      </w:r>
      <w:r w:rsidRPr="005A03AD">
        <w:rPr>
          <w:rFonts w:hint="eastAsia"/>
          <w:color w:val="0000FF"/>
        </w:rPr>
        <w:t>，俗稱保麗龍。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51.</w:t>
      </w:r>
      <w:r w:rsidRPr="003A45B8">
        <w:rPr>
          <w:rFonts w:hint="eastAsia"/>
        </w:rPr>
        <w:t>下列何者</w:t>
      </w:r>
      <w:r w:rsidRPr="003A45B8">
        <w:rPr>
          <w:rFonts w:hint="eastAsia"/>
          <w:u w:val="single"/>
        </w:rPr>
        <w:t>不適用</w:t>
      </w:r>
      <w:r w:rsidRPr="003A45B8">
        <w:rPr>
          <w:rFonts w:hint="eastAsia"/>
        </w:rPr>
        <w:t>於冷室壓鑄法？</w:t>
      </w:r>
      <w:r w:rsidRPr="003A45B8">
        <w:rPr>
          <w:rFonts w:hint="eastAsia"/>
        </w:rPr>
        <w:br/>
        <w:t>(A)</w:t>
      </w:r>
      <w:r w:rsidRPr="003A45B8">
        <w:rPr>
          <w:rFonts w:hint="eastAsia"/>
        </w:rPr>
        <w:t xml:space="preserve">銅　</w:t>
      </w:r>
      <w:r w:rsidRPr="003A45B8">
        <w:rPr>
          <w:rFonts w:hint="eastAsia"/>
        </w:rPr>
        <w:t>(B)</w:t>
      </w:r>
      <w:r w:rsidRPr="003A45B8">
        <w:rPr>
          <w:rFonts w:hint="eastAsia"/>
        </w:rPr>
        <w:t>鎂</w:t>
      </w:r>
      <w:r w:rsidRPr="003A45B8">
        <w:t xml:space="preserve">　</w:t>
      </w:r>
      <w:r w:rsidRPr="003A45B8">
        <w:t>(</w:t>
      </w:r>
      <w:r w:rsidRPr="003A45B8">
        <w:rPr>
          <w:rFonts w:hint="eastAsia"/>
        </w:rPr>
        <w:t>C)</w:t>
      </w:r>
      <w:r w:rsidRPr="003A45B8">
        <w:rPr>
          <w:rFonts w:hint="eastAsia"/>
        </w:rPr>
        <w:t xml:space="preserve">鋁合金　</w:t>
      </w:r>
      <w:r w:rsidRPr="003A45B8">
        <w:rPr>
          <w:rFonts w:hint="eastAsia"/>
        </w:rPr>
        <w:t>(D)</w:t>
      </w:r>
      <w:r w:rsidRPr="003A45B8">
        <w:rPr>
          <w:rFonts w:hint="eastAsia"/>
        </w:rPr>
        <w:t>鋅合金。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A45B8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3A45B8">
        <w:rPr>
          <w:rFonts w:hint="eastAsia"/>
          <w:color w:val="0000FF"/>
        </w:rPr>
        <w:t>鋅合金之熔點低，宜選用熱室壓鑄法。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52.</w:t>
      </w:r>
      <w:r w:rsidRPr="00824739">
        <w:rPr>
          <w:rFonts w:hint="eastAsia"/>
        </w:rPr>
        <w:t>鑄造作業是將金屬加熱熔解之後澆入鑄模內，使其依模穴形狀凝固成形的製造方法，下列有關鑄造之敘述，何者</w:t>
      </w:r>
      <w:r w:rsidRPr="00824739">
        <w:rPr>
          <w:rFonts w:hint="eastAsia"/>
          <w:u w:val="single"/>
        </w:rPr>
        <w:t>不正確</w:t>
      </w:r>
      <w:r w:rsidRPr="00824739">
        <w:rPr>
          <w:rFonts w:hint="eastAsia"/>
        </w:rPr>
        <w:t>？</w:t>
      </w:r>
      <w:r w:rsidRPr="00824739">
        <w:rPr>
          <w:rFonts w:hint="eastAsia"/>
        </w:rPr>
        <w:br/>
        <w:t>(A)</w:t>
      </w:r>
      <w:r w:rsidRPr="00824739">
        <w:rPr>
          <w:rFonts w:hint="eastAsia"/>
        </w:rPr>
        <w:t xml:space="preserve">台灣是高爾夫球桿頭的代工王國，廠家常以脫蠟法製作　</w:t>
      </w:r>
      <w:r w:rsidRPr="00824739">
        <w:rPr>
          <w:rFonts w:hint="eastAsia"/>
        </w:rPr>
        <w:t>(</w:t>
      </w:r>
      <w:r w:rsidRPr="00824739">
        <w:t>B)</w:t>
      </w:r>
      <w:r w:rsidRPr="00824739">
        <w:rPr>
          <w:rFonts w:hint="eastAsia"/>
        </w:rPr>
        <w:t xml:space="preserve">在鑄造作業中，任何模型均具有拔模裕度以易於拔模　</w:t>
      </w:r>
      <w:r w:rsidRPr="00824739">
        <w:rPr>
          <w:rFonts w:hint="eastAsia"/>
        </w:rPr>
        <w:t>(</w:t>
      </w:r>
      <w:r w:rsidRPr="00824739">
        <w:t>C)</w:t>
      </w:r>
      <w:r w:rsidRPr="00824739">
        <w:rPr>
          <w:rFonts w:hint="eastAsia"/>
        </w:rPr>
        <w:t xml:space="preserve">真離心鑄造法適用於空心對稱管件之製造，例如鑄鐵製成之自來水管　</w:t>
      </w:r>
      <w:r w:rsidRPr="00824739">
        <w:rPr>
          <w:rFonts w:hint="eastAsia"/>
        </w:rPr>
        <w:t>(</w:t>
      </w:r>
      <w:r w:rsidRPr="00824739">
        <w:t>D)</w:t>
      </w:r>
      <w:r w:rsidRPr="00824739">
        <w:rPr>
          <w:rFonts w:hint="eastAsia"/>
        </w:rPr>
        <w:t>不銹鋼製之</w:t>
      </w:r>
      <w:r w:rsidRPr="00824739">
        <w:rPr>
          <w:rFonts w:hint="eastAsia"/>
        </w:rPr>
        <w:t>90</w:t>
      </w:r>
      <w:r w:rsidRPr="00824739">
        <w:rPr>
          <w:rFonts w:hint="eastAsia"/>
        </w:rPr>
        <w:t>度自來水肘管應選用脫蠟法鑄造。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24739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824739">
        <w:rPr>
          <w:rFonts w:hint="eastAsia"/>
          <w:color w:val="0000FF"/>
        </w:rPr>
        <w:t>蠟模型與消散模型不需要拔模斜度。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53.</w:t>
      </w:r>
      <w:r w:rsidRPr="00C53EC3">
        <w:rPr>
          <w:rFonts w:hint="eastAsia"/>
        </w:rPr>
        <w:t>鑄鐵的收縮量為鑄鋼的</w:t>
      </w:r>
      <w:r w:rsidRPr="00C53EC3">
        <w:rPr>
          <w:rFonts w:hint="eastAsia"/>
        </w:rPr>
        <w:br/>
        <w:t>(A)2.5</w:t>
      </w:r>
      <w:r w:rsidRPr="00C53EC3">
        <w:rPr>
          <w:rFonts w:hint="eastAsia"/>
        </w:rPr>
        <w:t xml:space="preserve">　</w:t>
      </w:r>
      <w:r w:rsidRPr="00C53EC3">
        <w:rPr>
          <w:rFonts w:hint="eastAsia"/>
        </w:rPr>
        <w:t>(B)2</w:t>
      </w:r>
      <w:r w:rsidRPr="00C53EC3">
        <w:rPr>
          <w:rFonts w:hint="eastAsia"/>
        </w:rPr>
        <w:t xml:space="preserve">　</w:t>
      </w:r>
      <w:r w:rsidRPr="00C53EC3">
        <w:rPr>
          <w:rFonts w:hint="eastAsia"/>
        </w:rPr>
        <w:t>(C)0.5</w:t>
      </w:r>
      <w:r w:rsidRPr="00C53EC3">
        <w:t xml:space="preserve">　</w:t>
      </w:r>
      <w:r w:rsidRPr="00C53EC3">
        <w:t>(</w:t>
      </w:r>
      <w:r w:rsidRPr="00C53EC3">
        <w:rPr>
          <w:rFonts w:hint="eastAsia"/>
        </w:rPr>
        <w:t>D)1</w:t>
      </w:r>
      <w:r w:rsidRPr="00C53EC3">
        <w:rPr>
          <w:rFonts w:hint="eastAsia"/>
        </w:rPr>
        <w:t xml:space="preserve">　倍。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53EC3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54.</w:t>
      </w:r>
      <w:r w:rsidRPr="00157583">
        <w:rPr>
          <w:rFonts w:hint="eastAsia"/>
        </w:rPr>
        <w:t>在澆鑄之前，將下列何種粉末撒在盛桶中液體金屬表面上，可以避免液體金屬氧化？</w:t>
      </w:r>
      <w:r w:rsidRPr="00157583">
        <w:rPr>
          <w:rFonts w:hint="eastAsia"/>
        </w:rPr>
        <w:br/>
        <w:t>(A)</w:t>
      </w:r>
      <w:r w:rsidRPr="00157583">
        <w:rPr>
          <w:rFonts w:hint="eastAsia"/>
        </w:rPr>
        <w:t xml:space="preserve">鉛粉　</w:t>
      </w:r>
      <w:r w:rsidRPr="00157583">
        <w:rPr>
          <w:rFonts w:hint="eastAsia"/>
        </w:rPr>
        <w:t>(B)</w:t>
      </w:r>
      <w:r w:rsidRPr="00157583">
        <w:rPr>
          <w:rFonts w:hint="eastAsia"/>
        </w:rPr>
        <w:t xml:space="preserve">銅粉　</w:t>
      </w:r>
      <w:r w:rsidRPr="00157583">
        <w:rPr>
          <w:rFonts w:hint="eastAsia"/>
        </w:rPr>
        <w:t>(C)</w:t>
      </w:r>
      <w:r w:rsidRPr="00157583">
        <w:rPr>
          <w:rFonts w:hint="eastAsia"/>
        </w:rPr>
        <w:t xml:space="preserve">碳粉　</w:t>
      </w:r>
      <w:r w:rsidRPr="00157583">
        <w:rPr>
          <w:rFonts w:hint="eastAsia"/>
        </w:rPr>
        <w:t>(D)</w:t>
      </w:r>
      <w:r w:rsidRPr="00157583">
        <w:rPr>
          <w:rFonts w:hint="eastAsia"/>
        </w:rPr>
        <w:t>鎂粉。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57583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 55.</w:t>
      </w:r>
      <w:r w:rsidRPr="00160F6D">
        <w:rPr>
          <w:rFonts w:hint="eastAsia"/>
        </w:rPr>
        <w:t>下列何者不正確？</w:t>
      </w:r>
      <w:r w:rsidRPr="00160F6D">
        <w:rPr>
          <w:rFonts w:hint="eastAsia"/>
        </w:rPr>
        <w:br/>
        <w:t>(A)</w:t>
      </w:r>
      <w:r w:rsidRPr="00160F6D">
        <w:rPr>
          <w:rFonts w:hint="eastAsia"/>
        </w:rPr>
        <w:t xml:space="preserve">金屬種類影響加工裕度　</w:t>
      </w:r>
      <w:r w:rsidRPr="00160F6D">
        <w:rPr>
          <w:rFonts w:hint="eastAsia"/>
        </w:rPr>
        <w:t>(B)</w:t>
      </w:r>
      <w:r w:rsidRPr="00160F6D">
        <w:rPr>
          <w:rFonts w:hint="eastAsia"/>
        </w:rPr>
        <w:t xml:space="preserve">金屬種類影響收縮裕度　</w:t>
      </w:r>
      <w:r w:rsidRPr="00160F6D">
        <w:rPr>
          <w:rFonts w:hint="eastAsia"/>
        </w:rPr>
        <w:t>(C)</w:t>
      </w:r>
      <w:r w:rsidRPr="00160F6D">
        <w:rPr>
          <w:rFonts w:hint="eastAsia"/>
        </w:rPr>
        <w:t xml:space="preserve">澆鑄溫度影響拔模裕度　</w:t>
      </w:r>
      <w:r w:rsidRPr="00160F6D">
        <w:rPr>
          <w:rFonts w:hint="eastAsia"/>
        </w:rPr>
        <w:t>(D)</w:t>
      </w:r>
      <w:r w:rsidRPr="00160F6D">
        <w:rPr>
          <w:rFonts w:hint="eastAsia"/>
        </w:rPr>
        <w:t>砂模穴製作時，模砂搗得越密實，砂模穴越堅強，排氣性越差。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60F6D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60F6D">
        <w:rPr>
          <w:rFonts w:hint="eastAsia"/>
          <w:color w:val="0000FF"/>
        </w:rPr>
        <w:t>澆鑄溫度之高低與拔模裕度之大小無關。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56.</w:t>
      </w:r>
      <w:r w:rsidRPr="00320BBC">
        <w:rPr>
          <w:rFonts w:hint="eastAsia"/>
        </w:rPr>
        <w:t>壓鑄之特點，那一項</w:t>
      </w:r>
      <w:r w:rsidRPr="00320BBC">
        <w:rPr>
          <w:rFonts w:hint="eastAsia"/>
          <w:u w:val="single"/>
        </w:rPr>
        <w:t>不正確</w:t>
      </w:r>
      <w:r w:rsidRPr="00320BBC">
        <w:rPr>
          <w:rFonts w:hint="eastAsia"/>
        </w:rPr>
        <w:t>？</w:t>
      </w:r>
      <w:r w:rsidRPr="00320BBC">
        <w:rPr>
          <w:rFonts w:hint="eastAsia"/>
        </w:rPr>
        <w:br/>
        <w:t>(A)</w:t>
      </w:r>
      <w:r w:rsidRPr="00320BBC">
        <w:rPr>
          <w:rFonts w:hint="eastAsia"/>
        </w:rPr>
        <w:t xml:space="preserve">生產快速　</w:t>
      </w:r>
      <w:r w:rsidRPr="00320BBC">
        <w:rPr>
          <w:rFonts w:hint="eastAsia"/>
        </w:rPr>
        <w:t>(B)</w:t>
      </w:r>
      <w:r w:rsidRPr="00320BBC">
        <w:rPr>
          <w:rFonts w:hint="eastAsia"/>
        </w:rPr>
        <w:t xml:space="preserve">適用於少量生產　</w:t>
      </w:r>
      <w:r w:rsidRPr="00320BBC">
        <w:rPr>
          <w:rFonts w:hint="eastAsia"/>
        </w:rPr>
        <w:t>(C)</w:t>
      </w:r>
      <w:r w:rsidRPr="00320BBC">
        <w:rPr>
          <w:rFonts w:hint="eastAsia"/>
        </w:rPr>
        <w:t>尺寸精確</w:t>
      </w:r>
      <w:r w:rsidRPr="00320BBC">
        <w:t xml:space="preserve">　</w:t>
      </w:r>
      <w:r w:rsidRPr="00320BBC">
        <w:t>(</w:t>
      </w:r>
      <w:r w:rsidRPr="00320BBC">
        <w:rPr>
          <w:rFonts w:hint="eastAsia"/>
        </w:rPr>
        <w:t>D)</w:t>
      </w:r>
      <w:r w:rsidRPr="00320BBC">
        <w:rPr>
          <w:rFonts w:hint="eastAsia"/>
        </w:rPr>
        <w:t>表面光平。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20BBC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320BBC">
        <w:rPr>
          <w:rFonts w:hint="eastAsia"/>
          <w:color w:val="0000FF"/>
        </w:rPr>
        <w:t>壓鑄模之價格高，必須以大量生產來分攤模具費。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57.</w:t>
      </w:r>
      <w:r w:rsidRPr="000E53C6">
        <w:rPr>
          <w:rFonts w:hint="eastAsia"/>
        </w:rPr>
        <w:t>鑄造時，冒口之主要作用，下列敘述何者</w:t>
      </w:r>
      <w:r w:rsidRPr="000E53C6">
        <w:rPr>
          <w:rFonts w:hint="eastAsia"/>
          <w:u w:val="single"/>
        </w:rPr>
        <w:t>不正確</w:t>
      </w:r>
      <w:r w:rsidRPr="000E53C6">
        <w:rPr>
          <w:rFonts w:hint="eastAsia"/>
        </w:rPr>
        <w:t>？</w:t>
      </w:r>
      <w:r w:rsidRPr="000E53C6">
        <w:rPr>
          <w:rFonts w:hint="eastAsia"/>
        </w:rPr>
        <w:br/>
        <w:t>(A)</w:t>
      </w:r>
      <w:r w:rsidRPr="000E53C6">
        <w:rPr>
          <w:rFonts w:hint="eastAsia"/>
        </w:rPr>
        <w:t xml:space="preserve">出氣口　</w:t>
      </w:r>
      <w:r w:rsidRPr="000E53C6">
        <w:rPr>
          <w:rFonts w:hint="eastAsia"/>
        </w:rPr>
        <w:t>(B)</w:t>
      </w:r>
      <w:r w:rsidRPr="000E53C6">
        <w:rPr>
          <w:rFonts w:hint="eastAsia"/>
        </w:rPr>
        <w:t>具有撇渣作用</w:t>
      </w:r>
      <w:r w:rsidRPr="000E53C6">
        <w:t xml:space="preserve">　</w:t>
      </w:r>
      <w:r w:rsidRPr="000E53C6">
        <w:t>(</w:t>
      </w:r>
      <w:r w:rsidRPr="000E53C6">
        <w:rPr>
          <w:rFonts w:hint="eastAsia"/>
        </w:rPr>
        <w:t>C)</w:t>
      </w:r>
      <w:r w:rsidRPr="000E53C6">
        <w:rPr>
          <w:rFonts w:hint="eastAsia"/>
        </w:rPr>
        <w:t xml:space="preserve">補充鑄件凝固收縮時材料之不足　</w:t>
      </w:r>
      <w:r w:rsidRPr="000E53C6">
        <w:rPr>
          <w:rFonts w:hint="eastAsia"/>
        </w:rPr>
        <w:t>(D)</w:t>
      </w:r>
      <w:r w:rsidRPr="000E53C6">
        <w:rPr>
          <w:rFonts w:hint="eastAsia"/>
        </w:rPr>
        <w:t>增加傳熱效果，使冒口金屬快速冷卻。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E53C6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E53C6">
        <w:rPr>
          <w:rFonts w:hint="eastAsia"/>
          <w:color w:val="0000FF"/>
        </w:rPr>
        <w:t>冒口之主要功用為補縮，所以必須最慢凝固以維持流動性。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58.</w:t>
      </w:r>
      <w:r w:rsidRPr="00F912B9">
        <w:rPr>
          <w:rFonts w:hint="eastAsia"/>
        </w:rPr>
        <w:t>木模外型之拔模裕度通常不超過</w:t>
      </w:r>
      <w:r w:rsidRPr="00F912B9">
        <w:rPr>
          <w:rFonts w:hint="eastAsia"/>
        </w:rPr>
        <w:br/>
        <w:t>(A)10</w:t>
      </w:r>
      <w:r w:rsidRPr="00F912B9">
        <w:rPr>
          <w:rFonts w:hint="eastAsia"/>
        </w:rPr>
        <w:sym w:font="Symbol" w:char="F0B0"/>
      </w:r>
      <w:r w:rsidRPr="00F912B9">
        <w:rPr>
          <w:rFonts w:hint="eastAsia"/>
        </w:rPr>
        <w:t xml:space="preserve">　</w:t>
      </w:r>
      <w:r w:rsidRPr="00F912B9">
        <w:rPr>
          <w:rFonts w:hint="eastAsia"/>
        </w:rPr>
        <w:t>(B)8</w:t>
      </w:r>
      <w:r w:rsidRPr="00F912B9">
        <w:rPr>
          <w:rFonts w:hint="eastAsia"/>
        </w:rPr>
        <w:sym w:font="Symbol" w:char="F0B0"/>
      </w:r>
      <w:r w:rsidRPr="00F912B9">
        <w:rPr>
          <w:rFonts w:hint="eastAsia"/>
        </w:rPr>
        <w:t xml:space="preserve">　</w:t>
      </w:r>
      <w:r w:rsidRPr="00F912B9">
        <w:rPr>
          <w:rFonts w:hint="eastAsia"/>
        </w:rPr>
        <w:t>(C)3</w:t>
      </w:r>
      <w:r w:rsidRPr="00F912B9">
        <w:rPr>
          <w:rFonts w:hint="eastAsia"/>
        </w:rPr>
        <w:sym w:font="Symbol" w:char="F0B0"/>
      </w:r>
      <w:r w:rsidRPr="00F912B9">
        <w:rPr>
          <w:rFonts w:hint="eastAsia"/>
        </w:rPr>
        <w:t xml:space="preserve">　</w:t>
      </w:r>
      <w:r w:rsidRPr="00F912B9">
        <w:rPr>
          <w:rFonts w:hint="eastAsia"/>
        </w:rPr>
        <w:t>(D)1</w:t>
      </w:r>
      <w:r w:rsidRPr="00F912B9">
        <w:rPr>
          <w:rFonts w:hint="eastAsia"/>
        </w:rPr>
        <w:sym w:font="Symbol" w:char="F0B0"/>
      </w:r>
      <w:r w:rsidRPr="00F912B9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912B9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59.</w:t>
      </w:r>
      <w:r w:rsidRPr="00F822A8">
        <w:rPr>
          <w:rFonts w:hint="eastAsia"/>
        </w:rPr>
        <w:t>鑄鐵之澆鑄溫度比金屬之熔點</w:t>
      </w:r>
      <w:r w:rsidRPr="00F822A8">
        <w:rPr>
          <w:rFonts w:hint="eastAsia"/>
        </w:rPr>
        <w:br/>
        <w:t>(A)</w:t>
      </w:r>
      <w:r w:rsidRPr="00F822A8">
        <w:rPr>
          <w:rFonts w:hint="eastAsia"/>
        </w:rPr>
        <w:t>高</w:t>
      </w:r>
      <w:r w:rsidRPr="00F822A8">
        <w:rPr>
          <w:rFonts w:hint="eastAsia"/>
        </w:rPr>
        <w:t>10</w:t>
      </w:r>
      <w:r w:rsidRPr="00F822A8">
        <w:rPr>
          <w:rFonts w:hint="eastAsia"/>
        </w:rPr>
        <w:t>～</w:t>
      </w:r>
      <w:r w:rsidRPr="00F822A8">
        <w:rPr>
          <w:rFonts w:hint="eastAsia"/>
        </w:rPr>
        <w:t>20%</w:t>
      </w:r>
      <w:r w:rsidRPr="00F822A8">
        <w:rPr>
          <w:rFonts w:hint="eastAsia"/>
        </w:rPr>
        <w:t xml:space="preserve">　</w:t>
      </w:r>
      <w:r w:rsidRPr="00F822A8">
        <w:rPr>
          <w:rFonts w:hint="eastAsia"/>
        </w:rPr>
        <w:t>(B)</w:t>
      </w:r>
      <w:r w:rsidRPr="00F822A8">
        <w:rPr>
          <w:rFonts w:hint="eastAsia"/>
        </w:rPr>
        <w:t>低</w:t>
      </w:r>
      <w:r w:rsidRPr="00F822A8">
        <w:rPr>
          <w:rFonts w:hint="eastAsia"/>
        </w:rPr>
        <w:t>10</w:t>
      </w:r>
      <w:r w:rsidRPr="00F822A8">
        <w:rPr>
          <w:rFonts w:hint="eastAsia"/>
        </w:rPr>
        <w:t>～</w:t>
      </w:r>
      <w:r w:rsidRPr="00F822A8">
        <w:rPr>
          <w:rFonts w:hint="eastAsia"/>
        </w:rPr>
        <w:t>20%</w:t>
      </w:r>
      <w:r w:rsidRPr="00F822A8">
        <w:rPr>
          <w:rFonts w:hint="eastAsia"/>
        </w:rPr>
        <w:t xml:space="preserve">　</w:t>
      </w:r>
      <w:r w:rsidRPr="00F822A8">
        <w:rPr>
          <w:rFonts w:hint="eastAsia"/>
        </w:rPr>
        <w:t>(C)</w:t>
      </w:r>
      <w:r w:rsidRPr="00F822A8">
        <w:rPr>
          <w:rFonts w:hint="eastAsia"/>
        </w:rPr>
        <w:t>高</w:t>
      </w:r>
      <w:r w:rsidRPr="00F822A8">
        <w:rPr>
          <w:rFonts w:hint="eastAsia"/>
        </w:rPr>
        <w:t>50</w:t>
      </w:r>
      <w:r w:rsidRPr="00F822A8">
        <w:rPr>
          <w:rFonts w:hint="eastAsia"/>
        </w:rPr>
        <w:t>～</w:t>
      </w:r>
      <w:r w:rsidRPr="00F822A8">
        <w:rPr>
          <w:rFonts w:hint="eastAsia"/>
        </w:rPr>
        <w:t>100</w:t>
      </w:r>
      <w:r w:rsidRPr="00F822A8">
        <w:rPr>
          <w:rFonts w:hint="eastAsia"/>
        </w:rPr>
        <w:t xml:space="preserve">℃　</w:t>
      </w:r>
      <w:r w:rsidRPr="00F822A8">
        <w:rPr>
          <w:rFonts w:hint="eastAsia"/>
        </w:rPr>
        <w:t>(D)</w:t>
      </w:r>
      <w:r w:rsidRPr="00F822A8">
        <w:rPr>
          <w:rFonts w:hint="eastAsia"/>
        </w:rPr>
        <w:t>低</w:t>
      </w:r>
      <w:r w:rsidRPr="00F822A8">
        <w:rPr>
          <w:rFonts w:hint="eastAsia"/>
        </w:rPr>
        <w:t>50</w:t>
      </w:r>
      <w:r w:rsidRPr="00F822A8">
        <w:rPr>
          <w:rFonts w:hint="eastAsia"/>
        </w:rPr>
        <w:t>～</w:t>
      </w:r>
      <w:r w:rsidRPr="00F822A8">
        <w:rPr>
          <w:rFonts w:hint="eastAsia"/>
        </w:rPr>
        <w:t>100</w:t>
      </w:r>
      <w:r w:rsidRPr="00F822A8">
        <w:rPr>
          <w:rFonts w:hint="eastAsia"/>
        </w:rPr>
        <w:t>℃。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822A8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60.</w:t>
      </w:r>
      <w:r w:rsidRPr="00812BEC">
        <w:rPr>
          <w:rFonts w:hint="eastAsia"/>
        </w:rPr>
        <w:t>金屬凝固期間之收縮應如何補救？</w:t>
      </w:r>
      <w:r w:rsidRPr="00812BEC">
        <w:rPr>
          <w:rFonts w:hint="eastAsia"/>
        </w:rPr>
        <w:br/>
        <w:t>(A)</w:t>
      </w:r>
      <w:r w:rsidRPr="00812BEC">
        <w:rPr>
          <w:rFonts w:hint="eastAsia"/>
        </w:rPr>
        <w:t xml:space="preserve">多注些金屬　</w:t>
      </w:r>
      <w:r w:rsidRPr="00812BEC">
        <w:rPr>
          <w:rFonts w:hint="eastAsia"/>
        </w:rPr>
        <w:t>(</w:t>
      </w:r>
      <w:r w:rsidRPr="00812BEC">
        <w:t>B)</w:t>
      </w:r>
      <w:r w:rsidRPr="00812BEC">
        <w:rPr>
          <w:rFonts w:hint="eastAsia"/>
        </w:rPr>
        <w:t xml:space="preserve">設置冒口　</w:t>
      </w:r>
      <w:r w:rsidRPr="00812BEC">
        <w:rPr>
          <w:rFonts w:hint="eastAsia"/>
        </w:rPr>
        <w:t>(</w:t>
      </w:r>
      <w:r w:rsidRPr="00812BEC">
        <w:t>C)</w:t>
      </w:r>
      <w:r w:rsidRPr="00812BEC">
        <w:rPr>
          <w:rFonts w:hint="eastAsia"/>
        </w:rPr>
        <w:t xml:space="preserve">以模型之收縮裕度補救　</w:t>
      </w:r>
      <w:r w:rsidRPr="00812BEC">
        <w:rPr>
          <w:rFonts w:hint="eastAsia"/>
        </w:rPr>
        <w:t>(</w:t>
      </w:r>
      <w:r w:rsidRPr="00812BEC">
        <w:t>D)</w:t>
      </w:r>
      <w:r w:rsidRPr="00812BEC">
        <w:rPr>
          <w:rFonts w:hint="eastAsia"/>
        </w:rPr>
        <w:t>設置加工裕度。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12BEC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61.</w:t>
      </w:r>
      <w:r w:rsidRPr="00FC36F6">
        <w:rPr>
          <w:rFonts w:hint="eastAsia"/>
        </w:rPr>
        <w:t>鑄造作業必須熔煉金屬，如要控制金屬液的成分，最適合採用的檢驗方法為何？</w:t>
      </w:r>
      <w:r w:rsidRPr="00FC36F6">
        <w:rPr>
          <w:rFonts w:hint="eastAsia"/>
        </w:rPr>
        <w:br/>
        <w:t>(A)</w:t>
      </w:r>
      <w:r w:rsidRPr="00FC36F6">
        <w:rPr>
          <w:rFonts w:hint="eastAsia"/>
        </w:rPr>
        <w:t xml:space="preserve">光譜分析　</w:t>
      </w:r>
      <w:r w:rsidRPr="00FC36F6">
        <w:rPr>
          <w:rFonts w:hint="eastAsia"/>
        </w:rPr>
        <w:t>(B)</w:t>
      </w:r>
      <w:r w:rsidRPr="00FC36F6">
        <w:rPr>
          <w:rFonts w:hint="eastAsia"/>
        </w:rPr>
        <w:t xml:space="preserve">放射線檢驗　</w:t>
      </w:r>
      <w:r w:rsidRPr="00FC36F6">
        <w:rPr>
          <w:rFonts w:hint="eastAsia"/>
        </w:rPr>
        <w:t>(C)</w:t>
      </w:r>
      <w:r w:rsidRPr="00FC36F6">
        <w:rPr>
          <w:rFonts w:hint="eastAsia"/>
        </w:rPr>
        <w:t xml:space="preserve">超音波檢驗　</w:t>
      </w:r>
      <w:r w:rsidRPr="00FC36F6">
        <w:rPr>
          <w:rFonts w:hint="eastAsia"/>
        </w:rPr>
        <w:t>(D)</w:t>
      </w:r>
      <w:r w:rsidRPr="00FC36F6">
        <w:rPr>
          <w:rFonts w:hint="eastAsia"/>
        </w:rPr>
        <w:t>渦電流檢驗。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3-8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C36F6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62.</w:t>
      </w:r>
      <w:r w:rsidRPr="002D0538">
        <w:rPr>
          <w:rFonts w:hint="eastAsia"/>
        </w:rPr>
        <w:t>噴射引擎之渦輪葉片，最適合用何種方法製造</w:t>
      </w:r>
      <w:r w:rsidRPr="002D0538">
        <w:rPr>
          <w:rFonts w:hint="eastAsia"/>
        </w:rPr>
        <w:br/>
      </w:r>
      <w:r w:rsidRPr="002D0538">
        <w:t>(A)</w:t>
      </w:r>
      <w:r w:rsidRPr="002D0538">
        <w:rPr>
          <w:rFonts w:hint="eastAsia"/>
        </w:rPr>
        <w:t xml:space="preserve">離心鑄造法　</w:t>
      </w:r>
      <w:r w:rsidRPr="002D0538">
        <w:t>(B)</w:t>
      </w:r>
      <w:r w:rsidRPr="002D0538">
        <w:rPr>
          <w:rFonts w:hint="eastAsia"/>
        </w:rPr>
        <w:t xml:space="preserve">脫蠟鑄造法　</w:t>
      </w:r>
      <w:r w:rsidRPr="002D0538">
        <w:t>(C)</w:t>
      </w:r>
      <w:r w:rsidRPr="002D0538">
        <w:rPr>
          <w:rFonts w:hint="eastAsia"/>
        </w:rPr>
        <w:t xml:space="preserve">瀝鑄法　</w:t>
      </w:r>
      <w:r w:rsidRPr="002D0538">
        <w:t>(D)</w:t>
      </w:r>
      <w:r w:rsidRPr="002D0538">
        <w:rPr>
          <w:rFonts w:hint="eastAsia"/>
        </w:rPr>
        <w:t>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D0538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63.</w:t>
      </w:r>
      <w:r w:rsidRPr="00125E5C">
        <w:rPr>
          <w:rFonts w:hint="eastAsia"/>
        </w:rPr>
        <w:t>下列有關金屬流動性之敘述何項</w:t>
      </w:r>
      <w:r w:rsidRPr="00125E5C">
        <w:rPr>
          <w:rFonts w:hint="eastAsia"/>
          <w:u w:val="single"/>
        </w:rPr>
        <w:t>不正確</w:t>
      </w:r>
      <w:r w:rsidRPr="00125E5C">
        <w:rPr>
          <w:rFonts w:hint="eastAsia"/>
        </w:rPr>
        <w:t>？</w:t>
      </w:r>
      <w:r w:rsidRPr="00125E5C">
        <w:rPr>
          <w:rFonts w:hint="eastAsia"/>
        </w:rPr>
        <w:br/>
      </w:r>
      <w:r w:rsidRPr="00125E5C">
        <w:t>(A)</w:t>
      </w:r>
      <w:r w:rsidRPr="00125E5C">
        <w:rPr>
          <w:rFonts w:hint="eastAsia"/>
        </w:rPr>
        <w:t xml:space="preserve">黏性增加，流動性降低　</w:t>
      </w:r>
      <w:r w:rsidRPr="00125E5C">
        <w:t>(B)</w:t>
      </w:r>
      <w:r w:rsidRPr="00125E5C">
        <w:rPr>
          <w:rFonts w:hint="eastAsia"/>
        </w:rPr>
        <w:t xml:space="preserve">表面張力大，流動性降低　</w:t>
      </w:r>
      <w:r w:rsidRPr="00125E5C">
        <w:rPr>
          <w:rFonts w:hint="eastAsia"/>
        </w:rPr>
        <w:t>(</w:t>
      </w:r>
      <w:r w:rsidRPr="00125E5C">
        <w:t>C)</w:t>
      </w:r>
      <w:r w:rsidRPr="00125E5C">
        <w:rPr>
          <w:rFonts w:hint="eastAsia"/>
        </w:rPr>
        <w:t xml:space="preserve">過熱度大，流動性增加　</w:t>
      </w:r>
      <w:r w:rsidRPr="00125E5C">
        <w:t>(D)</w:t>
      </w:r>
      <w:r w:rsidRPr="00125E5C">
        <w:rPr>
          <w:rFonts w:hint="eastAsia"/>
        </w:rPr>
        <w:t>金屬模之導熱度高，流動性增加。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25E5C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25E5C">
        <w:rPr>
          <w:rFonts w:hint="eastAsia"/>
          <w:color w:val="0000FF"/>
        </w:rPr>
        <w:t>金屬模之導熱度高，則金屬液降溫快，流動性會降低。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 64.</w:t>
      </w:r>
      <w:r w:rsidRPr="00BF1AF1">
        <w:rPr>
          <w:rFonts w:hint="eastAsia"/>
        </w:rPr>
        <w:t>下列有關</w:t>
      </w:r>
      <w:r w:rsidRPr="00BF1AF1">
        <w:t>CO</w:t>
      </w:r>
      <w:r w:rsidRPr="00BF1AF1">
        <w:rPr>
          <w:vertAlign w:val="subscript"/>
        </w:rPr>
        <w:t>2</w:t>
      </w:r>
      <w:r w:rsidRPr="00BF1AF1">
        <w:rPr>
          <w:rFonts w:hint="eastAsia"/>
        </w:rPr>
        <w:t>模之敘述，何者</w:t>
      </w:r>
      <w:r w:rsidRPr="00BF1AF1">
        <w:rPr>
          <w:rFonts w:hint="eastAsia"/>
          <w:u w:val="single"/>
        </w:rPr>
        <w:t>不正確</w:t>
      </w:r>
      <w:r w:rsidRPr="00BF1AF1">
        <w:rPr>
          <w:rFonts w:hint="eastAsia"/>
        </w:rPr>
        <w:t>？</w:t>
      </w:r>
      <w:r w:rsidRPr="00BF1AF1">
        <w:rPr>
          <w:rFonts w:hint="eastAsia"/>
        </w:rPr>
        <w:br/>
      </w:r>
      <w:r w:rsidRPr="00BF1AF1">
        <w:t>(A)</w:t>
      </w:r>
      <w:r w:rsidRPr="00BF1AF1">
        <w:rPr>
          <w:rFonts w:hint="eastAsia"/>
        </w:rPr>
        <w:t>先通氣再造模</w:t>
      </w:r>
      <w:r w:rsidRPr="00BF1AF1">
        <w:t xml:space="preserve">　</w:t>
      </w:r>
      <w:r w:rsidRPr="00BF1AF1">
        <w:t>(B)</w:t>
      </w:r>
      <w:r w:rsidRPr="00BF1AF1">
        <w:rPr>
          <w:rFonts w:hint="eastAsia"/>
        </w:rPr>
        <w:t>以矽酸鈉為結合劑</w:t>
      </w:r>
      <w:r w:rsidRPr="00BF1AF1">
        <w:t xml:space="preserve">　</w:t>
      </w:r>
      <w:r w:rsidRPr="00BF1AF1">
        <w:t>(C)</w:t>
      </w:r>
      <w:r w:rsidRPr="00BF1AF1">
        <w:rPr>
          <w:rFonts w:hint="eastAsia"/>
        </w:rPr>
        <w:t>加水玻璃約</w:t>
      </w:r>
      <w:r w:rsidRPr="00BF1AF1">
        <w:t>3.5</w:t>
      </w:r>
      <w:r w:rsidRPr="00BF1AF1">
        <w:t>～</w:t>
      </w:r>
      <w:r w:rsidRPr="00BF1AF1">
        <w:rPr>
          <w:rFonts w:hint="eastAsia"/>
        </w:rPr>
        <w:t>6%</w:t>
      </w:r>
      <w:r w:rsidRPr="00BF1AF1">
        <w:t xml:space="preserve">　</w:t>
      </w:r>
      <w:r w:rsidRPr="00BF1AF1">
        <w:t>(D)</w:t>
      </w:r>
      <w:r w:rsidRPr="00BF1AF1">
        <w:rPr>
          <w:rFonts w:hint="eastAsia"/>
        </w:rPr>
        <w:t>可鑄造表面光滑且形狀複雜之機件。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F1AF1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F1AF1">
        <w:rPr>
          <w:color w:val="0000FF"/>
        </w:rPr>
        <w:t>CO</w:t>
      </w:r>
      <w:r w:rsidRPr="00BF1AF1">
        <w:rPr>
          <w:color w:val="0000FF"/>
          <w:vertAlign w:val="subscript"/>
        </w:rPr>
        <w:t>2</w:t>
      </w:r>
      <w:r w:rsidRPr="00BF1AF1">
        <w:rPr>
          <w:rFonts w:hint="eastAsia"/>
          <w:color w:val="0000FF"/>
        </w:rPr>
        <w:t>模通氣之後馬上硬化，所以必須先造模再通氣。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65.</w:t>
      </w:r>
      <w:r w:rsidRPr="00A553A9">
        <w:rPr>
          <w:rFonts w:hint="eastAsia"/>
        </w:rPr>
        <w:t>鑄造時，冒口之主要作用，下列敘述何者</w:t>
      </w:r>
      <w:r w:rsidRPr="00A553A9">
        <w:rPr>
          <w:rFonts w:hint="eastAsia"/>
          <w:u w:val="single"/>
        </w:rPr>
        <w:t>不正確</w:t>
      </w:r>
      <w:r w:rsidRPr="00A553A9">
        <w:rPr>
          <w:rFonts w:hint="eastAsia"/>
        </w:rPr>
        <w:t>？</w:t>
      </w:r>
      <w:r w:rsidRPr="00A553A9">
        <w:rPr>
          <w:rFonts w:hint="eastAsia"/>
        </w:rPr>
        <w:br/>
        <w:t>(A)</w:t>
      </w:r>
      <w:r w:rsidRPr="00A553A9">
        <w:rPr>
          <w:rFonts w:hint="eastAsia"/>
        </w:rPr>
        <w:t xml:space="preserve">排氣　</w:t>
      </w:r>
      <w:r w:rsidRPr="00A553A9">
        <w:rPr>
          <w:rFonts w:hint="eastAsia"/>
        </w:rPr>
        <w:t>(B)</w:t>
      </w:r>
      <w:r w:rsidRPr="00A553A9">
        <w:rPr>
          <w:rFonts w:hint="eastAsia"/>
        </w:rPr>
        <w:t xml:space="preserve">除渣　</w:t>
      </w:r>
      <w:r w:rsidRPr="00A553A9">
        <w:rPr>
          <w:rFonts w:hint="eastAsia"/>
        </w:rPr>
        <w:t>(C)</w:t>
      </w:r>
      <w:r w:rsidRPr="00A553A9">
        <w:rPr>
          <w:rFonts w:hint="eastAsia"/>
        </w:rPr>
        <w:t xml:space="preserve">補充鑄件凝固收縮時材料之不足　</w:t>
      </w:r>
      <w:r w:rsidRPr="00A553A9">
        <w:rPr>
          <w:rFonts w:hint="eastAsia"/>
        </w:rPr>
        <w:t>(D)</w:t>
      </w:r>
      <w:r w:rsidRPr="00A553A9">
        <w:rPr>
          <w:rFonts w:hint="eastAsia"/>
        </w:rPr>
        <w:t>增加冷卻速度。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553A9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A553A9">
        <w:rPr>
          <w:rFonts w:hint="eastAsia"/>
          <w:color w:val="0000FF"/>
        </w:rPr>
        <w:t>冒口之冷卻速度慢才有良好的補充效果。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66.</w:t>
      </w:r>
      <w:r w:rsidRPr="00F66C64">
        <w:rPr>
          <w:rFonts w:hint="eastAsia"/>
        </w:rPr>
        <w:t>下列有關鑄造作業中，金屬熔煉與澆鑄之敘述何者</w:t>
      </w:r>
      <w:r w:rsidRPr="00F66C64">
        <w:rPr>
          <w:rFonts w:hint="eastAsia"/>
          <w:u w:val="single"/>
        </w:rPr>
        <w:t>不正確</w:t>
      </w:r>
      <w:r w:rsidRPr="00F66C64">
        <w:rPr>
          <w:rFonts w:hint="eastAsia"/>
        </w:rPr>
        <w:t>？</w:t>
      </w:r>
      <w:r w:rsidRPr="00F66C64">
        <w:rPr>
          <w:rFonts w:hint="eastAsia"/>
        </w:rPr>
        <w:br/>
        <w:t>(A)</w:t>
      </w:r>
      <w:r w:rsidRPr="00F66C64">
        <w:rPr>
          <w:rFonts w:hint="eastAsia"/>
        </w:rPr>
        <w:t>熔鐵爐的規格以其熔化速率</w:t>
      </w:r>
      <w:r w:rsidRPr="00F66C64">
        <w:rPr>
          <w:rFonts w:hint="eastAsia"/>
        </w:rPr>
        <w:t>(</w:t>
      </w:r>
      <w:r w:rsidRPr="00F66C64">
        <w:rPr>
          <w:rFonts w:hint="eastAsia"/>
        </w:rPr>
        <w:t>每小時熔鐵的噸數</w:t>
      </w:r>
      <w:r w:rsidRPr="00F66C64">
        <w:rPr>
          <w:rFonts w:hint="eastAsia"/>
        </w:rPr>
        <w:t>)</w:t>
      </w:r>
      <w:r w:rsidRPr="00F66C64">
        <w:rPr>
          <w:rFonts w:hint="eastAsia"/>
        </w:rPr>
        <w:t xml:space="preserve">來表示　</w:t>
      </w:r>
      <w:r w:rsidRPr="00F66C64">
        <w:rPr>
          <w:rFonts w:hint="eastAsia"/>
        </w:rPr>
        <w:t>(B)</w:t>
      </w:r>
      <w:r w:rsidRPr="00F66C64">
        <w:rPr>
          <w:rFonts w:hint="eastAsia"/>
        </w:rPr>
        <w:t xml:space="preserve">鑄鐵中的錳可促進化合碳分解成石墨，使鑄鐵質地變軟而有韌性，同時可使金屬液之流動性增加，有利成形　</w:t>
      </w:r>
      <w:r w:rsidRPr="00F66C64">
        <w:rPr>
          <w:rFonts w:hint="eastAsia"/>
        </w:rPr>
        <w:t>(C)</w:t>
      </w:r>
      <w:r w:rsidRPr="00F66C64">
        <w:rPr>
          <w:rFonts w:hint="eastAsia"/>
        </w:rPr>
        <w:t>澆鑄溫度應高於金屬熔點</w:t>
      </w:r>
      <w:r w:rsidRPr="00F66C64">
        <w:rPr>
          <w:rFonts w:hint="eastAsia"/>
        </w:rPr>
        <w:t>10</w:t>
      </w:r>
      <w:r w:rsidRPr="00F66C64">
        <w:rPr>
          <w:rFonts w:hint="eastAsia"/>
        </w:rPr>
        <w:t>～</w:t>
      </w:r>
      <w:r w:rsidRPr="00F66C64">
        <w:rPr>
          <w:rFonts w:hint="eastAsia"/>
        </w:rPr>
        <w:t>20</w:t>
      </w:r>
      <w:r w:rsidRPr="00F66C64">
        <w:rPr>
          <w:rFonts w:hint="eastAsia"/>
        </w:rPr>
        <w:t xml:space="preserve">％左右，以保證金屬液在充滿模穴之前不凝固　</w:t>
      </w:r>
      <w:r w:rsidRPr="00F66C64">
        <w:rPr>
          <w:rFonts w:hint="eastAsia"/>
        </w:rPr>
        <w:t>(D)</w:t>
      </w:r>
      <w:r w:rsidRPr="00F66C64">
        <w:rPr>
          <w:rFonts w:hint="eastAsia"/>
        </w:rPr>
        <w:t>鑄件斷面小者冷卻速率快，為免過早凝固造成鐵水滯流，速率宜快</w:t>
      </w:r>
      <w:r w:rsidRPr="00F66C64">
        <w:rPr>
          <w:rFonts w:hAnsi="新細明體"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66C64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F66C64">
        <w:rPr>
          <w:rFonts w:hint="eastAsia"/>
          <w:color w:val="0000FF"/>
        </w:rPr>
        <w:t>矽可促進化合碳分解成石墨，使鑄鐵質地變軟而有韌性，同時可使金屬液之流動性增加，有利成形。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67.</w:t>
      </w:r>
      <w:r w:rsidRPr="00782F59">
        <w:rPr>
          <w:rFonts w:hint="eastAsia"/>
        </w:rPr>
        <w:t>機車之鋁合金齒輪箱是以</w:t>
      </w:r>
      <w:r w:rsidRPr="00782F59">
        <w:rPr>
          <w:rFonts w:hint="eastAsia"/>
        </w:rPr>
        <w:br/>
        <w:t>(A)</w:t>
      </w:r>
      <w:r w:rsidRPr="00782F59">
        <w:rPr>
          <w:rFonts w:hint="eastAsia"/>
        </w:rPr>
        <w:t xml:space="preserve">低壓永久模鑄造法　</w:t>
      </w:r>
      <w:r w:rsidRPr="00782F59">
        <w:rPr>
          <w:rFonts w:hint="eastAsia"/>
        </w:rPr>
        <w:t>(B)</w:t>
      </w:r>
      <w:r w:rsidRPr="00782F59">
        <w:rPr>
          <w:rFonts w:hint="eastAsia"/>
        </w:rPr>
        <w:t xml:space="preserve">壓鑄法　</w:t>
      </w:r>
      <w:r w:rsidRPr="00782F59">
        <w:rPr>
          <w:rFonts w:hint="eastAsia"/>
        </w:rPr>
        <w:t>(C)</w:t>
      </w:r>
      <w:r w:rsidRPr="00782F59">
        <w:rPr>
          <w:rFonts w:hint="eastAsia"/>
        </w:rPr>
        <w:t xml:space="preserve">離心力鑄造法　</w:t>
      </w:r>
      <w:r w:rsidRPr="00782F59">
        <w:rPr>
          <w:rFonts w:hint="eastAsia"/>
        </w:rPr>
        <w:t>(D)</w:t>
      </w:r>
      <w:r w:rsidRPr="00782F59">
        <w:rPr>
          <w:rFonts w:hint="eastAsia"/>
        </w:rPr>
        <w:t>脫蠟法　製成。。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82F59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82F59">
        <w:rPr>
          <w:rFonts w:hint="eastAsia"/>
          <w:color w:val="0000FF"/>
        </w:rPr>
        <w:t>機車之鋁合金齒輪箱尺寸不大、形狀簡單、熔點低且是大量生產的生產型態，適合以壓鑄法生產。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68.</w:t>
      </w:r>
      <w:r w:rsidRPr="004761D7">
        <w:rPr>
          <w:rFonts w:hint="eastAsia"/>
        </w:rPr>
        <w:t>下列有關鑄模之敘述，何者</w:t>
      </w:r>
      <w:r w:rsidRPr="004761D7">
        <w:rPr>
          <w:rFonts w:hint="eastAsia"/>
          <w:u w:val="single"/>
        </w:rPr>
        <w:t>不正確</w:t>
      </w:r>
      <w:r w:rsidRPr="004761D7">
        <w:rPr>
          <w:rFonts w:hint="eastAsia"/>
        </w:rPr>
        <w:t>？</w:t>
      </w:r>
      <w:r w:rsidRPr="004761D7">
        <w:rPr>
          <w:rFonts w:hint="eastAsia"/>
        </w:rPr>
        <w:br/>
      </w:r>
      <w:r w:rsidRPr="004761D7">
        <w:t>(A)</w:t>
      </w:r>
      <w:r w:rsidRPr="004761D7">
        <w:rPr>
          <w:rFonts w:hint="eastAsia"/>
        </w:rPr>
        <w:t>地坑造模法適用於超大型鑄件</w:t>
      </w:r>
      <w:r w:rsidRPr="004761D7">
        <w:t xml:space="preserve">　</w:t>
      </w:r>
      <w:r w:rsidRPr="004761D7">
        <w:t>(B)</w:t>
      </w:r>
      <w:r w:rsidRPr="004761D7">
        <w:rPr>
          <w:rFonts w:hint="eastAsia"/>
        </w:rPr>
        <w:t>最常見之砂模為濕砂模</w:t>
      </w:r>
      <w:r w:rsidRPr="004761D7">
        <w:t xml:space="preserve">　</w:t>
      </w:r>
      <w:r w:rsidRPr="004761D7">
        <w:t>(C)</w:t>
      </w:r>
      <w:r w:rsidRPr="004761D7">
        <w:rPr>
          <w:rFonts w:hAnsi="細明體" w:cs="細明體" w:hint="eastAsia"/>
        </w:rPr>
        <w:t>呋</w:t>
      </w:r>
      <w:r w:rsidRPr="004761D7">
        <w:rPr>
          <w:rFonts w:hAnsi="文鼎中明" w:cs="文鼎中明" w:hint="eastAsia"/>
        </w:rPr>
        <w:t>喃模可加醋酸使其快速硬化</w:t>
      </w:r>
      <w:r w:rsidRPr="004761D7">
        <w:t xml:space="preserve">　</w:t>
      </w:r>
      <w:r w:rsidRPr="004761D7">
        <w:t>(D)</w:t>
      </w:r>
      <w:r w:rsidRPr="004761D7">
        <w:rPr>
          <w:rFonts w:hint="eastAsia"/>
        </w:rPr>
        <w:t>大型鑄鋼宜選用乾面模。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761D7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ascii="細明體" w:eastAsia="細明體" w:hAnsi="細明體" w:cs="細明體" w:hint="eastAsia"/>
          <w:color w:val="0000FF"/>
          <w:sz w:val="22"/>
        </w:rPr>
        <w:t xml:space="preserve">　</w:t>
      </w:r>
      <w:r w:rsidRPr="00B87691">
        <w:rPr>
          <w:rFonts w:ascii="細明體" w:eastAsia="細明體" w:hAnsi="細明體" w:cs="細明體"/>
          <w:color w:val="0000FF"/>
          <w:sz w:val="22"/>
          <w:bdr w:val="single" w:sz="4" w:space="0" w:color="auto" w:shadow="1"/>
        </w:rPr>
        <w:t xml:space="preserve"> 解析 </w:t>
      </w:r>
      <w:r>
        <w:rPr>
          <w:rFonts w:ascii="細明體" w:eastAsia="細明體" w:hAnsi="細明體" w:cs="細明體" w:hint="eastAsia"/>
          <w:color w:val="0000FF"/>
          <w:sz w:val="22"/>
        </w:rPr>
        <w:t xml:space="preserve">　</w:t>
      </w:r>
      <w:r w:rsidRPr="004761D7">
        <w:rPr>
          <w:rFonts w:ascii="細明體" w:eastAsia="細明體" w:hAnsi="細明體" w:cs="細明體" w:hint="eastAsia"/>
          <w:color w:val="0000FF"/>
        </w:rPr>
        <w:t>呋</w:t>
      </w:r>
      <w:r w:rsidRPr="004761D7">
        <w:rPr>
          <w:rFonts w:ascii="文鼎中黑" w:hAnsi="文鼎中黑" w:cs="文鼎中黑" w:hint="eastAsia"/>
          <w:color w:val="0000FF"/>
        </w:rPr>
        <w:t>喃模可</w:t>
      </w:r>
      <w:r w:rsidRPr="004761D7">
        <w:rPr>
          <w:rFonts w:hint="eastAsia"/>
          <w:color w:val="0000FF"/>
        </w:rPr>
        <w:t>加磷酸使其快速硬化。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69.</w:t>
      </w:r>
      <w:r w:rsidRPr="008B652E">
        <w:rPr>
          <w:rFonts w:hint="eastAsia"/>
        </w:rPr>
        <w:t>砂心又稱為心型，下列有關其用途之敘述，何者正確？</w:t>
      </w:r>
      <w:r w:rsidRPr="008B652E">
        <w:rPr>
          <w:rFonts w:hint="eastAsia"/>
        </w:rPr>
        <w:br/>
        <w:t>(A)</w:t>
      </w:r>
      <w:r w:rsidRPr="008B652E">
        <w:rPr>
          <w:rFonts w:hint="eastAsia"/>
        </w:rPr>
        <w:t xml:space="preserve">加重鑄件壓力，使金屬組織緻密　</w:t>
      </w:r>
      <w:r w:rsidRPr="008B652E">
        <w:rPr>
          <w:rFonts w:hint="eastAsia"/>
        </w:rPr>
        <w:t>(B)</w:t>
      </w:r>
      <w:r w:rsidRPr="008B652E">
        <w:rPr>
          <w:rFonts w:hint="eastAsia"/>
        </w:rPr>
        <w:t xml:space="preserve">補給收縮所需金屬液　</w:t>
      </w:r>
      <w:r w:rsidRPr="008B652E">
        <w:rPr>
          <w:rFonts w:hint="eastAsia"/>
        </w:rPr>
        <w:t>(C)</w:t>
      </w:r>
      <w:r w:rsidRPr="008B652E">
        <w:rPr>
          <w:rFonts w:hint="eastAsia"/>
        </w:rPr>
        <w:t xml:space="preserve">使熔渣排除　</w:t>
      </w:r>
      <w:r w:rsidRPr="008B652E">
        <w:rPr>
          <w:rFonts w:hint="eastAsia"/>
        </w:rPr>
        <w:t>(D)</w:t>
      </w:r>
      <w:r w:rsidRPr="008B652E">
        <w:rPr>
          <w:rFonts w:hint="eastAsia"/>
        </w:rPr>
        <w:t>形成鑄件的中空部分。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B652E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70.</w:t>
      </w:r>
      <w:r w:rsidRPr="00DC12D1">
        <w:rPr>
          <w:rFonts w:hint="eastAsia"/>
        </w:rPr>
        <w:t>模型不加工部位應塗</w:t>
      </w:r>
      <w:r w:rsidRPr="00DC12D1">
        <w:rPr>
          <w:rFonts w:hint="eastAsia"/>
        </w:rPr>
        <w:br/>
        <w:t>(A)</w:t>
      </w:r>
      <w:r w:rsidRPr="00DC12D1">
        <w:rPr>
          <w:rFonts w:hint="eastAsia"/>
        </w:rPr>
        <w:t xml:space="preserve">紅色　</w:t>
      </w:r>
      <w:r w:rsidRPr="00DC12D1">
        <w:rPr>
          <w:rFonts w:hint="eastAsia"/>
        </w:rPr>
        <w:t>(</w:t>
      </w:r>
      <w:r w:rsidRPr="00DC12D1">
        <w:t>B)</w:t>
      </w:r>
      <w:r w:rsidRPr="00DC12D1">
        <w:rPr>
          <w:rFonts w:hint="eastAsia"/>
        </w:rPr>
        <w:t xml:space="preserve">黑色　</w:t>
      </w:r>
      <w:r w:rsidRPr="00DC12D1">
        <w:rPr>
          <w:rFonts w:hint="eastAsia"/>
        </w:rPr>
        <w:t>(</w:t>
      </w:r>
      <w:r w:rsidRPr="00DC12D1">
        <w:t>C)</w:t>
      </w:r>
      <w:r w:rsidRPr="00DC12D1">
        <w:rPr>
          <w:rFonts w:hint="eastAsia"/>
        </w:rPr>
        <w:t xml:space="preserve">銀色　</w:t>
      </w:r>
      <w:r w:rsidRPr="00DC12D1">
        <w:rPr>
          <w:rFonts w:hint="eastAsia"/>
        </w:rPr>
        <w:t>(</w:t>
      </w:r>
      <w:r w:rsidRPr="00DC12D1">
        <w:t>D)</w:t>
      </w:r>
      <w:r w:rsidRPr="00DC12D1">
        <w:rPr>
          <w:rFonts w:hint="eastAsia"/>
        </w:rPr>
        <w:t>透明快乾漆。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C12D1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 71.</w:t>
      </w:r>
      <w:r w:rsidRPr="00530D3E">
        <w:rPr>
          <w:rFonts w:hint="eastAsia"/>
        </w:rPr>
        <w:t>下列何種裕度受鑄件之材質影響最大？</w:t>
      </w:r>
      <w:r w:rsidRPr="00530D3E">
        <w:rPr>
          <w:rFonts w:hint="eastAsia"/>
        </w:rPr>
        <w:br/>
        <w:t>(A)</w:t>
      </w:r>
      <w:r w:rsidRPr="00530D3E">
        <w:rPr>
          <w:rFonts w:hint="eastAsia"/>
        </w:rPr>
        <w:t xml:space="preserve">收縮裕度　</w:t>
      </w:r>
      <w:r w:rsidRPr="00530D3E">
        <w:rPr>
          <w:rFonts w:hint="eastAsia"/>
        </w:rPr>
        <w:t>(B)</w:t>
      </w:r>
      <w:r w:rsidRPr="00530D3E">
        <w:rPr>
          <w:rFonts w:hint="eastAsia"/>
        </w:rPr>
        <w:t xml:space="preserve">拔模裕度　</w:t>
      </w:r>
      <w:r w:rsidRPr="00530D3E">
        <w:rPr>
          <w:rFonts w:hint="eastAsia"/>
        </w:rPr>
        <w:t>(C)</w:t>
      </w:r>
      <w:r w:rsidRPr="00530D3E">
        <w:rPr>
          <w:rFonts w:hint="eastAsia"/>
        </w:rPr>
        <w:t xml:space="preserve">搖動裕度　</w:t>
      </w:r>
      <w:r w:rsidRPr="00530D3E">
        <w:rPr>
          <w:rFonts w:hint="eastAsia"/>
        </w:rPr>
        <w:t>(D)</w:t>
      </w:r>
      <w:r w:rsidRPr="00530D3E">
        <w:rPr>
          <w:rFonts w:hint="eastAsia"/>
        </w:rPr>
        <w:t>變形裕度。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30D3E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30D3E">
        <w:rPr>
          <w:rFonts w:hint="eastAsia"/>
          <w:color w:val="0000FF"/>
        </w:rPr>
        <w:t>收縮裕度的大小因材料而異。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72.</w:t>
      </w:r>
      <w:r w:rsidRPr="00B87B04">
        <w:rPr>
          <w:rFonts w:hint="eastAsia"/>
        </w:rPr>
        <w:t>金屬鑄件之表面部分由於冷卻速度快會形成</w:t>
      </w:r>
      <w:r w:rsidRPr="00B87B04">
        <w:rPr>
          <w:rFonts w:hint="eastAsia"/>
        </w:rPr>
        <w:br/>
        <w:t>(A)</w:t>
      </w:r>
      <w:r w:rsidRPr="00B87B04">
        <w:rPr>
          <w:rFonts w:hint="eastAsia"/>
        </w:rPr>
        <w:t xml:space="preserve">等軸區　</w:t>
      </w:r>
      <w:r w:rsidRPr="00B87B04">
        <w:rPr>
          <w:rFonts w:hint="eastAsia"/>
        </w:rPr>
        <w:t>(</w:t>
      </w:r>
      <w:r w:rsidRPr="00B87B04">
        <w:t>B)</w:t>
      </w:r>
      <w:r w:rsidRPr="00B87B04">
        <w:rPr>
          <w:rFonts w:hint="eastAsia"/>
        </w:rPr>
        <w:t xml:space="preserve">冷硬區　</w:t>
      </w:r>
      <w:r w:rsidRPr="00B87B04">
        <w:rPr>
          <w:rFonts w:hint="eastAsia"/>
        </w:rPr>
        <w:t>(</w:t>
      </w:r>
      <w:r w:rsidRPr="00B87B04">
        <w:t>C)</w:t>
      </w:r>
      <w:r w:rsidRPr="00B87B04">
        <w:rPr>
          <w:rFonts w:hint="eastAsia"/>
        </w:rPr>
        <w:t xml:space="preserve">柱狀區　</w:t>
      </w:r>
      <w:r w:rsidRPr="00B87B04">
        <w:rPr>
          <w:rFonts w:hint="eastAsia"/>
        </w:rPr>
        <w:t>(</w:t>
      </w:r>
      <w:r w:rsidRPr="00B87B04">
        <w:t>D)</w:t>
      </w:r>
      <w:r w:rsidRPr="00B87B04">
        <w:rPr>
          <w:rFonts w:hint="eastAsia"/>
        </w:rPr>
        <w:t>偏析區　晶粒。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87B04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87B04">
        <w:rPr>
          <w:rFonts w:hint="eastAsia"/>
          <w:color w:val="0000FF"/>
        </w:rPr>
        <w:t>冷硬區之冷卻速度快，純度最高。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73.</w:t>
      </w:r>
      <w:r w:rsidRPr="00DF661F">
        <w:rPr>
          <w:rFonts w:hint="eastAsia"/>
        </w:rPr>
        <w:t>有關金屬模鑄造法的敘述，下列何者</w:t>
      </w:r>
      <w:r w:rsidRPr="00DF661F">
        <w:rPr>
          <w:rFonts w:hint="eastAsia"/>
          <w:u w:val="single"/>
        </w:rPr>
        <w:t>錯誤</w:t>
      </w:r>
      <w:r w:rsidRPr="00DF661F">
        <w:rPr>
          <w:rFonts w:hint="eastAsia"/>
        </w:rPr>
        <w:t>？</w:t>
      </w:r>
      <w:r w:rsidRPr="00DF661F">
        <w:br/>
        <w:t>(A)</w:t>
      </w:r>
      <w:r w:rsidRPr="00DF661F">
        <w:rPr>
          <w:rFonts w:hint="eastAsia"/>
        </w:rPr>
        <w:t>主要用於低熔點合金的壓鑄</w:t>
      </w:r>
      <w:r w:rsidRPr="00DF661F">
        <w:t xml:space="preserve">　</w:t>
      </w:r>
      <w:r w:rsidRPr="00DF661F">
        <w:t>(B)</w:t>
      </w:r>
      <w:r w:rsidRPr="00DF661F">
        <w:rPr>
          <w:rFonts w:hint="eastAsia"/>
        </w:rPr>
        <w:t>所得鑄件表面光滑</w:t>
      </w:r>
      <w:r w:rsidRPr="00DF661F">
        <w:t xml:space="preserve">　</w:t>
      </w:r>
      <w:r w:rsidRPr="00DF661F">
        <w:t>(C)</w:t>
      </w:r>
      <w:r w:rsidRPr="00DF661F">
        <w:rPr>
          <w:rFonts w:hint="eastAsia"/>
        </w:rPr>
        <w:t>模具成本較低</w:t>
      </w:r>
      <w:r w:rsidRPr="00DF661F">
        <w:t xml:space="preserve">　</w:t>
      </w:r>
      <w:r w:rsidRPr="00DF661F">
        <w:t>(D)</w:t>
      </w:r>
      <w:r w:rsidRPr="00DF661F">
        <w:rPr>
          <w:rFonts w:hint="eastAsia"/>
        </w:rPr>
        <w:t>適合大量生產。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F661F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74.</w:t>
      </w:r>
      <w:r w:rsidRPr="005C1D85">
        <w:t>CO</w:t>
      </w:r>
      <w:r w:rsidRPr="005C1D85">
        <w:rPr>
          <w:vertAlign w:val="subscript"/>
        </w:rPr>
        <w:t>2</w:t>
      </w:r>
      <w:r w:rsidRPr="005C1D85">
        <w:rPr>
          <w:rFonts w:hint="eastAsia"/>
        </w:rPr>
        <w:t>模之鑄砂係以純矽砂與</w:t>
      </w:r>
      <w:r w:rsidRPr="005C1D85">
        <w:rPr>
          <w:rFonts w:hint="eastAsia"/>
        </w:rPr>
        <w:br/>
        <w:t>(A)</w:t>
      </w:r>
      <w:r w:rsidRPr="005C1D85">
        <w:rPr>
          <w:rFonts w:hint="eastAsia"/>
        </w:rPr>
        <w:t xml:space="preserve">矽酸鈉　</w:t>
      </w:r>
      <w:r w:rsidRPr="005C1D85">
        <w:rPr>
          <w:rFonts w:hint="eastAsia"/>
        </w:rPr>
        <w:t>(B)</w:t>
      </w:r>
      <w:r w:rsidRPr="005C1D85">
        <w:rPr>
          <w:rFonts w:hint="eastAsia"/>
        </w:rPr>
        <w:t xml:space="preserve">硫酸鈉　</w:t>
      </w:r>
      <w:r w:rsidRPr="005C1D85">
        <w:rPr>
          <w:rFonts w:hint="eastAsia"/>
        </w:rPr>
        <w:t>(C)</w:t>
      </w:r>
      <w:r w:rsidRPr="005C1D85">
        <w:rPr>
          <w:rFonts w:hint="eastAsia"/>
        </w:rPr>
        <w:t xml:space="preserve">氫氧化鈉　</w:t>
      </w:r>
      <w:r w:rsidRPr="005C1D85">
        <w:rPr>
          <w:rFonts w:hint="eastAsia"/>
        </w:rPr>
        <w:t>(D)</w:t>
      </w:r>
      <w:r w:rsidRPr="005C1D85">
        <w:rPr>
          <w:rFonts w:hint="eastAsia"/>
        </w:rPr>
        <w:t>碳酸鈉　混合製成。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C1D85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C1D85">
        <w:rPr>
          <w:rFonts w:hint="eastAsia"/>
          <w:color w:val="0000FF"/>
        </w:rPr>
        <w:t>矽酸鈉俗稱水玻璃。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75.</w:t>
      </w:r>
      <w:r w:rsidRPr="00D74276">
        <w:rPr>
          <w:rFonts w:hint="eastAsia"/>
        </w:rPr>
        <w:t>下列那一種鑄造法</w:t>
      </w:r>
      <w:r w:rsidRPr="00D74276">
        <w:rPr>
          <w:rFonts w:hint="eastAsia"/>
          <w:u w:val="single"/>
        </w:rPr>
        <w:t>不需</w:t>
      </w:r>
      <w:r w:rsidRPr="00D74276">
        <w:rPr>
          <w:rFonts w:hint="eastAsia"/>
        </w:rPr>
        <w:t>特殊設備而能產生力量，達到加壓的目的？</w:t>
      </w:r>
      <w:r w:rsidRPr="00D74276">
        <w:rPr>
          <w:rFonts w:hint="eastAsia"/>
        </w:rPr>
        <w:br/>
        <w:t>(A)</w:t>
      </w:r>
      <w:r w:rsidRPr="00D74276">
        <w:rPr>
          <w:rFonts w:hint="eastAsia"/>
        </w:rPr>
        <w:t>壓鑄法</w:t>
      </w:r>
      <w:r w:rsidRPr="00D74276">
        <w:t xml:space="preserve">　</w:t>
      </w:r>
      <w:r w:rsidRPr="00D74276">
        <w:t>(</w:t>
      </w:r>
      <w:r w:rsidRPr="00D74276">
        <w:rPr>
          <w:rFonts w:hint="eastAsia"/>
        </w:rPr>
        <w:t>B)</w:t>
      </w:r>
      <w:r w:rsidRPr="00D74276">
        <w:rPr>
          <w:rFonts w:hint="eastAsia"/>
        </w:rPr>
        <w:t xml:space="preserve">真空模鑄造法　</w:t>
      </w:r>
      <w:r w:rsidRPr="00D74276">
        <w:rPr>
          <w:rFonts w:hint="eastAsia"/>
        </w:rPr>
        <w:t>(C)</w:t>
      </w:r>
      <w:r w:rsidRPr="00D74276">
        <w:rPr>
          <w:rFonts w:hint="eastAsia"/>
        </w:rPr>
        <w:t xml:space="preserve">重力壓鑄法　</w:t>
      </w:r>
      <w:r w:rsidRPr="00D74276">
        <w:rPr>
          <w:rFonts w:hint="eastAsia"/>
        </w:rPr>
        <w:t>(D)</w:t>
      </w:r>
      <w:r w:rsidRPr="00D74276">
        <w:rPr>
          <w:rFonts w:hint="eastAsia"/>
        </w:rPr>
        <w:t>離心力鑄造法。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74276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D74276">
        <w:rPr>
          <w:rFonts w:hint="eastAsia"/>
          <w:color w:val="0000FF"/>
        </w:rPr>
        <w:t>重力壓鑄法以重力澆鑄金屬。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76.</w:t>
      </w:r>
      <w:r w:rsidRPr="00A47AB4">
        <w:rPr>
          <w:rFonts w:hint="eastAsia"/>
        </w:rPr>
        <w:t>欲鑄造精密度極高的小鑄件，應使用下列那種方法為佳？</w:t>
      </w:r>
      <w:r w:rsidRPr="00A47AB4">
        <w:br/>
        <w:t>(A)</w:t>
      </w:r>
      <w:r w:rsidRPr="00A47AB4">
        <w:rPr>
          <w:rFonts w:hint="eastAsia"/>
        </w:rPr>
        <w:t xml:space="preserve">離心鑄造法　</w:t>
      </w:r>
      <w:r w:rsidRPr="00A47AB4">
        <w:t>(B)</w:t>
      </w:r>
      <w:r w:rsidRPr="00A47AB4">
        <w:rPr>
          <w:rFonts w:hint="eastAsia"/>
        </w:rPr>
        <w:t>石膏模法</w:t>
      </w:r>
      <w:r w:rsidRPr="00A47AB4">
        <w:t xml:space="preserve">　</w:t>
      </w:r>
      <w:r w:rsidRPr="00A47AB4">
        <w:t>(C)</w:t>
      </w:r>
      <w:r w:rsidRPr="00A47AB4">
        <w:rPr>
          <w:rFonts w:hint="eastAsia"/>
        </w:rPr>
        <w:t>瀝濤法</w:t>
      </w:r>
      <w:r w:rsidRPr="00A47AB4">
        <w:t xml:space="preserve">　</w:t>
      </w:r>
      <w:r w:rsidRPr="00A47AB4">
        <w:t>(D)</w:t>
      </w:r>
      <w:r w:rsidRPr="00A47AB4">
        <w:rPr>
          <w:rFonts w:hint="eastAsia"/>
        </w:rPr>
        <w:t>精密鑄造法。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47AB4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77.</w:t>
      </w:r>
      <w:r w:rsidRPr="002D64E4">
        <w:rPr>
          <w:rFonts w:hint="eastAsia"/>
        </w:rPr>
        <w:t>下列敘述何項</w:t>
      </w:r>
      <w:r w:rsidRPr="002D64E4">
        <w:rPr>
          <w:rFonts w:hint="eastAsia"/>
          <w:u w:val="single"/>
        </w:rPr>
        <w:t>不正確</w:t>
      </w:r>
      <w:r w:rsidRPr="002D64E4">
        <w:rPr>
          <w:rFonts w:hint="eastAsia"/>
        </w:rPr>
        <w:t>？</w:t>
      </w:r>
      <w:r w:rsidRPr="002D64E4">
        <w:rPr>
          <w:rFonts w:hint="eastAsia"/>
        </w:rPr>
        <w:br/>
        <w:t>(A)</w:t>
      </w:r>
      <w:r w:rsidRPr="002D64E4">
        <w:rPr>
          <w:rFonts w:hint="eastAsia"/>
        </w:rPr>
        <w:t xml:space="preserve">小型鑄件可用台上造模　</w:t>
      </w:r>
      <w:r w:rsidRPr="002D64E4">
        <w:rPr>
          <w:rFonts w:hint="eastAsia"/>
        </w:rPr>
        <w:t>(B)</w:t>
      </w:r>
      <w:r w:rsidRPr="002D64E4">
        <w:rPr>
          <w:rFonts w:hint="eastAsia"/>
        </w:rPr>
        <w:t xml:space="preserve">小型鑄鋼宜以乾砂模鑄造　</w:t>
      </w:r>
      <w:r w:rsidRPr="002D64E4">
        <w:rPr>
          <w:rFonts w:hint="eastAsia"/>
        </w:rPr>
        <w:t>(C)</w:t>
      </w:r>
      <w:r w:rsidRPr="002D64E4">
        <w:t>CO</w:t>
      </w:r>
      <w:r w:rsidRPr="002D64E4">
        <w:rPr>
          <w:vertAlign w:val="subscript"/>
        </w:rPr>
        <w:t>2</w:t>
      </w:r>
      <w:r w:rsidRPr="002D64E4">
        <w:rPr>
          <w:rFonts w:hint="eastAsia"/>
        </w:rPr>
        <w:t xml:space="preserve">模係先通氣進模砂，之後再進行造模　</w:t>
      </w:r>
      <w:r w:rsidRPr="002D64E4">
        <w:rPr>
          <w:rFonts w:hint="eastAsia"/>
        </w:rPr>
        <w:t>(D)</w:t>
      </w:r>
      <w:r w:rsidRPr="002D64E4">
        <w:rPr>
          <w:rFonts w:hint="eastAsia"/>
        </w:rPr>
        <w:t>矽酸鈉俗稱水玻璃。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D64E4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D64E4">
        <w:rPr>
          <w:color w:val="0000FF"/>
        </w:rPr>
        <w:t>CO</w:t>
      </w:r>
      <w:r w:rsidRPr="002D64E4">
        <w:rPr>
          <w:color w:val="0000FF"/>
          <w:vertAlign w:val="subscript"/>
        </w:rPr>
        <w:t>2</w:t>
      </w:r>
      <w:r w:rsidRPr="002D64E4">
        <w:rPr>
          <w:rFonts w:hint="eastAsia"/>
          <w:color w:val="0000FF"/>
        </w:rPr>
        <w:t>模通氣進模砂會馬上硬化，所以必須造好鑄模之後再通氣。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78.</w:t>
      </w:r>
      <w:r w:rsidRPr="00E8175B">
        <w:rPr>
          <w:rFonts w:hint="eastAsia"/>
        </w:rPr>
        <w:t>下列有關砂模</w:t>
      </w:r>
      <w:r w:rsidRPr="00E8175B">
        <w:rPr>
          <w:rFonts w:hint="eastAsia"/>
        </w:rPr>
        <w:t>(Sand Mold)</w:t>
      </w:r>
      <w:r w:rsidRPr="00E8175B">
        <w:rPr>
          <w:rFonts w:hint="eastAsia"/>
        </w:rPr>
        <w:t>的敘述，何者為正確？</w:t>
      </w:r>
      <w:r w:rsidRPr="00E8175B">
        <w:rPr>
          <w:rFonts w:hint="eastAsia"/>
        </w:rPr>
        <w:br/>
        <w:t>(A)</w:t>
      </w:r>
      <w:r w:rsidRPr="00E8175B">
        <w:rPr>
          <w:rFonts w:hint="eastAsia"/>
        </w:rPr>
        <w:t>砂模係利用矽砂</w:t>
      </w:r>
      <w:r w:rsidRPr="00E8175B">
        <w:rPr>
          <w:rFonts w:hint="eastAsia"/>
        </w:rPr>
        <w:t>(</w:t>
      </w:r>
      <w:r w:rsidRPr="00E8175B">
        <w:rPr>
          <w:rFonts w:hint="eastAsia"/>
        </w:rPr>
        <w:t>又稱模砂</w:t>
      </w:r>
      <w:r w:rsidRPr="00E8175B">
        <w:rPr>
          <w:rFonts w:hint="eastAsia"/>
        </w:rPr>
        <w:t>)</w:t>
      </w:r>
      <w:r w:rsidRPr="00E8175B">
        <w:rPr>
          <w:rFonts w:hint="eastAsia"/>
        </w:rPr>
        <w:t xml:space="preserve">來造模，矽砂的主要成分為氧化矽　</w:t>
      </w:r>
      <w:r w:rsidRPr="00E8175B">
        <w:rPr>
          <w:rFonts w:hint="eastAsia"/>
        </w:rPr>
        <w:t>(B)</w:t>
      </w:r>
      <w:r w:rsidRPr="00E8175B">
        <w:rPr>
          <w:rFonts w:hint="eastAsia"/>
        </w:rPr>
        <w:t xml:space="preserve">砂模需具有適當的強度，因此須對模砂進行各種強度試驗，其中以抗拉試驗最為重要　</w:t>
      </w:r>
      <w:r w:rsidRPr="00E8175B">
        <w:rPr>
          <w:rFonts w:hint="eastAsia"/>
        </w:rPr>
        <w:t>(C)</w:t>
      </w:r>
      <w:r w:rsidRPr="00E8175B">
        <w:rPr>
          <w:rFonts w:hint="eastAsia"/>
        </w:rPr>
        <w:t>砂模流路系統中的澆口</w:t>
      </w:r>
      <w:r w:rsidRPr="00E8175B">
        <w:rPr>
          <w:rFonts w:hint="eastAsia"/>
        </w:rPr>
        <w:t>(</w:t>
      </w:r>
      <w:r w:rsidRPr="00E8175B">
        <w:rPr>
          <w:rFonts w:hint="eastAsia"/>
        </w:rPr>
        <w:t>又稱澆道</w:t>
      </w:r>
      <w:r w:rsidRPr="00E8175B">
        <w:rPr>
          <w:rFonts w:hint="eastAsia"/>
        </w:rPr>
        <w:t>)</w:t>
      </w:r>
      <w:r w:rsidRPr="00E8175B">
        <w:rPr>
          <w:rFonts w:hint="eastAsia"/>
        </w:rPr>
        <w:t xml:space="preserve">，一般為上小下大之直立錐孔形式　</w:t>
      </w:r>
      <w:r w:rsidRPr="00E8175B">
        <w:rPr>
          <w:rFonts w:hint="eastAsia"/>
        </w:rPr>
        <w:t>(D)</w:t>
      </w:r>
      <w:r w:rsidRPr="00E8175B">
        <w:rPr>
          <w:rFonts w:hint="eastAsia"/>
        </w:rPr>
        <w:t>砂模流路系統中的冒口位置，通常是設置在鑄件最小斷面處的正上方。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8175B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 79.</w:t>
      </w:r>
      <w:r w:rsidRPr="00EF1F98">
        <w:rPr>
          <w:rFonts w:hint="eastAsia"/>
          <w:spacing w:val="-4"/>
        </w:rPr>
        <w:t>砂模流路系統中，用於補充鑄件較厚部位因收縮所需之金屬熔液，並作為良好透氣孔者為</w:t>
      </w:r>
      <w:r w:rsidRPr="00EF1F98">
        <w:rPr>
          <w:rFonts w:hint="eastAsia"/>
          <w:spacing w:val="-4"/>
        </w:rPr>
        <w:br/>
        <w:t>(A)</w:t>
      </w:r>
      <w:r w:rsidRPr="00EF1F98">
        <w:rPr>
          <w:rFonts w:hint="eastAsia"/>
          <w:spacing w:val="-4"/>
        </w:rPr>
        <w:t xml:space="preserve">通氣針孔　</w:t>
      </w:r>
      <w:r w:rsidRPr="00EF1F98">
        <w:rPr>
          <w:rFonts w:hint="eastAsia"/>
          <w:spacing w:val="-4"/>
        </w:rPr>
        <w:t>(B)</w:t>
      </w:r>
      <w:r w:rsidRPr="00EF1F98">
        <w:rPr>
          <w:rFonts w:hint="eastAsia"/>
          <w:spacing w:val="-4"/>
        </w:rPr>
        <w:t xml:space="preserve">澆道　</w:t>
      </w:r>
      <w:r w:rsidRPr="00EF1F98">
        <w:rPr>
          <w:rFonts w:hint="eastAsia"/>
          <w:spacing w:val="-4"/>
        </w:rPr>
        <w:t>(C)</w:t>
      </w:r>
      <w:r w:rsidRPr="00EF1F98">
        <w:rPr>
          <w:rFonts w:hint="eastAsia"/>
          <w:spacing w:val="-4"/>
        </w:rPr>
        <w:t xml:space="preserve">流道　</w:t>
      </w:r>
      <w:r w:rsidRPr="00EF1F98">
        <w:rPr>
          <w:rFonts w:hint="eastAsia"/>
          <w:spacing w:val="-4"/>
        </w:rPr>
        <w:t>(D)</w:t>
      </w:r>
      <w:r w:rsidRPr="00EF1F98">
        <w:rPr>
          <w:rFonts w:hint="eastAsia"/>
          <w:spacing w:val="-4"/>
        </w:rPr>
        <w:t>冒口。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F1F98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80.</w:t>
      </w:r>
      <w:r w:rsidRPr="007376CE">
        <w:rPr>
          <w:rFonts w:hint="eastAsia"/>
        </w:rPr>
        <w:t>下</w:t>
      </w:r>
      <w:r w:rsidRPr="007376CE">
        <w:rPr>
          <w:rFonts w:hint="eastAsia"/>
          <w:spacing w:val="-2"/>
        </w:rPr>
        <w:t>列何項</w:t>
      </w:r>
      <w:r w:rsidRPr="007376CE">
        <w:rPr>
          <w:rFonts w:hint="eastAsia"/>
          <w:spacing w:val="-2"/>
          <w:u w:val="single"/>
        </w:rPr>
        <w:t>不是</w:t>
      </w:r>
      <w:r w:rsidRPr="007376CE">
        <w:rPr>
          <w:rFonts w:hint="eastAsia"/>
          <w:spacing w:val="-2"/>
        </w:rPr>
        <w:t>消散模型的優點？</w:t>
      </w:r>
      <w:r w:rsidRPr="007376CE">
        <w:rPr>
          <w:rFonts w:hint="eastAsia"/>
          <w:spacing w:val="-2"/>
        </w:rPr>
        <w:br/>
        <w:t>(A)</w:t>
      </w:r>
      <w:r w:rsidRPr="007376CE">
        <w:rPr>
          <w:rFonts w:hint="eastAsia"/>
          <w:spacing w:val="-2"/>
        </w:rPr>
        <w:t xml:space="preserve">簡化製模工作　</w:t>
      </w:r>
      <w:r w:rsidRPr="007376CE">
        <w:rPr>
          <w:rFonts w:hint="eastAsia"/>
          <w:spacing w:val="-2"/>
        </w:rPr>
        <w:t>(B)</w:t>
      </w:r>
      <w:r w:rsidRPr="007376CE">
        <w:rPr>
          <w:rFonts w:hint="eastAsia"/>
          <w:spacing w:val="-2"/>
        </w:rPr>
        <w:t xml:space="preserve">鑄造空心鑄件，不必特別準備砂心　</w:t>
      </w:r>
      <w:r w:rsidRPr="007376CE">
        <w:rPr>
          <w:rFonts w:hint="eastAsia"/>
          <w:spacing w:val="-2"/>
        </w:rPr>
        <w:t>(C)</w:t>
      </w:r>
      <w:r w:rsidRPr="007376CE">
        <w:rPr>
          <w:rFonts w:hint="eastAsia"/>
          <w:spacing w:val="-2"/>
        </w:rPr>
        <w:t xml:space="preserve">鑄件表面均勻光平　</w:t>
      </w:r>
      <w:r w:rsidRPr="007376CE">
        <w:rPr>
          <w:rFonts w:hint="eastAsia"/>
          <w:spacing w:val="-2"/>
        </w:rPr>
        <w:t>(D)</w:t>
      </w:r>
      <w:r w:rsidRPr="007376CE">
        <w:rPr>
          <w:rFonts w:hint="eastAsia"/>
          <w:spacing w:val="-2"/>
        </w:rPr>
        <w:t>模型強度大。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376CE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376CE">
        <w:rPr>
          <w:rFonts w:hint="eastAsia"/>
          <w:color w:val="0000FF"/>
        </w:rPr>
        <w:t>保麗龍的強度比木模型或金屬模型低。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81.</w:t>
      </w:r>
      <w:r w:rsidRPr="00724C97">
        <w:rPr>
          <w:rFonts w:hint="eastAsia"/>
        </w:rPr>
        <w:t>下列有關特殊鑄造法之敘述何者</w:t>
      </w:r>
      <w:r w:rsidRPr="00724C97">
        <w:rPr>
          <w:rFonts w:hint="eastAsia"/>
          <w:u w:val="single"/>
        </w:rPr>
        <w:t>不正確</w:t>
      </w:r>
      <w:r w:rsidRPr="00724C97">
        <w:rPr>
          <w:rFonts w:hint="eastAsia"/>
        </w:rPr>
        <w:t>？</w:t>
      </w:r>
      <w:r w:rsidRPr="00724C97">
        <w:rPr>
          <w:rFonts w:hint="eastAsia"/>
        </w:rPr>
        <w:br/>
        <w:t>(A)</w:t>
      </w:r>
      <w:r w:rsidRPr="00724C97">
        <w:rPr>
          <w:rFonts w:hint="eastAsia"/>
        </w:rPr>
        <w:t xml:space="preserve">真離心鑄造法係將金屬液注入迴轉的管狀鑄模內，利用離心力將熔液拋向管壁而成中空的鑄件。此法最適用於鑄造中空而對稱的鑄件，例如自來水肘管　</w:t>
      </w:r>
      <w:r w:rsidRPr="00724C97">
        <w:rPr>
          <w:rFonts w:hint="eastAsia"/>
        </w:rPr>
        <w:t>(B)</w:t>
      </w:r>
      <w:r w:rsidRPr="00724C97">
        <w:rPr>
          <w:rFonts w:hint="eastAsia"/>
        </w:rPr>
        <w:t xml:space="preserve">脫蠟法之蠟模型是以熱量熔出，所以設計蠟模型時不需考慮拔模裕度與振動裕度　</w:t>
      </w:r>
      <w:r w:rsidRPr="00724C97">
        <w:rPr>
          <w:rFonts w:hint="eastAsia"/>
        </w:rPr>
        <w:t>(C)</w:t>
      </w:r>
      <w:r w:rsidRPr="00724C97">
        <w:rPr>
          <w:rFonts w:hint="eastAsia"/>
        </w:rPr>
        <w:t xml:space="preserve">壓鑄法操作迅速，每小時可以產製數百件，廣用於鑄造汽機車、航空器具、電子產品及電腦磁碟機等之零件　</w:t>
      </w:r>
      <w:r w:rsidRPr="00724C97">
        <w:rPr>
          <w:rFonts w:hint="eastAsia"/>
        </w:rPr>
        <w:t>(D)</w:t>
      </w:r>
      <w:r w:rsidRPr="00724C97">
        <w:rPr>
          <w:rFonts w:hint="eastAsia"/>
        </w:rPr>
        <w:t>殼模法是以乾矽砂及酚甲醛樹脂的混合物為製模材料，製成兩個各半的殼狀模，然後用夾子夾持兩半模，組合成鑄模，再行澆鑄。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24C97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24C97">
        <w:rPr>
          <w:rFonts w:hint="eastAsia"/>
          <w:color w:val="0000FF"/>
        </w:rPr>
        <w:t>自來水肘管之形狀複雜，脫模不容易，要選用脫蠟鑄造法。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82.</w:t>
      </w:r>
      <w:r w:rsidRPr="007E579A">
        <w:rPr>
          <w:rFonts w:hint="eastAsia"/>
        </w:rPr>
        <w:t>砂模鑄造中，有關影響透氣性之因素，下列敘述何者</w:t>
      </w:r>
      <w:r w:rsidRPr="007E579A">
        <w:rPr>
          <w:rFonts w:hint="eastAsia"/>
          <w:u w:val="single"/>
        </w:rPr>
        <w:t>不正確</w:t>
      </w:r>
      <w:r w:rsidRPr="007E579A">
        <w:rPr>
          <w:rFonts w:hint="eastAsia"/>
        </w:rPr>
        <w:t>？</w:t>
      </w:r>
      <w:r w:rsidRPr="007E579A">
        <w:br/>
        <w:t>(A)</w:t>
      </w:r>
      <w:r w:rsidRPr="007E579A">
        <w:rPr>
          <w:rFonts w:hint="eastAsia"/>
        </w:rPr>
        <w:t>砂粒的形狀愈大，透氣性愈好</w:t>
      </w:r>
      <w:r w:rsidRPr="007E579A">
        <w:t xml:space="preserve">　</w:t>
      </w:r>
      <w:r w:rsidRPr="007E579A">
        <w:t>(B)</w:t>
      </w:r>
      <w:r w:rsidRPr="007E579A">
        <w:rPr>
          <w:rFonts w:hint="eastAsia"/>
        </w:rPr>
        <w:t>砂粒的粒度愈細，透氣性愈差</w:t>
      </w:r>
      <w:r w:rsidRPr="007E579A">
        <w:t xml:space="preserve">　</w:t>
      </w:r>
      <w:r w:rsidRPr="007E579A">
        <w:rPr>
          <w:rFonts w:hint="eastAsia"/>
        </w:rPr>
        <w:t>(C)</w:t>
      </w:r>
      <w:r w:rsidRPr="007E579A">
        <w:rPr>
          <w:rFonts w:hint="eastAsia"/>
        </w:rPr>
        <w:t>搥實的程度愈密實，透氣性愈差</w:t>
      </w:r>
      <w:r w:rsidRPr="007E579A">
        <w:t xml:space="preserve">　</w:t>
      </w:r>
      <w:r w:rsidRPr="007E579A">
        <w:t>(D)</w:t>
      </w:r>
      <w:r w:rsidRPr="007E579A">
        <w:rPr>
          <w:rFonts w:hint="eastAsia"/>
        </w:rPr>
        <w:t>含水量愈大，透氣性愈好。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E579A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E579A">
        <w:rPr>
          <w:rFonts w:hint="eastAsia"/>
          <w:color w:val="0000FF"/>
        </w:rPr>
        <w:t>含水量多者澆鑄時容易蒸發出水氣，所以透氣性差。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83.</w:t>
      </w:r>
      <w:r w:rsidRPr="004B0BCE">
        <w:rPr>
          <w:rFonts w:hint="eastAsia"/>
        </w:rPr>
        <w:t>下列有關模型之敘述何者正確？</w:t>
      </w:r>
      <w:r w:rsidRPr="004B0BCE">
        <w:rPr>
          <w:rFonts w:hint="eastAsia"/>
        </w:rPr>
        <w:br/>
        <w:t>(A)</w:t>
      </w:r>
      <w:r w:rsidRPr="004B0BCE">
        <w:rPr>
          <w:rFonts w:hint="eastAsia"/>
        </w:rPr>
        <w:t xml:space="preserve">木材的價格便宜又好加工，需大量生產的鑄件，大都用木材來做模型　</w:t>
      </w:r>
      <w:r w:rsidRPr="004B0BCE">
        <w:rPr>
          <w:rFonts w:hint="eastAsia"/>
        </w:rPr>
        <w:t>(B)</w:t>
      </w:r>
      <w:r w:rsidRPr="004B0BCE">
        <w:rPr>
          <w:rFonts w:hint="eastAsia"/>
        </w:rPr>
        <w:t xml:space="preserve">消散模型之澆鑄速度應較一般砂模慢　</w:t>
      </w:r>
      <w:r w:rsidRPr="004B0BCE">
        <w:rPr>
          <w:rFonts w:hint="eastAsia"/>
        </w:rPr>
        <w:t>(C)</w:t>
      </w:r>
      <w:r w:rsidRPr="004B0BCE">
        <w:rPr>
          <w:rFonts w:hint="eastAsia"/>
        </w:rPr>
        <w:t xml:space="preserve">從砂模中取出模型之前，需作前後左右的輕敲振動，使模穴微微擴大而脫離模型以利起模，稱為拔模裕度　</w:t>
      </w:r>
      <w:r w:rsidRPr="004B0BCE">
        <w:rPr>
          <w:rFonts w:hint="eastAsia"/>
        </w:rPr>
        <w:t>(D)</w:t>
      </w:r>
      <w:r w:rsidRPr="004B0BCE">
        <w:rPr>
          <w:rFonts w:hint="eastAsia"/>
        </w:rPr>
        <w:t>鑄件斷面數集中的部位排熱不易，容易形成收縮孔及應力，所以應該設法減少聚集數。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B0BCE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B0BCE">
        <w:rPr>
          <w:rFonts w:hint="eastAsia"/>
          <w:color w:val="0000FF"/>
        </w:rPr>
        <w:t>(A)</w:t>
      </w:r>
      <w:r w:rsidRPr="004B0BCE">
        <w:rPr>
          <w:rFonts w:hint="eastAsia"/>
          <w:color w:val="0000FF"/>
        </w:rPr>
        <w:t>大量生產大都用金屬來做模型；</w:t>
      </w:r>
      <w:r w:rsidRPr="004B0BCE">
        <w:rPr>
          <w:rFonts w:hint="eastAsia"/>
          <w:color w:val="0000FF"/>
        </w:rPr>
        <w:t>(B)</w:t>
      </w:r>
      <w:r w:rsidRPr="004B0BCE">
        <w:rPr>
          <w:rFonts w:hint="eastAsia"/>
          <w:color w:val="0000FF"/>
        </w:rPr>
        <w:t>消散模型之澆鑄速度應較一般砂模快，以免</w:t>
      </w:r>
      <w:r w:rsidRPr="004B0BCE">
        <w:rPr>
          <w:rFonts w:hint="eastAsia"/>
          <w:color w:val="0000FF"/>
        </w:rPr>
        <w:t>PS</w:t>
      </w:r>
      <w:r w:rsidRPr="004B0BCE">
        <w:rPr>
          <w:rFonts w:hint="eastAsia"/>
          <w:color w:val="0000FF"/>
        </w:rPr>
        <w:t>塑膠氣化時遇氧氣而燃燒，留下積碳，有損鑄件的完整；</w:t>
      </w:r>
      <w:r w:rsidRPr="004B0BCE">
        <w:rPr>
          <w:rFonts w:hint="eastAsia"/>
          <w:color w:val="0000FF"/>
        </w:rPr>
        <w:t>(C)</w:t>
      </w:r>
      <w:r w:rsidRPr="004B0BCE">
        <w:rPr>
          <w:rFonts w:hint="eastAsia"/>
          <w:color w:val="0000FF"/>
        </w:rPr>
        <w:t>振動裕度，不是拔模裕度。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84.</w:t>
      </w:r>
      <w:r w:rsidRPr="00E5795B">
        <w:rPr>
          <w:rFonts w:hint="eastAsia"/>
        </w:rPr>
        <w:t>品質要求不高的普通鑄鐵鑄件大都以</w:t>
      </w:r>
      <w:r w:rsidRPr="00E5795B">
        <w:rPr>
          <w:rFonts w:hint="eastAsia"/>
        </w:rPr>
        <w:br/>
        <w:t>(A)</w:t>
      </w:r>
      <w:r w:rsidRPr="00E5795B">
        <w:rPr>
          <w:rFonts w:hint="eastAsia"/>
        </w:rPr>
        <w:t xml:space="preserve">金屬模　</w:t>
      </w:r>
      <w:r w:rsidRPr="00E5795B">
        <w:rPr>
          <w:rFonts w:hint="eastAsia"/>
        </w:rPr>
        <w:t>(B)</w:t>
      </w:r>
      <w:r w:rsidRPr="00E5795B">
        <w:rPr>
          <w:rFonts w:hint="eastAsia"/>
        </w:rPr>
        <w:t xml:space="preserve">濕砂模　</w:t>
      </w:r>
      <w:r w:rsidRPr="00E5795B">
        <w:rPr>
          <w:rFonts w:hint="eastAsia"/>
        </w:rPr>
        <w:t>(C)</w:t>
      </w:r>
      <w:r w:rsidRPr="00E5795B">
        <w:rPr>
          <w:rFonts w:hint="eastAsia"/>
        </w:rPr>
        <w:t xml:space="preserve">乾砂模　</w:t>
      </w:r>
      <w:r w:rsidRPr="00E5795B">
        <w:rPr>
          <w:rFonts w:hint="eastAsia"/>
        </w:rPr>
        <w:t>(D)</w:t>
      </w:r>
      <w:r w:rsidRPr="00E5795B">
        <w:rPr>
          <w:rFonts w:hint="eastAsia"/>
        </w:rPr>
        <w:t>乾面模　造模。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5795B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5795B">
        <w:rPr>
          <w:rFonts w:hint="eastAsia"/>
          <w:color w:val="0000FF"/>
        </w:rPr>
        <w:t>濕砂模不必烘乾，價格便宜。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 85.</w:t>
      </w:r>
      <w:r w:rsidRPr="004D4D9C">
        <w:rPr>
          <w:rFonts w:hint="eastAsia"/>
        </w:rPr>
        <w:t>下列何者與殼模鑄造法無關？</w:t>
      </w:r>
      <w:r w:rsidRPr="004D4D9C">
        <w:rPr>
          <w:rFonts w:hint="eastAsia"/>
        </w:rPr>
        <w:br/>
        <w:t>(A)</w:t>
      </w:r>
      <w:r w:rsidRPr="004D4D9C">
        <w:rPr>
          <w:rFonts w:hint="eastAsia"/>
        </w:rPr>
        <w:t xml:space="preserve">純矽砂　</w:t>
      </w:r>
      <w:r w:rsidRPr="004D4D9C">
        <w:rPr>
          <w:rFonts w:hint="eastAsia"/>
        </w:rPr>
        <w:t>(B)</w:t>
      </w:r>
      <w:r w:rsidRPr="004D4D9C">
        <w:rPr>
          <w:rFonts w:hint="eastAsia"/>
        </w:rPr>
        <w:t xml:space="preserve">酚甲醛　</w:t>
      </w:r>
      <w:r w:rsidRPr="004D4D9C">
        <w:rPr>
          <w:rFonts w:hint="eastAsia"/>
        </w:rPr>
        <w:t>(C)</w:t>
      </w:r>
      <w:r w:rsidRPr="004D4D9C">
        <w:rPr>
          <w:rFonts w:hint="eastAsia"/>
        </w:rPr>
        <w:t xml:space="preserve">金屬模型　</w:t>
      </w:r>
      <w:r w:rsidRPr="004D4D9C">
        <w:rPr>
          <w:rFonts w:hint="eastAsia"/>
        </w:rPr>
        <w:t>(D)PVC</w:t>
      </w:r>
      <w:r w:rsidRPr="004D4D9C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D4D9C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D4D9C">
        <w:rPr>
          <w:rFonts w:hint="eastAsia"/>
          <w:color w:val="0000FF"/>
        </w:rPr>
        <w:t>殼模法之粘結劑為酚樹脂或尿素樹脂。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86.</w:t>
      </w:r>
      <w:r w:rsidRPr="008D2B2F">
        <w:rPr>
          <w:rFonts w:hint="eastAsia"/>
        </w:rPr>
        <w:t>木模型切削成形之後必須進一步塗漆，下列有關模型塗漆之敘述何者</w:t>
      </w:r>
      <w:r w:rsidRPr="008D2B2F">
        <w:rPr>
          <w:rFonts w:hint="eastAsia"/>
          <w:u w:val="single"/>
        </w:rPr>
        <w:t>不正確</w:t>
      </w:r>
      <w:r w:rsidRPr="008D2B2F">
        <w:rPr>
          <w:rFonts w:hint="eastAsia"/>
        </w:rPr>
        <w:t>？</w:t>
      </w:r>
      <w:r w:rsidRPr="008D2B2F">
        <w:rPr>
          <w:rFonts w:hint="eastAsia"/>
        </w:rPr>
        <w:br/>
        <w:t>(A)</w:t>
      </w:r>
      <w:r w:rsidRPr="008D2B2F">
        <w:rPr>
          <w:rFonts w:hint="eastAsia"/>
        </w:rPr>
        <w:t xml:space="preserve">塗漆可避免模型吸水　</w:t>
      </w:r>
      <w:r w:rsidRPr="008D2B2F">
        <w:rPr>
          <w:rFonts w:hint="eastAsia"/>
        </w:rPr>
        <w:t>(B)</w:t>
      </w:r>
      <w:r w:rsidRPr="008D2B2F">
        <w:rPr>
          <w:rFonts w:hint="eastAsia"/>
        </w:rPr>
        <w:t xml:space="preserve">加工部位塗紅色　</w:t>
      </w:r>
      <w:r w:rsidRPr="008D2B2F">
        <w:rPr>
          <w:rFonts w:hint="eastAsia"/>
        </w:rPr>
        <w:t>(C)</w:t>
      </w:r>
      <w:r w:rsidRPr="008D2B2F">
        <w:rPr>
          <w:rFonts w:hint="eastAsia"/>
        </w:rPr>
        <w:t xml:space="preserve">不加工部位塗透明漆　</w:t>
      </w:r>
      <w:r w:rsidRPr="008D2B2F">
        <w:rPr>
          <w:rFonts w:hint="eastAsia"/>
        </w:rPr>
        <w:t>(D)</w:t>
      </w:r>
      <w:r w:rsidRPr="008D2B2F">
        <w:rPr>
          <w:rFonts w:hint="eastAsia"/>
        </w:rPr>
        <w:t>塗漆可以使模型表面光滑，但是不容易脫模。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D2B2F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8D2B2F">
        <w:rPr>
          <w:rFonts w:hint="eastAsia"/>
          <w:color w:val="0000FF"/>
        </w:rPr>
        <w:t>塗漆可以使模型表面光滑，並且容易脫模。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87.</w:t>
      </w:r>
      <w:r w:rsidRPr="00A770D5">
        <w:rPr>
          <w:rFonts w:hint="eastAsia"/>
        </w:rPr>
        <w:t>下列有關鑄造作業之敘述何者</w:t>
      </w:r>
      <w:r w:rsidRPr="00A770D5">
        <w:rPr>
          <w:rFonts w:hint="eastAsia"/>
          <w:u w:val="single"/>
        </w:rPr>
        <w:t>不正確</w:t>
      </w:r>
      <w:r w:rsidRPr="00A770D5">
        <w:rPr>
          <w:rFonts w:hint="eastAsia"/>
        </w:rPr>
        <w:t>？</w:t>
      </w:r>
      <w:r w:rsidRPr="00A770D5">
        <w:rPr>
          <w:rFonts w:hint="eastAsia"/>
        </w:rPr>
        <w:br/>
        <w:t>(A)</w:t>
      </w:r>
      <w:r w:rsidRPr="00A770D5">
        <w:rPr>
          <w:rFonts w:hint="eastAsia"/>
        </w:rPr>
        <w:t xml:space="preserve">當冷卻速度太快，以致無法使原子均勻擴散並產生平衡情況時，鑄件內部將會產生異常組織，稱為微觀偏析。此異常組織會使低熔點的部位在低於相平衡溫度即熔化，導致熱脆性。的現象，可用均質化退火來改善　</w:t>
      </w:r>
      <w:r w:rsidRPr="00A770D5">
        <w:rPr>
          <w:rFonts w:hint="eastAsia"/>
        </w:rPr>
        <w:t>(B)</w:t>
      </w:r>
      <w:r w:rsidRPr="00A770D5">
        <w:rPr>
          <w:rFonts w:hint="eastAsia"/>
        </w:rPr>
        <w:t xml:space="preserve">金屬液之黏性增加時，流動性會降低　</w:t>
      </w:r>
      <w:r w:rsidRPr="00A770D5">
        <w:rPr>
          <w:rFonts w:hint="eastAsia"/>
        </w:rPr>
        <w:t>(C)</w:t>
      </w:r>
      <w:r w:rsidRPr="00A770D5">
        <w:rPr>
          <w:rFonts w:hint="eastAsia"/>
        </w:rPr>
        <w:t xml:space="preserve">橫斷面形狀簡單的迴轉對稱體，採用刮板模來製造，因其模型只有整體的一小部分，可節省模型製作費　</w:t>
      </w:r>
      <w:r w:rsidRPr="00A770D5">
        <w:rPr>
          <w:rFonts w:hint="eastAsia"/>
        </w:rPr>
        <w:t>(D)</w:t>
      </w:r>
      <w:r w:rsidRPr="00A770D5">
        <w:rPr>
          <w:rFonts w:hint="eastAsia"/>
        </w:rPr>
        <w:t>將模型表面與拔模方向間做成適當的傾斜，以免取出模型時拉破砂模，此種傾斜稱為震動裕度。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770D5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A770D5">
        <w:rPr>
          <w:rFonts w:hint="eastAsia"/>
          <w:color w:val="0000FF"/>
        </w:rPr>
        <w:t>將模型表面與拔模方向間做成適當的傾斜，稱為拔模裕度。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88.</w:t>
      </w:r>
      <w:r w:rsidRPr="005A5542">
        <w:rPr>
          <w:rFonts w:hAnsi="細明體" w:cs="細明體" w:hint="eastAsia"/>
        </w:rPr>
        <w:t>呋</w:t>
      </w:r>
      <w:r w:rsidRPr="005A5542">
        <w:rPr>
          <w:rFonts w:hAnsi="文鼎中明" w:cs="文鼎中明" w:hint="eastAsia"/>
        </w:rPr>
        <w:t>喃模常以何種物質加速硬化？</w:t>
      </w:r>
      <w:r w:rsidRPr="005A5542">
        <w:rPr>
          <w:rFonts w:cs="文鼎中明" w:hint="eastAsia"/>
        </w:rPr>
        <w:br/>
      </w:r>
      <w:r w:rsidRPr="005A5542">
        <w:rPr>
          <w:rFonts w:hint="eastAsia"/>
        </w:rPr>
        <w:t>(A)</w:t>
      </w:r>
      <w:r w:rsidRPr="005A5542">
        <w:rPr>
          <w:rFonts w:hint="eastAsia"/>
        </w:rPr>
        <w:t xml:space="preserve">磷酸　</w:t>
      </w:r>
      <w:r w:rsidRPr="005A5542">
        <w:rPr>
          <w:rFonts w:hint="eastAsia"/>
        </w:rPr>
        <w:t>(B)</w:t>
      </w:r>
      <w:r w:rsidRPr="005A5542">
        <w:rPr>
          <w:rFonts w:hint="eastAsia"/>
        </w:rPr>
        <w:t xml:space="preserve">硫酸鈉　</w:t>
      </w:r>
      <w:r w:rsidRPr="005A5542">
        <w:rPr>
          <w:rFonts w:hint="eastAsia"/>
        </w:rPr>
        <w:t>(C)</w:t>
      </w:r>
      <w:r w:rsidRPr="005A5542">
        <w:rPr>
          <w:rFonts w:hint="eastAsia"/>
        </w:rPr>
        <w:t xml:space="preserve">氫氧化鈉　</w:t>
      </w:r>
      <w:r w:rsidRPr="005A5542">
        <w:rPr>
          <w:rFonts w:hint="eastAsia"/>
        </w:rPr>
        <w:t>(D)</w:t>
      </w:r>
      <w:r w:rsidRPr="005A5542">
        <w:rPr>
          <w:rFonts w:hint="eastAsia"/>
        </w:rPr>
        <w:t>碳酸鈉。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A5542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89.</w:t>
      </w:r>
      <w:r w:rsidRPr="002325B4">
        <w:rPr>
          <w:rFonts w:hint="eastAsia"/>
        </w:rPr>
        <w:t>欲使砂心能耐高溫及表面光滑，需塗刷</w:t>
      </w:r>
      <w:r w:rsidRPr="002325B4">
        <w:rPr>
          <w:rFonts w:hint="eastAsia"/>
        </w:rPr>
        <w:br/>
        <w:t>(A)</w:t>
      </w:r>
      <w:r w:rsidRPr="002325B4">
        <w:rPr>
          <w:rFonts w:hint="eastAsia"/>
        </w:rPr>
        <w:t xml:space="preserve">水玻璃液　</w:t>
      </w:r>
      <w:r w:rsidRPr="002325B4">
        <w:rPr>
          <w:rFonts w:hint="eastAsia"/>
        </w:rPr>
        <w:t>(B)</w:t>
      </w:r>
      <w:r w:rsidRPr="002325B4">
        <w:rPr>
          <w:rFonts w:hint="eastAsia"/>
        </w:rPr>
        <w:t xml:space="preserve">木炭液　</w:t>
      </w:r>
      <w:r w:rsidRPr="002325B4">
        <w:rPr>
          <w:rFonts w:hint="eastAsia"/>
        </w:rPr>
        <w:t>(C)</w:t>
      </w:r>
      <w:r w:rsidRPr="002325B4">
        <w:rPr>
          <w:rFonts w:hint="eastAsia"/>
        </w:rPr>
        <w:t xml:space="preserve">石墨液　</w:t>
      </w:r>
      <w:r w:rsidRPr="002325B4">
        <w:rPr>
          <w:rFonts w:hint="eastAsia"/>
        </w:rPr>
        <w:t>(D)</w:t>
      </w:r>
      <w:r w:rsidRPr="002325B4">
        <w:rPr>
          <w:rFonts w:hint="eastAsia"/>
        </w:rPr>
        <w:t>石灰液。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325B4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325B4">
        <w:rPr>
          <w:rFonts w:hint="eastAsia"/>
          <w:color w:val="0000FF"/>
        </w:rPr>
        <w:t>石墨之耐熱度比砂高。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90.</w:t>
      </w:r>
      <w:r w:rsidRPr="0068238C">
        <w:rPr>
          <w:rFonts w:hint="eastAsia"/>
        </w:rPr>
        <w:t>大量製作高精度的鋁合金機車零件，最適合用下列那一種鑄造法？</w:t>
      </w:r>
      <w:r w:rsidRPr="0068238C">
        <w:rPr>
          <w:rFonts w:hint="eastAsia"/>
        </w:rPr>
        <w:br/>
        <w:t>(A)</w:t>
      </w:r>
      <w:r w:rsidRPr="0068238C">
        <w:rPr>
          <w:rFonts w:hint="eastAsia"/>
        </w:rPr>
        <w:t xml:space="preserve">冷室壓鑄法　</w:t>
      </w:r>
      <w:r w:rsidRPr="0068238C">
        <w:rPr>
          <w:rFonts w:hint="eastAsia"/>
        </w:rPr>
        <w:t>(</w:t>
      </w:r>
      <w:r w:rsidRPr="0068238C">
        <w:t>B)</w:t>
      </w:r>
      <w:r w:rsidRPr="0068238C">
        <w:rPr>
          <w:rFonts w:hint="eastAsia"/>
        </w:rPr>
        <w:t xml:space="preserve">熱室壓鑄法　</w:t>
      </w:r>
      <w:r w:rsidRPr="0068238C">
        <w:rPr>
          <w:rFonts w:hint="eastAsia"/>
        </w:rPr>
        <w:t>(</w:t>
      </w:r>
      <w:r w:rsidRPr="0068238C">
        <w:t>C)</w:t>
      </w:r>
      <w:r w:rsidRPr="0068238C">
        <w:rPr>
          <w:rFonts w:hint="eastAsia"/>
        </w:rPr>
        <w:t xml:space="preserve">重力永久模鑄造法　</w:t>
      </w:r>
      <w:r w:rsidRPr="0068238C">
        <w:rPr>
          <w:rFonts w:hint="eastAsia"/>
        </w:rPr>
        <w:t>(</w:t>
      </w:r>
      <w:r w:rsidRPr="0068238C">
        <w:t>D)</w:t>
      </w:r>
      <w:r w:rsidRPr="0068238C">
        <w:rPr>
          <w:rFonts w:hint="eastAsia"/>
        </w:rPr>
        <w:t>瀝鑄法。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8238C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91.</w:t>
      </w:r>
      <w:r w:rsidRPr="000D67CD">
        <w:rPr>
          <w:rFonts w:hint="eastAsia"/>
        </w:rPr>
        <w:t>煉鋼時為使熔渣易於流動，便於清除，常加入</w:t>
      </w:r>
      <w:r w:rsidRPr="000D67CD">
        <w:br/>
        <w:t>(A)</w:t>
      </w:r>
      <w:r w:rsidRPr="000D67CD">
        <w:rPr>
          <w:rFonts w:hint="eastAsia"/>
        </w:rPr>
        <w:t>石灰石</w:t>
      </w:r>
      <w:r w:rsidRPr="000D67CD">
        <w:t xml:space="preserve">　</w:t>
      </w:r>
      <w:r w:rsidRPr="000D67CD">
        <w:t>(B)</w:t>
      </w:r>
      <w:r w:rsidRPr="000D67CD">
        <w:rPr>
          <w:rFonts w:hint="eastAsia"/>
        </w:rPr>
        <w:t xml:space="preserve">矽酸鈉　</w:t>
      </w:r>
      <w:r w:rsidRPr="000D67CD">
        <w:t>(C)</w:t>
      </w:r>
      <w:r w:rsidRPr="000D67CD">
        <w:rPr>
          <w:rFonts w:hint="eastAsia"/>
        </w:rPr>
        <w:t>冰晶石</w:t>
      </w:r>
      <w:r w:rsidRPr="000D67CD">
        <w:t xml:space="preserve">　</w:t>
      </w:r>
      <w:r w:rsidRPr="000D67CD">
        <w:t>(D)</w:t>
      </w:r>
      <w:r w:rsidRPr="000D67CD">
        <w:rPr>
          <w:rFonts w:hint="eastAsia"/>
        </w:rPr>
        <w:t>明礬。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D67CD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92.</w:t>
      </w:r>
      <w:r w:rsidRPr="00B528DD">
        <w:rPr>
          <w:rFonts w:hint="eastAsia"/>
        </w:rPr>
        <w:t>下列何項</w:t>
      </w:r>
      <w:r w:rsidRPr="00B528DD">
        <w:rPr>
          <w:rFonts w:hint="eastAsia"/>
          <w:u w:val="single"/>
        </w:rPr>
        <w:t>不是</w:t>
      </w:r>
      <w:r w:rsidRPr="00B528DD">
        <w:rPr>
          <w:rFonts w:hint="eastAsia"/>
        </w:rPr>
        <w:t>低壓鑄造法之特色？</w:t>
      </w:r>
      <w:r w:rsidRPr="00B528DD">
        <w:rPr>
          <w:rFonts w:hint="eastAsia"/>
        </w:rPr>
        <w:br/>
        <w:t>(A)</w:t>
      </w:r>
      <w:r w:rsidRPr="00B528DD">
        <w:rPr>
          <w:rFonts w:hint="eastAsia"/>
        </w:rPr>
        <w:t xml:space="preserve">金屬液以壓縮空氣壓入模內　</w:t>
      </w:r>
      <w:r w:rsidRPr="00B528DD">
        <w:rPr>
          <w:rFonts w:hint="eastAsia"/>
        </w:rPr>
        <w:t>(B)</w:t>
      </w:r>
      <w:r w:rsidRPr="00B528DD">
        <w:rPr>
          <w:rFonts w:hint="eastAsia"/>
        </w:rPr>
        <w:t>材料使用率高</w:t>
      </w:r>
      <w:r w:rsidRPr="00B528DD">
        <w:t xml:space="preserve">　</w:t>
      </w:r>
      <w:r w:rsidRPr="00B528DD">
        <w:t>(</w:t>
      </w:r>
      <w:r w:rsidRPr="00B528DD">
        <w:rPr>
          <w:rFonts w:hint="eastAsia"/>
        </w:rPr>
        <w:t>C)</w:t>
      </w:r>
      <w:r w:rsidRPr="00B528DD">
        <w:rPr>
          <w:rFonts w:hint="eastAsia"/>
        </w:rPr>
        <w:t xml:space="preserve">生產設備比壓鑄法便宜　</w:t>
      </w:r>
      <w:r w:rsidRPr="00B528DD">
        <w:rPr>
          <w:rFonts w:hint="eastAsia"/>
        </w:rPr>
        <w:t>(D)</w:t>
      </w:r>
      <w:r w:rsidRPr="00B528DD">
        <w:rPr>
          <w:rFonts w:hint="eastAsia"/>
        </w:rPr>
        <w:t>製品之精密度比壓鑄法高。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lastRenderedPageBreak/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528DD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528DD">
        <w:rPr>
          <w:rFonts w:hint="eastAsia"/>
          <w:color w:val="0000FF"/>
        </w:rPr>
        <w:t>壓鑄法的精密度是所有鑄造法中最高的。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93.</w:t>
      </w:r>
      <w:r w:rsidRPr="00855F8F">
        <w:rPr>
          <w:rFonts w:hint="eastAsia"/>
        </w:rPr>
        <w:t>鑄造中空的雕像、玩具等鑄件時，若不使用砂心，為節省材料宜使用</w:t>
      </w:r>
      <w:r w:rsidRPr="00855F8F">
        <w:rPr>
          <w:rFonts w:hint="eastAsia"/>
        </w:rPr>
        <w:br/>
      </w:r>
      <w:r w:rsidRPr="00855F8F">
        <w:t>(A)</w:t>
      </w:r>
      <w:r w:rsidRPr="00855F8F">
        <w:rPr>
          <w:rFonts w:hint="eastAsia"/>
        </w:rPr>
        <w:t xml:space="preserve">瀝鑄法　</w:t>
      </w:r>
      <w:r w:rsidRPr="00855F8F">
        <w:t>(B)</w:t>
      </w:r>
      <w:r w:rsidRPr="00855F8F">
        <w:rPr>
          <w:rFonts w:hint="eastAsia"/>
        </w:rPr>
        <w:t xml:space="preserve">精密鑄造法　</w:t>
      </w:r>
      <w:r w:rsidRPr="00855F8F">
        <w:t>(C)</w:t>
      </w:r>
      <w:r w:rsidRPr="00855F8F">
        <w:rPr>
          <w:rFonts w:hint="eastAsia"/>
        </w:rPr>
        <w:t xml:space="preserve">殼模法　</w:t>
      </w:r>
      <w:r w:rsidRPr="00855F8F">
        <w:t>(D)</w:t>
      </w:r>
      <w:r w:rsidRPr="00855F8F">
        <w:rPr>
          <w:rFonts w:hint="eastAsia"/>
        </w:rPr>
        <w:t>低壓永久模法。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55F8F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94.</w:t>
      </w:r>
      <w:r w:rsidRPr="0065290B">
        <w:rPr>
          <w:rFonts w:hint="eastAsia"/>
        </w:rPr>
        <w:t>下列有關砂模</w:t>
      </w:r>
      <w:r w:rsidRPr="0065290B">
        <w:rPr>
          <w:rFonts w:hint="eastAsia"/>
        </w:rPr>
        <w:t>(Sand Mold)</w:t>
      </w:r>
      <w:r w:rsidRPr="0065290B">
        <w:rPr>
          <w:rFonts w:hint="eastAsia"/>
        </w:rPr>
        <w:t>的敘述，何者為正確？</w:t>
      </w:r>
      <w:r w:rsidRPr="0065290B">
        <w:rPr>
          <w:rFonts w:hint="eastAsia"/>
        </w:rPr>
        <w:br/>
        <w:t>(A)</w:t>
      </w:r>
      <w:r w:rsidRPr="0065290B">
        <w:rPr>
          <w:rFonts w:hint="eastAsia"/>
        </w:rPr>
        <w:t>砂模係利用矽砂</w:t>
      </w:r>
      <w:r w:rsidRPr="0065290B">
        <w:rPr>
          <w:rFonts w:hint="eastAsia"/>
        </w:rPr>
        <w:t>(</w:t>
      </w:r>
      <w:r w:rsidRPr="0065290B">
        <w:rPr>
          <w:rFonts w:hint="eastAsia"/>
        </w:rPr>
        <w:t>又稱模砂</w:t>
      </w:r>
      <w:r w:rsidRPr="0065290B">
        <w:rPr>
          <w:rFonts w:hint="eastAsia"/>
        </w:rPr>
        <w:t>)</w:t>
      </w:r>
      <w:r w:rsidRPr="0065290B">
        <w:rPr>
          <w:rFonts w:hint="eastAsia"/>
        </w:rPr>
        <w:t>來造模，矽砂的主要成分為碳化矽</w:t>
      </w:r>
      <w:r w:rsidRPr="0065290B">
        <w:rPr>
          <w:rFonts w:hint="eastAsia"/>
        </w:rPr>
        <w:t>(SiC)</w:t>
      </w:r>
      <w:r w:rsidRPr="0065290B">
        <w:rPr>
          <w:rFonts w:hint="eastAsia"/>
        </w:rPr>
        <w:t xml:space="preserve">　</w:t>
      </w:r>
      <w:r w:rsidRPr="0065290B">
        <w:rPr>
          <w:rFonts w:hint="eastAsia"/>
        </w:rPr>
        <w:t>(B)</w:t>
      </w:r>
      <w:r w:rsidRPr="0065290B">
        <w:rPr>
          <w:rFonts w:hint="eastAsia"/>
        </w:rPr>
        <w:t xml:space="preserve">砂模需具有適當的強度，因此須對模砂進行各種強度試驗，其中以抗拉試驗最為重要　</w:t>
      </w:r>
      <w:r w:rsidRPr="0065290B">
        <w:rPr>
          <w:rFonts w:hint="eastAsia"/>
        </w:rPr>
        <w:t>(C)</w:t>
      </w:r>
      <w:r w:rsidRPr="0065290B">
        <w:rPr>
          <w:rFonts w:hint="eastAsia"/>
        </w:rPr>
        <w:t>砂模流路系統中的澆口</w:t>
      </w:r>
      <w:r w:rsidRPr="0065290B">
        <w:rPr>
          <w:rFonts w:hint="eastAsia"/>
        </w:rPr>
        <w:t>(</w:t>
      </w:r>
      <w:r w:rsidRPr="0065290B">
        <w:rPr>
          <w:rFonts w:hint="eastAsia"/>
        </w:rPr>
        <w:t>又稱澆道</w:t>
      </w:r>
      <w:r w:rsidRPr="0065290B">
        <w:rPr>
          <w:rFonts w:hint="eastAsia"/>
        </w:rPr>
        <w:t>)</w:t>
      </w:r>
      <w:r w:rsidRPr="0065290B">
        <w:rPr>
          <w:rFonts w:hint="eastAsia"/>
        </w:rPr>
        <w:t xml:space="preserve">，一般為上大下小之直立錐孔形式　</w:t>
      </w:r>
      <w:r w:rsidRPr="0065290B">
        <w:rPr>
          <w:rFonts w:hint="eastAsia"/>
        </w:rPr>
        <w:t>(D)</w:t>
      </w:r>
      <w:r w:rsidRPr="0065290B">
        <w:rPr>
          <w:rFonts w:hint="eastAsia"/>
        </w:rPr>
        <w:t>砂模流路系統中的冒口位置，通常是設置在鑄件最小斷面處的正上方。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5290B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95.</w:t>
      </w:r>
      <w:r w:rsidRPr="00DA1CC4">
        <w:rPr>
          <w:rFonts w:hint="eastAsia"/>
        </w:rPr>
        <w:t>會使鑄模上緊下鬆之機械造模法為</w:t>
      </w:r>
      <w:r w:rsidRPr="00DA1CC4">
        <w:rPr>
          <w:rFonts w:hint="eastAsia"/>
        </w:rPr>
        <w:br/>
        <w:t>(A)</w:t>
      </w:r>
      <w:r w:rsidRPr="00DA1CC4">
        <w:rPr>
          <w:rFonts w:hint="eastAsia"/>
        </w:rPr>
        <w:t xml:space="preserve">振動　</w:t>
      </w:r>
      <w:r w:rsidRPr="00DA1CC4">
        <w:rPr>
          <w:rFonts w:hint="eastAsia"/>
        </w:rPr>
        <w:t>(B)</w:t>
      </w:r>
      <w:r w:rsidRPr="00DA1CC4">
        <w:rPr>
          <w:rFonts w:hint="eastAsia"/>
        </w:rPr>
        <w:t xml:space="preserve">擠壓　</w:t>
      </w:r>
      <w:r w:rsidRPr="00DA1CC4">
        <w:rPr>
          <w:rFonts w:hint="eastAsia"/>
        </w:rPr>
        <w:t>(C)</w:t>
      </w:r>
      <w:r w:rsidRPr="00DA1CC4">
        <w:rPr>
          <w:rFonts w:hint="eastAsia"/>
        </w:rPr>
        <w:t xml:space="preserve">振擠　</w:t>
      </w:r>
      <w:r w:rsidRPr="00DA1CC4">
        <w:rPr>
          <w:rFonts w:hint="eastAsia"/>
        </w:rPr>
        <w:t>(D)</w:t>
      </w:r>
      <w:r w:rsidRPr="00DA1CC4">
        <w:rPr>
          <w:rFonts w:hint="eastAsia"/>
        </w:rPr>
        <w:t>拋砂　造模法。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A1CC4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96.</w:t>
      </w:r>
      <w:r w:rsidRPr="009B3D1E">
        <w:rPr>
          <w:rFonts w:hint="eastAsia"/>
        </w:rPr>
        <w:t>下列有關砂模</w:t>
      </w:r>
      <w:r w:rsidRPr="009B3D1E">
        <w:rPr>
          <w:rFonts w:hint="eastAsia"/>
        </w:rPr>
        <w:t>(Sand Mold)</w:t>
      </w:r>
      <w:r w:rsidRPr="009B3D1E">
        <w:rPr>
          <w:rFonts w:hint="eastAsia"/>
        </w:rPr>
        <w:t>的敘述，何者為正確？</w:t>
      </w:r>
      <w:r w:rsidRPr="009B3D1E">
        <w:rPr>
          <w:rFonts w:hint="eastAsia"/>
        </w:rPr>
        <w:br/>
        <w:t>(A)</w:t>
      </w:r>
      <w:r w:rsidRPr="009B3D1E">
        <w:rPr>
          <w:rFonts w:hint="eastAsia"/>
        </w:rPr>
        <w:t>砂模係利用矽砂</w:t>
      </w:r>
      <w:r w:rsidRPr="009B3D1E">
        <w:rPr>
          <w:rFonts w:hint="eastAsia"/>
        </w:rPr>
        <w:t>(</w:t>
      </w:r>
      <w:r w:rsidRPr="009B3D1E">
        <w:rPr>
          <w:rFonts w:hint="eastAsia"/>
        </w:rPr>
        <w:t>又稱模砂</w:t>
      </w:r>
      <w:r w:rsidRPr="009B3D1E">
        <w:rPr>
          <w:rFonts w:hint="eastAsia"/>
        </w:rPr>
        <w:t>)</w:t>
      </w:r>
      <w:r w:rsidRPr="009B3D1E">
        <w:rPr>
          <w:rFonts w:hint="eastAsia"/>
        </w:rPr>
        <w:t>來造模，矽砂的主要成分為碳化矽</w:t>
      </w:r>
      <w:r w:rsidRPr="009B3D1E">
        <w:rPr>
          <w:rFonts w:hint="eastAsia"/>
        </w:rPr>
        <w:t>(SiC)</w:t>
      </w:r>
      <w:r w:rsidRPr="009B3D1E">
        <w:rPr>
          <w:rFonts w:hint="eastAsia"/>
        </w:rPr>
        <w:t xml:space="preserve">　</w:t>
      </w:r>
      <w:r w:rsidRPr="009B3D1E">
        <w:rPr>
          <w:rFonts w:hint="eastAsia"/>
        </w:rPr>
        <w:t>(B)</w:t>
      </w:r>
      <w:r w:rsidRPr="009B3D1E">
        <w:rPr>
          <w:rFonts w:hint="eastAsia"/>
        </w:rPr>
        <w:t xml:space="preserve">砂模需具有適當的強度，因此須對模砂進行各種強度試驗，其中以抗壓試驗最為重要　</w:t>
      </w:r>
      <w:r w:rsidRPr="009B3D1E">
        <w:rPr>
          <w:rFonts w:hint="eastAsia"/>
        </w:rPr>
        <w:t>(C)</w:t>
      </w:r>
      <w:r w:rsidRPr="009B3D1E">
        <w:rPr>
          <w:rFonts w:hint="eastAsia"/>
        </w:rPr>
        <w:t>砂模流路系統中的澆口</w:t>
      </w:r>
      <w:r w:rsidRPr="009B3D1E">
        <w:rPr>
          <w:rFonts w:hint="eastAsia"/>
        </w:rPr>
        <w:t>(</w:t>
      </w:r>
      <w:r w:rsidRPr="009B3D1E">
        <w:rPr>
          <w:rFonts w:hint="eastAsia"/>
        </w:rPr>
        <w:t>又稱澆道</w:t>
      </w:r>
      <w:r w:rsidRPr="009B3D1E">
        <w:rPr>
          <w:rFonts w:hint="eastAsia"/>
        </w:rPr>
        <w:t>)</w:t>
      </w:r>
      <w:r w:rsidRPr="009B3D1E">
        <w:rPr>
          <w:rFonts w:hint="eastAsia"/>
        </w:rPr>
        <w:t xml:space="preserve">，一般為上小下大之直立錐孔形式　</w:t>
      </w:r>
      <w:r w:rsidRPr="009B3D1E">
        <w:rPr>
          <w:rFonts w:hint="eastAsia"/>
        </w:rPr>
        <w:t>(D)</w:t>
      </w:r>
      <w:r w:rsidRPr="009B3D1E">
        <w:rPr>
          <w:rFonts w:hint="eastAsia"/>
        </w:rPr>
        <w:t>砂模流路系統中的冒口位置，通常是設置在鑄件最小斷面處的正上方。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B3D1E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97.</w:t>
      </w:r>
      <w:r w:rsidRPr="00EA1C4E">
        <w:rPr>
          <w:rFonts w:hint="eastAsia"/>
        </w:rPr>
        <w:t>中國鋼鐵公司所生產的鋼胚是採用下述何種方法來鑄迼？</w:t>
      </w:r>
      <w:r w:rsidRPr="00EA1C4E">
        <w:rPr>
          <w:rFonts w:hint="eastAsia"/>
        </w:rPr>
        <w:br/>
      </w:r>
      <w:r w:rsidRPr="00EA1C4E">
        <w:t>(A)</w:t>
      </w:r>
      <w:r w:rsidRPr="00EA1C4E">
        <w:rPr>
          <w:rFonts w:hint="eastAsia"/>
        </w:rPr>
        <w:t xml:space="preserve">離心力鑄造法　</w:t>
      </w:r>
      <w:r w:rsidRPr="00EA1C4E">
        <w:t>(B)</w:t>
      </w:r>
      <w:r w:rsidRPr="00EA1C4E">
        <w:rPr>
          <w:rFonts w:hint="eastAsia"/>
        </w:rPr>
        <w:t xml:space="preserve">連續鑄造法　</w:t>
      </w:r>
      <w:r w:rsidRPr="00EA1C4E">
        <w:rPr>
          <w:rFonts w:hint="eastAsia"/>
        </w:rPr>
        <w:t>(C)</w:t>
      </w:r>
      <w:r w:rsidRPr="00EA1C4E">
        <w:rPr>
          <w:rFonts w:hint="eastAsia"/>
        </w:rPr>
        <w:t xml:space="preserve">包模鑄造法　</w:t>
      </w:r>
      <w:r w:rsidRPr="00EA1C4E">
        <w:t>(D)</w:t>
      </w:r>
      <w:r w:rsidRPr="00EA1C4E">
        <w:rPr>
          <w:rFonts w:hint="eastAsia"/>
        </w:rPr>
        <w:t>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A1C4E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98.</w:t>
      </w:r>
      <w:r w:rsidRPr="00E66D7A">
        <w:rPr>
          <w:rFonts w:hint="eastAsia"/>
        </w:rPr>
        <w:t>下列何種材料適合以熱室法壓鑄？</w:t>
      </w:r>
      <w:r w:rsidRPr="00E66D7A">
        <w:rPr>
          <w:rFonts w:hint="eastAsia"/>
        </w:rPr>
        <w:br/>
        <w:t>(A)</w:t>
      </w:r>
      <w:r w:rsidRPr="00E66D7A">
        <w:rPr>
          <w:rFonts w:hint="eastAsia"/>
        </w:rPr>
        <w:t xml:space="preserve">鋁　</w:t>
      </w:r>
      <w:r w:rsidRPr="00E66D7A">
        <w:rPr>
          <w:rFonts w:hint="eastAsia"/>
        </w:rPr>
        <w:t>(B)</w:t>
      </w:r>
      <w:r w:rsidRPr="00E66D7A">
        <w:rPr>
          <w:rFonts w:hint="eastAsia"/>
        </w:rPr>
        <w:t xml:space="preserve">銅　</w:t>
      </w:r>
      <w:r w:rsidRPr="00E66D7A">
        <w:rPr>
          <w:rFonts w:hint="eastAsia"/>
        </w:rPr>
        <w:t>(C)</w:t>
      </w:r>
      <w:r w:rsidRPr="00E66D7A">
        <w:rPr>
          <w:rFonts w:hint="eastAsia"/>
        </w:rPr>
        <w:t xml:space="preserve">鎂　</w:t>
      </w:r>
      <w:r w:rsidRPr="00E66D7A">
        <w:rPr>
          <w:rFonts w:hint="eastAsia"/>
        </w:rPr>
        <w:t>(D)</w:t>
      </w:r>
      <w:r w:rsidRPr="00E66D7A">
        <w:rPr>
          <w:rFonts w:hint="eastAsia"/>
        </w:rPr>
        <w:t>鉛。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66D7A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 99.</w:t>
      </w:r>
      <w:r w:rsidRPr="00592F9A">
        <w:rPr>
          <w:rFonts w:hint="eastAsia"/>
        </w:rPr>
        <w:t>有關冒口的敘述，下列何者正確？</w:t>
      </w:r>
      <w:r w:rsidRPr="00592F9A">
        <w:br/>
        <w:t>(A)</w:t>
      </w:r>
      <w:r w:rsidRPr="00592F9A">
        <w:rPr>
          <w:rFonts w:hint="eastAsia"/>
        </w:rPr>
        <w:t>應設置於薄斷面處</w:t>
      </w:r>
      <w:r w:rsidRPr="00592F9A">
        <w:t xml:space="preserve">　</w:t>
      </w:r>
      <w:r w:rsidRPr="00592F9A">
        <w:t>(B)</w:t>
      </w:r>
      <w:r w:rsidRPr="00592F9A">
        <w:rPr>
          <w:rFonts w:hint="eastAsia"/>
        </w:rPr>
        <w:t>有補充金屬收縮功能</w:t>
      </w:r>
      <w:r w:rsidRPr="00592F9A">
        <w:t xml:space="preserve">　</w:t>
      </w:r>
      <w:r w:rsidRPr="00592F9A">
        <w:t>(C)</w:t>
      </w:r>
      <w:r w:rsidRPr="00592F9A">
        <w:rPr>
          <w:rFonts w:hint="eastAsia"/>
        </w:rPr>
        <w:t>最主要功能是為了除渣</w:t>
      </w:r>
      <w:r w:rsidRPr="00592F9A">
        <w:t xml:space="preserve">　</w:t>
      </w:r>
      <w:r w:rsidRPr="00592F9A">
        <w:t>(D)</w:t>
      </w:r>
      <w:r w:rsidRPr="00592F9A">
        <w:rPr>
          <w:rFonts w:hint="eastAsia"/>
        </w:rPr>
        <w:t>在澆注過程，比鑄件早凝固。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92F9A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92F9A">
        <w:rPr>
          <w:color w:val="0000FF"/>
        </w:rPr>
        <w:t>(A)</w:t>
      </w:r>
      <w:r w:rsidRPr="00592F9A">
        <w:rPr>
          <w:rFonts w:hint="eastAsia"/>
          <w:color w:val="0000FF"/>
        </w:rPr>
        <w:t>冒口應設置於最大斷面處；</w:t>
      </w:r>
      <w:r w:rsidRPr="00592F9A">
        <w:rPr>
          <w:color w:val="0000FF"/>
        </w:rPr>
        <w:t>(C)</w:t>
      </w:r>
      <w:r w:rsidRPr="00592F9A">
        <w:rPr>
          <w:rFonts w:hint="eastAsia"/>
          <w:color w:val="0000FF"/>
        </w:rPr>
        <w:t>冒口之最主要功能是補縮；</w:t>
      </w:r>
      <w:r w:rsidRPr="00592F9A">
        <w:rPr>
          <w:color w:val="0000FF"/>
        </w:rPr>
        <w:t>(D)</w:t>
      </w:r>
      <w:r w:rsidRPr="00592F9A">
        <w:rPr>
          <w:rFonts w:hint="eastAsia"/>
          <w:color w:val="0000FF"/>
        </w:rPr>
        <w:t>在澆注過程中冒口應比鑄件慢凝固，以保持液態才有補充作用。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）100.</w:t>
      </w:r>
      <w:r w:rsidRPr="002504DE">
        <w:rPr>
          <w:rFonts w:hint="eastAsia"/>
        </w:rPr>
        <w:t>在鑄鐵熔鑄作業中，具有除硫作用的元素為</w:t>
      </w:r>
      <w:r w:rsidRPr="002504DE">
        <w:rPr>
          <w:rFonts w:hint="eastAsia"/>
        </w:rPr>
        <w:br/>
        <w:t>(A)</w:t>
      </w:r>
      <w:r w:rsidRPr="002504DE">
        <w:rPr>
          <w:rFonts w:hint="eastAsia"/>
        </w:rPr>
        <w:t xml:space="preserve">碳　</w:t>
      </w:r>
      <w:r w:rsidRPr="002504DE">
        <w:rPr>
          <w:rFonts w:hint="eastAsia"/>
        </w:rPr>
        <w:t>(B)</w:t>
      </w:r>
      <w:r w:rsidRPr="002504DE">
        <w:rPr>
          <w:rFonts w:hint="eastAsia"/>
        </w:rPr>
        <w:t xml:space="preserve">矽　</w:t>
      </w:r>
      <w:r w:rsidRPr="002504DE">
        <w:rPr>
          <w:rFonts w:hint="eastAsia"/>
        </w:rPr>
        <w:t>(C)</w:t>
      </w:r>
      <w:r w:rsidRPr="002504DE">
        <w:rPr>
          <w:rFonts w:hint="eastAsia"/>
        </w:rPr>
        <w:t xml:space="preserve">磷　</w:t>
      </w:r>
      <w:r w:rsidRPr="002504DE">
        <w:rPr>
          <w:rFonts w:hint="eastAsia"/>
        </w:rPr>
        <w:t>(D)</w:t>
      </w:r>
      <w:r w:rsidRPr="002504DE">
        <w:rPr>
          <w:rFonts w:hint="eastAsia"/>
        </w:rPr>
        <w:t>錳。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lastRenderedPageBreak/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504DE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）101.</w:t>
      </w:r>
      <w:r w:rsidRPr="00126B01">
        <w:rPr>
          <w:rFonts w:hint="eastAsia"/>
        </w:rPr>
        <w:t>下列何項</w:t>
      </w:r>
      <w:r w:rsidRPr="00126B01">
        <w:rPr>
          <w:rFonts w:hint="eastAsia"/>
          <w:u w:val="single"/>
        </w:rPr>
        <w:t>不是</w:t>
      </w:r>
      <w:r w:rsidRPr="00126B01">
        <w:rPr>
          <w:rFonts w:hint="eastAsia"/>
        </w:rPr>
        <w:t>全模法之缺點？</w:t>
      </w:r>
      <w:r w:rsidRPr="00126B01">
        <w:rPr>
          <w:rFonts w:hint="eastAsia"/>
        </w:rPr>
        <w:br/>
        <w:t>(A)</w:t>
      </w:r>
      <w:r w:rsidRPr="00126B01">
        <w:rPr>
          <w:rFonts w:hint="eastAsia"/>
        </w:rPr>
        <w:t xml:space="preserve">模型只能用一次　</w:t>
      </w:r>
      <w:r w:rsidRPr="00126B01">
        <w:rPr>
          <w:rFonts w:hint="eastAsia"/>
        </w:rPr>
        <w:t>(</w:t>
      </w:r>
      <w:r w:rsidRPr="00126B01">
        <w:t>B</w:t>
      </w:r>
      <w:r w:rsidRPr="00126B01">
        <w:rPr>
          <w:rFonts w:hint="eastAsia"/>
        </w:rPr>
        <w:t>)</w:t>
      </w:r>
      <w:r w:rsidRPr="00126B01">
        <w:rPr>
          <w:rFonts w:hint="eastAsia"/>
        </w:rPr>
        <w:t xml:space="preserve">模型之強度低　</w:t>
      </w:r>
      <w:r w:rsidRPr="00126B01">
        <w:rPr>
          <w:rFonts w:hint="eastAsia"/>
        </w:rPr>
        <w:t>(</w:t>
      </w:r>
      <w:r w:rsidRPr="00126B01">
        <w:t>C</w:t>
      </w:r>
      <w:r w:rsidRPr="00126B01">
        <w:rPr>
          <w:rFonts w:hint="eastAsia"/>
        </w:rPr>
        <w:t>)</w:t>
      </w:r>
      <w:r w:rsidRPr="00126B01">
        <w:rPr>
          <w:rFonts w:hint="eastAsia"/>
        </w:rPr>
        <w:t xml:space="preserve">不能用機械造模　</w:t>
      </w:r>
      <w:r w:rsidRPr="00126B01">
        <w:rPr>
          <w:rFonts w:hint="eastAsia"/>
        </w:rPr>
        <w:t>(</w:t>
      </w:r>
      <w:r w:rsidRPr="00126B01">
        <w:t>D</w:t>
      </w:r>
      <w:r w:rsidRPr="00126B01">
        <w:rPr>
          <w:rFonts w:hint="eastAsia"/>
        </w:rPr>
        <w:t>)</w:t>
      </w:r>
      <w:r w:rsidRPr="00126B01">
        <w:rPr>
          <w:rFonts w:hint="eastAsia"/>
        </w:rPr>
        <w:t>不能製造形狀複雜之鑄件。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26B01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26B01">
        <w:rPr>
          <w:rFonts w:hint="eastAsia"/>
          <w:color w:val="0000FF"/>
        </w:rPr>
        <w:t>消散模型不必拔取模型，所以模型的複雜度較不受限制。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）102.</w:t>
      </w:r>
      <w:r w:rsidRPr="003A37FA">
        <w:rPr>
          <w:rFonts w:hint="eastAsia"/>
        </w:rPr>
        <w:t>製造啞鈴之模型，通常製成</w:t>
      </w:r>
      <w:r w:rsidRPr="003A37FA">
        <w:rPr>
          <w:rFonts w:hint="eastAsia"/>
        </w:rPr>
        <w:br/>
        <w:t>(A)</w:t>
      </w:r>
      <w:r w:rsidRPr="003A37FA">
        <w:rPr>
          <w:rFonts w:hint="eastAsia"/>
        </w:rPr>
        <w:t xml:space="preserve">單體　</w:t>
      </w:r>
      <w:r w:rsidRPr="003A37FA">
        <w:rPr>
          <w:rFonts w:hint="eastAsia"/>
        </w:rPr>
        <w:t>(B)</w:t>
      </w:r>
      <w:r w:rsidRPr="003A37FA">
        <w:rPr>
          <w:rFonts w:hint="eastAsia"/>
        </w:rPr>
        <w:t xml:space="preserve">流路　</w:t>
      </w:r>
      <w:r w:rsidRPr="003A37FA">
        <w:rPr>
          <w:rFonts w:hint="eastAsia"/>
        </w:rPr>
        <w:t>(C)</w:t>
      </w:r>
      <w:r w:rsidRPr="003A37FA">
        <w:rPr>
          <w:rFonts w:hint="eastAsia"/>
        </w:rPr>
        <w:t xml:space="preserve">分裂　</w:t>
      </w:r>
      <w:r w:rsidRPr="003A37FA">
        <w:rPr>
          <w:rFonts w:hint="eastAsia"/>
        </w:rPr>
        <w:t>(D)</w:t>
      </w:r>
      <w:r w:rsidRPr="003A37FA">
        <w:rPr>
          <w:rFonts w:hint="eastAsia"/>
        </w:rPr>
        <w:t>刮啞鈴之板　模型。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A37FA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3A37FA">
        <w:rPr>
          <w:rFonts w:hint="eastAsia"/>
          <w:color w:val="0000FF"/>
        </w:rPr>
        <w:t>啞鈴之最大面在中間，所以必須將模型從中間分割成兩部分。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）103.</w:t>
      </w:r>
      <w:r w:rsidRPr="00384AB1">
        <w:t>砂模鑄造時，將模型的尺寸製作成比鑄件稍大，主要理由是考慮到下列何種模型裕度？</w:t>
      </w:r>
      <w:r w:rsidRPr="00384AB1">
        <w:rPr>
          <w:rFonts w:hint="eastAsia"/>
        </w:rPr>
        <w:br/>
        <w:t>(A)</w:t>
      </w:r>
      <w:r w:rsidRPr="00384AB1">
        <w:t>收縮裕度</w:t>
      </w:r>
      <w:r w:rsidRPr="00384AB1">
        <w:rPr>
          <w:rFonts w:hint="eastAsia"/>
        </w:rPr>
        <w:t xml:space="preserve">　</w:t>
      </w:r>
      <w:r w:rsidRPr="00384AB1">
        <w:rPr>
          <w:rFonts w:hint="eastAsia"/>
        </w:rPr>
        <w:t>(</w:t>
      </w:r>
      <w:r w:rsidRPr="00384AB1">
        <w:t>B)</w:t>
      </w:r>
      <w:r w:rsidRPr="00384AB1">
        <w:t>拔模裕度</w:t>
      </w:r>
      <w:r w:rsidRPr="00384AB1">
        <w:rPr>
          <w:rFonts w:hint="eastAsia"/>
        </w:rPr>
        <w:t xml:space="preserve">　</w:t>
      </w:r>
      <w:r w:rsidRPr="00384AB1">
        <w:rPr>
          <w:rFonts w:hint="eastAsia"/>
        </w:rPr>
        <w:t>(</w:t>
      </w:r>
      <w:r w:rsidRPr="00384AB1">
        <w:t>C)</w:t>
      </w:r>
      <w:r w:rsidRPr="00384AB1">
        <w:t>變形裕度</w:t>
      </w:r>
      <w:r w:rsidRPr="00384AB1">
        <w:rPr>
          <w:rFonts w:hint="eastAsia"/>
        </w:rPr>
        <w:t xml:space="preserve">　</w:t>
      </w:r>
      <w:r w:rsidRPr="00384AB1">
        <w:rPr>
          <w:rFonts w:hint="eastAsia"/>
        </w:rPr>
        <w:t>(</w:t>
      </w:r>
      <w:r w:rsidRPr="00384AB1">
        <w:t>D)</w:t>
      </w:r>
      <w:r w:rsidRPr="00384AB1">
        <w:t>振動裕度。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84AB1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）104.</w:t>
      </w:r>
      <w:r w:rsidRPr="00067855">
        <w:rPr>
          <w:rFonts w:hint="eastAsia"/>
        </w:rPr>
        <w:t>鑄造鐵金屬具有極為光平且高度精密之小鑄件，使用下述何者為佳？</w:t>
      </w:r>
      <w:r w:rsidRPr="00067855">
        <w:rPr>
          <w:rFonts w:hint="eastAsia"/>
        </w:rPr>
        <w:br/>
        <w:t>(A)</w:t>
      </w:r>
      <w:r w:rsidRPr="00067855">
        <w:rPr>
          <w:rFonts w:hint="eastAsia"/>
        </w:rPr>
        <w:t xml:space="preserve">壓鑄法　</w:t>
      </w:r>
      <w:r w:rsidRPr="00067855">
        <w:rPr>
          <w:rFonts w:hint="eastAsia"/>
        </w:rPr>
        <w:t>(B)</w:t>
      </w:r>
      <w:r w:rsidRPr="00067855">
        <w:rPr>
          <w:rFonts w:hint="eastAsia"/>
        </w:rPr>
        <w:t xml:space="preserve">離心力鑄造法　</w:t>
      </w:r>
      <w:r w:rsidRPr="00067855">
        <w:rPr>
          <w:rFonts w:hint="eastAsia"/>
        </w:rPr>
        <w:t>(C)</w:t>
      </w:r>
      <w:r w:rsidRPr="00067855">
        <w:rPr>
          <w:rFonts w:hint="eastAsia"/>
        </w:rPr>
        <w:t xml:space="preserve">包模鑄造法　</w:t>
      </w:r>
      <w:r w:rsidRPr="00067855">
        <w:rPr>
          <w:rFonts w:hint="eastAsia"/>
        </w:rPr>
        <w:t>(D)</w:t>
      </w:r>
      <w:r w:rsidRPr="00067855">
        <w:rPr>
          <w:rFonts w:hint="eastAsia"/>
        </w:rPr>
        <w:t>砂模鑄造。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67855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67855">
        <w:rPr>
          <w:rFonts w:hint="eastAsia"/>
          <w:color w:val="0000FF"/>
        </w:rPr>
        <w:t>鐵金屬不適用壓鑄法。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）105.</w:t>
      </w:r>
      <w:r w:rsidRPr="00FE5D24">
        <w:rPr>
          <w:rFonts w:hint="eastAsia"/>
        </w:rPr>
        <w:t>製造鑄模不需要</w:t>
      </w:r>
      <w:r w:rsidRPr="00FE5D24">
        <w:rPr>
          <w:rFonts w:hint="eastAsia"/>
        </w:rPr>
        <w:br/>
        <w:t>(A)</w:t>
      </w:r>
      <w:r w:rsidRPr="00FE5D24">
        <w:rPr>
          <w:rFonts w:hint="eastAsia"/>
        </w:rPr>
        <w:t xml:space="preserve">模型　</w:t>
      </w:r>
      <w:r w:rsidRPr="00FE5D24">
        <w:rPr>
          <w:rFonts w:hint="eastAsia"/>
        </w:rPr>
        <w:t>(</w:t>
      </w:r>
      <w:r w:rsidRPr="00FE5D24">
        <w:t>B)</w:t>
      </w:r>
      <w:r w:rsidRPr="00FE5D24">
        <w:rPr>
          <w:rFonts w:hint="eastAsia"/>
        </w:rPr>
        <w:t xml:space="preserve">模砂　</w:t>
      </w:r>
      <w:r w:rsidRPr="00FE5D24">
        <w:rPr>
          <w:rFonts w:hint="eastAsia"/>
        </w:rPr>
        <w:t>(</w:t>
      </w:r>
      <w:r w:rsidRPr="00FE5D24">
        <w:t>C)</w:t>
      </w:r>
      <w:r w:rsidRPr="00FE5D24">
        <w:rPr>
          <w:rFonts w:hint="eastAsia"/>
        </w:rPr>
        <w:t xml:space="preserve">砂心　</w:t>
      </w:r>
      <w:r w:rsidRPr="00FE5D24">
        <w:rPr>
          <w:rFonts w:hint="eastAsia"/>
        </w:rPr>
        <w:t>(</w:t>
      </w:r>
      <w:r w:rsidRPr="00FE5D24">
        <w:t>D)</w:t>
      </w:r>
      <w:r w:rsidRPr="00FE5D24">
        <w:rPr>
          <w:rFonts w:hint="eastAsia"/>
        </w:rPr>
        <w:t>環氧樹脂。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E5D24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FE5D24">
        <w:rPr>
          <w:rFonts w:hint="eastAsia"/>
          <w:color w:val="0000FF"/>
        </w:rPr>
        <w:t>模型可在模砂中印出模穴，若要製造中空鑄件可在模穴內設置砂心。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）106.</w:t>
      </w:r>
      <w:r w:rsidRPr="00B619B4">
        <w:rPr>
          <w:rFonts w:hint="eastAsia"/>
        </w:rPr>
        <w:t>鑄造時所用之砂心表面常塗以一層石墨液，是為了增加</w:t>
      </w:r>
      <w:r w:rsidRPr="00B619B4">
        <w:rPr>
          <w:rFonts w:hint="eastAsia"/>
        </w:rPr>
        <w:br/>
      </w:r>
      <w:r w:rsidRPr="00B619B4">
        <w:t>(A)</w:t>
      </w:r>
      <w:r w:rsidRPr="00B619B4">
        <w:rPr>
          <w:rFonts w:hint="eastAsia"/>
        </w:rPr>
        <w:t xml:space="preserve">砂心耐熱性　</w:t>
      </w:r>
      <w:r w:rsidRPr="00B619B4">
        <w:t>(B)</w:t>
      </w:r>
      <w:r w:rsidRPr="00B619B4">
        <w:rPr>
          <w:rFonts w:hint="eastAsia"/>
        </w:rPr>
        <w:t xml:space="preserve">砂心透氣性　</w:t>
      </w:r>
      <w:r w:rsidRPr="00B619B4">
        <w:t>(C)</w:t>
      </w:r>
      <w:r w:rsidRPr="00B619B4">
        <w:rPr>
          <w:rFonts w:hint="eastAsia"/>
        </w:rPr>
        <w:t xml:space="preserve">砂心強度　</w:t>
      </w:r>
      <w:r w:rsidRPr="00B619B4">
        <w:t>(D)</w:t>
      </w:r>
      <w:r w:rsidRPr="00B619B4">
        <w:rPr>
          <w:rFonts w:hint="eastAsia"/>
        </w:rPr>
        <w:t>砂心成模性。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619B4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619B4">
        <w:rPr>
          <w:rFonts w:hint="eastAsia"/>
          <w:color w:val="0000FF"/>
        </w:rPr>
        <w:t>石墨液可增加砂心的耐熱性與表面粗糙度品質。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）107.</w:t>
      </w:r>
      <w:r w:rsidRPr="004F3383">
        <w:rPr>
          <w:rFonts w:hint="eastAsia"/>
        </w:rPr>
        <w:t>銅鑄件澆鑄後，其冷卻的收縮量為</w:t>
      </w:r>
      <w:r w:rsidRPr="004F3383">
        <w:rPr>
          <w:rFonts w:hint="eastAsia"/>
        </w:rPr>
        <w:br/>
        <w:t>(A)1%</w:t>
      </w:r>
      <w:r w:rsidRPr="004F3383">
        <w:rPr>
          <w:rFonts w:hint="eastAsia"/>
        </w:rPr>
        <w:t xml:space="preserve">　</w:t>
      </w:r>
      <w:r w:rsidRPr="004F3383">
        <w:rPr>
          <w:rFonts w:hint="eastAsia"/>
        </w:rPr>
        <w:t>(B)1.3%</w:t>
      </w:r>
      <w:r w:rsidRPr="004F3383">
        <w:rPr>
          <w:rFonts w:hint="eastAsia"/>
        </w:rPr>
        <w:t xml:space="preserve">　</w:t>
      </w:r>
      <w:r w:rsidRPr="004F3383">
        <w:rPr>
          <w:rFonts w:hint="eastAsia"/>
        </w:rPr>
        <w:t>(C)1.5%</w:t>
      </w:r>
      <w:r w:rsidRPr="004F3383">
        <w:rPr>
          <w:rFonts w:hint="eastAsia"/>
        </w:rPr>
        <w:t xml:space="preserve">　</w:t>
      </w:r>
      <w:r w:rsidRPr="004F3383">
        <w:rPr>
          <w:rFonts w:hint="eastAsia"/>
        </w:rPr>
        <w:t>(D)2%</w:t>
      </w:r>
      <w:r w:rsidRPr="004F3383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F3383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）108.</w:t>
      </w:r>
      <w:r w:rsidRPr="005C4DD4">
        <w:rPr>
          <w:rFonts w:hint="eastAsia"/>
        </w:rPr>
        <w:t>下列敘述何項正確？</w:t>
      </w:r>
      <w:r w:rsidRPr="005C4DD4">
        <w:rPr>
          <w:rFonts w:hint="eastAsia"/>
        </w:rPr>
        <w:br/>
        <w:t>(A)</w:t>
      </w:r>
      <w:r w:rsidRPr="005C4DD4">
        <w:rPr>
          <w:rFonts w:hint="eastAsia"/>
        </w:rPr>
        <w:t xml:space="preserve">表砂較粗　</w:t>
      </w:r>
      <w:r w:rsidRPr="005C4DD4">
        <w:rPr>
          <w:rFonts w:hint="eastAsia"/>
        </w:rPr>
        <w:t>(B)</w:t>
      </w:r>
      <w:r w:rsidRPr="005C4DD4">
        <w:rPr>
          <w:rFonts w:hint="eastAsia"/>
        </w:rPr>
        <w:t xml:space="preserve">裡砂較細　</w:t>
      </w:r>
      <w:r w:rsidRPr="005C4DD4">
        <w:rPr>
          <w:rFonts w:hint="eastAsia"/>
        </w:rPr>
        <w:t>(C)</w:t>
      </w:r>
      <w:r w:rsidRPr="005C4DD4">
        <w:rPr>
          <w:rFonts w:hint="eastAsia"/>
        </w:rPr>
        <w:t>鑄鋼用之砂模透氣性比鑄鐵用者為高</w:t>
      </w:r>
      <w:r w:rsidRPr="005C4DD4">
        <w:t xml:space="preserve">　</w:t>
      </w:r>
      <w:r w:rsidRPr="005C4DD4">
        <w:t>(</w:t>
      </w:r>
      <w:r w:rsidRPr="005C4DD4">
        <w:rPr>
          <w:rFonts w:hint="eastAsia"/>
        </w:rPr>
        <w:t>D)</w:t>
      </w:r>
      <w:r w:rsidRPr="005C4DD4">
        <w:rPr>
          <w:rFonts w:hint="eastAsia"/>
        </w:rPr>
        <w:t>圓形砂粒之結合強度最大。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C4DD4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C4DD4">
        <w:rPr>
          <w:rFonts w:hint="eastAsia"/>
          <w:color w:val="0000FF"/>
        </w:rPr>
        <w:t>鑄鋼用乾砂模，透氣性比鑄鐵的濕砂模高。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）109.</w:t>
      </w:r>
      <w:r w:rsidRPr="00B00C43">
        <w:rPr>
          <w:rFonts w:hint="eastAsia"/>
        </w:rPr>
        <w:t>下列鑄造方法中，何者之生產速率最高？</w:t>
      </w:r>
      <w:r w:rsidRPr="00B00C43">
        <w:br/>
      </w:r>
      <w:r w:rsidRPr="00B00C43">
        <w:lastRenderedPageBreak/>
        <w:t>(A)</w:t>
      </w:r>
      <w:r w:rsidRPr="00B00C43">
        <w:rPr>
          <w:rFonts w:hint="eastAsia"/>
        </w:rPr>
        <w:t>離心鑄造法</w:t>
      </w:r>
      <w:r w:rsidRPr="00B00C43">
        <w:t xml:space="preserve">　</w:t>
      </w:r>
      <w:r w:rsidRPr="00B00C43">
        <w:t>(B)</w:t>
      </w:r>
      <w:r w:rsidRPr="00B00C43">
        <w:rPr>
          <w:rFonts w:hint="eastAsia"/>
        </w:rPr>
        <w:t>包模鑄造法</w:t>
      </w:r>
      <w:r w:rsidRPr="00B00C43">
        <w:t xml:space="preserve">　</w:t>
      </w:r>
      <w:r w:rsidRPr="00B00C43">
        <w:rPr>
          <w:rFonts w:hint="eastAsia"/>
        </w:rPr>
        <w:t>(</w:t>
      </w:r>
      <w:r w:rsidRPr="00B00C43">
        <w:t>C)</w:t>
      </w:r>
      <w:r w:rsidRPr="00B00C43">
        <w:rPr>
          <w:rFonts w:hint="eastAsia"/>
        </w:rPr>
        <w:t>連續鑄造法</w:t>
      </w:r>
      <w:r w:rsidRPr="00B00C43">
        <w:t xml:space="preserve">　</w:t>
      </w:r>
      <w:r w:rsidRPr="00B00C43">
        <w:rPr>
          <w:rFonts w:hint="eastAsia"/>
        </w:rPr>
        <w:t>(D)</w:t>
      </w:r>
      <w:r w:rsidRPr="00B00C43">
        <w:rPr>
          <w:rFonts w:hint="eastAsia"/>
        </w:rPr>
        <w:t>石膏模鑄造法。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00C43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）110.</w:t>
      </w:r>
      <w:r w:rsidRPr="006A715A">
        <w:rPr>
          <w:rFonts w:hint="eastAsia"/>
        </w:rPr>
        <w:t>包模鑄造中，下列何者只適用於非鐵金屬</w:t>
      </w:r>
      <w:r w:rsidRPr="006A715A">
        <w:rPr>
          <w:rFonts w:hint="eastAsia"/>
        </w:rPr>
        <w:br/>
      </w:r>
      <w:r w:rsidRPr="006A715A">
        <w:t>(A)</w:t>
      </w:r>
      <w:r w:rsidRPr="006A715A">
        <w:rPr>
          <w:rFonts w:hint="eastAsia"/>
        </w:rPr>
        <w:t xml:space="preserve">脫臘鑄造法　</w:t>
      </w:r>
      <w:r w:rsidRPr="006A715A">
        <w:rPr>
          <w:rFonts w:hint="eastAsia"/>
        </w:rPr>
        <w:t>(B)</w:t>
      </w:r>
      <w:r w:rsidRPr="006A715A">
        <w:rPr>
          <w:rFonts w:hint="eastAsia"/>
        </w:rPr>
        <w:t xml:space="preserve">瓷殼模法　</w:t>
      </w:r>
      <w:r w:rsidRPr="006A715A">
        <w:t>(C)</w:t>
      </w:r>
      <w:r w:rsidRPr="006A715A">
        <w:rPr>
          <w:rFonts w:hint="eastAsia"/>
        </w:rPr>
        <w:t xml:space="preserve">石膏模法　</w:t>
      </w:r>
      <w:r w:rsidRPr="006A715A">
        <w:t>(D)</w:t>
      </w:r>
      <w:r w:rsidRPr="006A715A">
        <w:rPr>
          <w:rFonts w:hint="eastAsia"/>
        </w:rPr>
        <w:t>二氧化碳硬化模法。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A715A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）111.</w:t>
      </w:r>
      <w:r w:rsidRPr="00EF5479">
        <w:rPr>
          <w:rFonts w:hint="eastAsia"/>
        </w:rPr>
        <w:t>下列有關金屬熔化及澆鑄之敘述何者</w:t>
      </w:r>
      <w:r w:rsidRPr="00EF5479">
        <w:rPr>
          <w:rFonts w:hint="eastAsia"/>
          <w:u w:val="single"/>
        </w:rPr>
        <w:t>不正確</w:t>
      </w:r>
      <w:r w:rsidRPr="00EF5479">
        <w:rPr>
          <w:rFonts w:hint="eastAsia"/>
        </w:rPr>
        <w:t>？</w:t>
      </w:r>
      <w:r w:rsidRPr="00EF5479">
        <w:rPr>
          <w:rFonts w:hint="eastAsia"/>
        </w:rPr>
        <w:br/>
        <w:t>(A)</w:t>
      </w:r>
      <w:r w:rsidRPr="00EF5479">
        <w:rPr>
          <w:rFonts w:hint="eastAsia"/>
        </w:rPr>
        <w:t>熔鐵爐的規格以其熔化速率</w:t>
      </w:r>
      <w:r w:rsidRPr="00EF5479">
        <w:rPr>
          <w:rFonts w:hint="eastAsia"/>
        </w:rPr>
        <w:t>(</w:t>
      </w:r>
      <w:r w:rsidRPr="00EF5479">
        <w:rPr>
          <w:rFonts w:hint="eastAsia"/>
        </w:rPr>
        <w:t>每小時熔鐵的噸數</w:t>
      </w:r>
      <w:r w:rsidRPr="00EF5479">
        <w:rPr>
          <w:rFonts w:hint="eastAsia"/>
        </w:rPr>
        <w:t>)</w:t>
      </w:r>
      <w:r w:rsidRPr="00EF5479">
        <w:rPr>
          <w:rFonts w:hint="eastAsia"/>
        </w:rPr>
        <w:t xml:space="preserve">來表示　</w:t>
      </w:r>
      <w:r w:rsidRPr="00EF5479">
        <w:rPr>
          <w:rFonts w:hint="eastAsia"/>
        </w:rPr>
        <w:t>(B)</w:t>
      </w:r>
      <w:r w:rsidRPr="00EF5479">
        <w:rPr>
          <w:rFonts w:hint="eastAsia"/>
        </w:rPr>
        <w:t>澆鑄溫度應高於金屬熔點</w:t>
      </w:r>
      <w:r w:rsidRPr="00EF5479">
        <w:rPr>
          <w:rFonts w:hint="eastAsia"/>
        </w:rPr>
        <w:t>10</w:t>
      </w:r>
      <w:r w:rsidRPr="00EF5479">
        <w:rPr>
          <w:rFonts w:hint="eastAsia"/>
        </w:rPr>
        <w:t>～</w:t>
      </w:r>
      <w:r w:rsidRPr="00EF5479">
        <w:rPr>
          <w:rFonts w:hint="eastAsia"/>
        </w:rPr>
        <w:t>20</w:t>
      </w:r>
      <w:r w:rsidRPr="00EF5479">
        <w:rPr>
          <w:rFonts w:hint="eastAsia"/>
        </w:rPr>
        <w:t xml:space="preserve">％左右，以保證金屬液在充滿模穴之前不凝固　</w:t>
      </w:r>
      <w:r w:rsidRPr="00EF5479">
        <w:rPr>
          <w:rFonts w:hint="eastAsia"/>
        </w:rPr>
        <w:t>(C)</w:t>
      </w:r>
      <w:r w:rsidRPr="00EF5479">
        <w:rPr>
          <w:rFonts w:hint="eastAsia"/>
        </w:rPr>
        <w:t xml:space="preserve">澆鑄溫度太低時，金屬液內溶入的氣體量多，容易在鑄件內形成氣孔　</w:t>
      </w:r>
      <w:r w:rsidRPr="00EF5479">
        <w:rPr>
          <w:rFonts w:hint="eastAsia"/>
        </w:rPr>
        <w:t>(D)</w:t>
      </w:r>
      <w:r w:rsidRPr="00EF5479">
        <w:rPr>
          <w:rFonts w:hint="eastAsia"/>
        </w:rPr>
        <w:t>澆鑄速率太快，砂模容易被沖潰，且捲進去的氣體不易排出會造成氣孔；若速率太慢，會造成鐵水滯流而無法注滿模穴。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F5479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F5479">
        <w:rPr>
          <w:rFonts w:hint="eastAsia"/>
          <w:color w:val="0000FF"/>
        </w:rPr>
        <w:t>澆鑄溫度太高時，金屬液內溶入的氣體量多，容易在鑄件內形成氣孔。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）112.</w:t>
      </w:r>
      <w:r w:rsidRPr="00C417F4">
        <w:rPr>
          <w:rFonts w:hint="eastAsia"/>
        </w:rPr>
        <w:t>下列何者</w:t>
      </w:r>
      <w:r w:rsidRPr="00C417F4">
        <w:rPr>
          <w:rFonts w:hint="eastAsia"/>
          <w:u w:val="single"/>
        </w:rPr>
        <w:t>不是</w:t>
      </w:r>
      <w:r w:rsidRPr="00C417F4">
        <w:rPr>
          <w:rFonts w:hint="eastAsia"/>
        </w:rPr>
        <w:t>模砂必須具備之特性？</w:t>
      </w:r>
      <w:r w:rsidRPr="00C417F4">
        <w:rPr>
          <w:rFonts w:hint="eastAsia"/>
        </w:rPr>
        <w:br/>
        <w:t>(A)</w:t>
      </w:r>
      <w:r w:rsidRPr="00C417F4">
        <w:rPr>
          <w:rFonts w:hint="eastAsia"/>
        </w:rPr>
        <w:t xml:space="preserve">崩壞性　</w:t>
      </w:r>
      <w:r w:rsidRPr="00C417F4">
        <w:rPr>
          <w:rFonts w:hint="eastAsia"/>
        </w:rPr>
        <w:t>(</w:t>
      </w:r>
      <w:r w:rsidRPr="00C417F4">
        <w:t>B</w:t>
      </w:r>
      <w:r w:rsidRPr="00C417F4">
        <w:rPr>
          <w:rFonts w:hint="eastAsia"/>
        </w:rPr>
        <w:t>)</w:t>
      </w:r>
      <w:r w:rsidRPr="00C417F4">
        <w:rPr>
          <w:rFonts w:hint="eastAsia"/>
        </w:rPr>
        <w:t xml:space="preserve">保溫性　</w:t>
      </w:r>
      <w:r w:rsidRPr="00C417F4">
        <w:rPr>
          <w:rFonts w:hint="eastAsia"/>
        </w:rPr>
        <w:t>(</w:t>
      </w:r>
      <w:r w:rsidRPr="00C417F4">
        <w:t>C</w:t>
      </w:r>
      <w:r w:rsidRPr="00C417F4">
        <w:rPr>
          <w:rFonts w:hint="eastAsia"/>
        </w:rPr>
        <w:t>)</w:t>
      </w:r>
      <w:r w:rsidRPr="00C417F4">
        <w:rPr>
          <w:rFonts w:hint="eastAsia"/>
        </w:rPr>
        <w:t xml:space="preserve">複用性　</w:t>
      </w:r>
      <w:r w:rsidRPr="00C417F4">
        <w:rPr>
          <w:rFonts w:hint="eastAsia"/>
        </w:rPr>
        <w:t>(</w:t>
      </w:r>
      <w:r w:rsidRPr="00C417F4">
        <w:t>D</w:t>
      </w:r>
      <w:r w:rsidRPr="00C417F4">
        <w:rPr>
          <w:rFonts w:hint="eastAsia"/>
        </w:rPr>
        <w:t>)</w:t>
      </w:r>
      <w:r w:rsidRPr="00C417F4">
        <w:rPr>
          <w:rFonts w:hint="eastAsia"/>
        </w:rPr>
        <w:t>延展性。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417F4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）113.</w:t>
      </w:r>
      <w:r w:rsidRPr="00807B80">
        <w:rPr>
          <w:rFonts w:hint="eastAsia"/>
        </w:rPr>
        <w:t>鋁鑄件澆鑄後，其冷卻的收縮量為</w:t>
      </w:r>
      <w:r w:rsidRPr="00807B80">
        <w:rPr>
          <w:rFonts w:hint="eastAsia"/>
        </w:rPr>
        <w:br/>
        <w:t>(A)1%</w:t>
      </w:r>
      <w:r w:rsidRPr="00807B80">
        <w:rPr>
          <w:rFonts w:hint="eastAsia"/>
        </w:rPr>
        <w:t xml:space="preserve">　</w:t>
      </w:r>
      <w:r w:rsidRPr="00807B80">
        <w:rPr>
          <w:rFonts w:hint="eastAsia"/>
        </w:rPr>
        <w:t>(B)1.3%</w:t>
      </w:r>
      <w:r w:rsidRPr="00807B80">
        <w:rPr>
          <w:rFonts w:hint="eastAsia"/>
        </w:rPr>
        <w:t xml:space="preserve">　</w:t>
      </w:r>
      <w:r w:rsidRPr="00807B80">
        <w:rPr>
          <w:rFonts w:hint="eastAsia"/>
        </w:rPr>
        <w:t>(C)1.5%</w:t>
      </w:r>
      <w:r w:rsidRPr="00807B80">
        <w:rPr>
          <w:rFonts w:hint="eastAsia"/>
        </w:rPr>
        <w:t xml:space="preserve">　</w:t>
      </w:r>
      <w:r w:rsidRPr="00807B80">
        <w:rPr>
          <w:rFonts w:hint="eastAsia"/>
        </w:rPr>
        <w:t>(D)2%</w:t>
      </w:r>
      <w:r w:rsidRPr="00807B80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07B80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）114.</w:t>
      </w:r>
      <w:r w:rsidRPr="0007373C">
        <w:rPr>
          <w:rFonts w:hint="eastAsia"/>
        </w:rPr>
        <w:t>下列何種材料最</w:t>
      </w:r>
      <w:r w:rsidRPr="0007373C">
        <w:rPr>
          <w:rFonts w:hint="eastAsia"/>
          <w:u w:val="single"/>
        </w:rPr>
        <w:t>不適用</w:t>
      </w:r>
      <w:r w:rsidRPr="0007373C">
        <w:rPr>
          <w:rFonts w:hint="eastAsia"/>
        </w:rPr>
        <w:t>於製作包模鑄造法的模型？</w:t>
      </w:r>
      <w:r w:rsidRPr="0007373C">
        <w:rPr>
          <w:rFonts w:hint="eastAsia"/>
        </w:rPr>
        <w:br/>
      </w:r>
      <w:r w:rsidRPr="0007373C">
        <w:t>(A)</w:t>
      </w:r>
      <w:r w:rsidRPr="0007373C">
        <w:rPr>
          <w:rFonts w:hint="eastAsia"/>
        </w:rPr>
        <w:t xml:space="preserve">蠟　</w:t>
      </w:r>
      <w:r w:rsidRPr="0007373C">
        <w:t>(B)</w:t>
      </w:r>
      <w:r w:rsidRPr="0007373C">
        <w:rPr>
          <w:rFonts w:hint="eastAsia"/>
        </w:rPr>
        <w:t xml:space="preserve">玻璃　</w:t>
      </w:r>
      <w:r w:rsidRPr="0007373C">
        <w:t>(C)</w:t>
      </w:r>
      <w:r w:rsidRPr="0007373C">
        <w:rPr>
          <w:rFonts w:hint="eastAsia"/>
        </w:rPr>
        <w:t>水銀</w:t>
      </w:r>
      <w:r w:rsidRPr="0007373C">
        <w:t xml:space="preserve">　</w:t>
      </w:r>
      <w:r w:rsidRPr="0007373C">
        <w:t>(D)</w:t>
      </w:r>
      <w:r w:rsidRPr="0007373C">
        <w:rPr>
          <w:rFonts w:hint="eastAsia"/>
        </w:rPr>
        <w:t>聚苯乙烯</w:t>
      </w:r>
      <w:r w:rsidRPr="0007373C">
        <w:t>(PS)</w:t>
      </w:r>
      <w:r w:rsidRPr="0007373C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7373C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7373C">
        <w:rPr>
          <w:rFonts w:hint="eastAsia"/>
          <w:color w:val="0000FF"/>
        </w:rPr>
        <w:t>包模鑄造之模型必須以熱量熔出，所以不適合用玻璃製造。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）115.</w:t>
      </w:r>
      <w:r w:rsidRPr="00267AB5">
        <w:rPr>
          <w:rFonts w:hint="eastAsia"/>
        </w:rPr>
        <w:t>下列有關金屬澆鑄的敘述，何者</w:t>
      </w:r>
      <w:r w:rsidRPr="00267AB5">
        <w:rPr>
          <w:rFonts w:hint="eastAsia"/>
          <w:u w:val="single"/>
        </w:rPr>
        <w:t>不正確</w:t>
      </w:r>
      <w:r w:rsidRPr="00267AB5">
        <w:rPr>
          <w:rFonts w:hint="eastAsia"/>
        </w:rPr>
        <w:t>？</w:t>
      </w:r>
      <w:r w:rsidRPr="00267AB5">
        <w:br/>
        <w:t>(A)</w:t>
      </w:r>
      <w:r w:rsidRPr="00267AB5">
        <w:rPr>
          <w:rFonts w:hint="eastAsia"/>
        </w:rPr>
        <w:t>金屬熔液溫度可以用紅外線溫度計測定</w:t>
      </w:r>
      <w:r w:rsidRPr="00267AB5">
        <w:t xml:space="preserve">　</w:t>
      </w:r>
      <w:r w:rsidRPr="00267AB5">
        <w:t>(B)</w:t>
      </w:r>
      <w:r w:rsidRPr="00267AB5">
        <w:rPr>
          <w:rFonts w:hint="eastAsia"/>
        </w:rPr>
        <w:t>澆鑄速度太快會破壞砂模</w:t>
      </w:r>
      <w:r w:rsidRPr="00267AB5">
        <w:t xml:space="preserve">　</w:t>
      </w:r>
      <w:r w:rsidRPr="00267AB5">
        <w:t>(C)</w:t>
      </w:r>
      <w:r w:rsidRPr="00267AB5">
        <w:rPr>
          <w:rFonts w:hint="eastAsia"/>
        </w:rPr>
        <w:t>澆鑄速度太慢會造成金屬液滯流而無法充滿模穴</w:t>
      </w:r>
      <w:r w:rsidRPr="00267AB5">
        <w:t xml:space="preserve">　</w:t>
      </w:r>
      <w:r w:rsidRPr="00267AB5">
        <w:t>(D)</w:t>
      </w:r>
      <w:r w:rsidRPr="00267AB5">
        <w:rPr>
          <w:rFonts w:hint="eastAsia"/>
        </w:rPr>
        <w:t>與厚的工件比較，薄的工件應使用較低溫度來澆鑄</w:t>
      </w:r>
      <w:r w:rsidRPr="00267AB5"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67AB5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67AB5">
        <w:rPr>
          <w:rFonts w:hint="eastAsia"/>
          <w:color w:val="0000FF"/>
        </w:rPr>
        <w:t>薄工件怕過早凝固，要用高溫澆鑄。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）116.</w:t>
      </w:r>
      <w:r w:rsidRPr="00684ED7">
        <w:rPr>
          <w:rFonts w:hint="eastAsia"/>
        </w:rPr>
        <w:t>為了獲得鑄件的內腔或穿透孔，我們通常在砂模模穴中使用</w:t>
      </w:r>
      <w:r w:rsidRPr="00684ED7">
        <w:rPr>
          <w:rFonts w:hint="eastAsia"/>
        </w:rPr>
        <w:br/>
      </w:r>
      <w:r w:rsidRPr="00684ED7">
        <w:t>(A)</w:t>
      </w:r>
      <w:r w:rsidRPr="00684ED7">
        <w:rPr>
          <w:rFonts w:hint="eastAsia"/>
        </w:rPr>
        <w:t xml:space="preserve">內澆道　</w:t>
      </w:r>
      <w:r w:rsidRPr="00684ED7">
        <w:t>(B)</w:t>
      </w:r>
      <w:r w:rsidRPr="00684ED7">
        <w:rPr>
          <w:rFonts w:hint="eastAsia"/>
        </w:rPr>
        <w:t>暗冒口</w:t>
      </w:r>
      <w:r w:rsidRPr="00684ED7">
        <w:t xml:space="preserve">　</w:t>
      </w:r>
      <w:r w:rsidRPr="00684ED7">
        <w:t>(C)</w:t>
      </w:r>
      <w:r w:rsidRPr="00684ED7">
        <w:rPr>
          <w:rFonts w:hint="eastAsia"/>
        </w:rPr>
        <w:t xml:space="preserve">砂心　</w:t>
      </w:r>
      <w:r w:rsidRPr="00684ED7">
        <w:rPr>
          <w:rFonts w:hint="eastAsia"/>
        </w:rPr>
        <w:t>(D)</w:t>
      </w:r>
      <w:r w:rsidRPr="00684ED7">
        <w:rPr>
          <w:rFonts w:hint="eastAsia"/>
        </w:rPr>
        <w:t>橫澆道。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84ED7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）117.</w:t>
      </w:r>
      <w:r w:rsidRPr="00485B4B">
        <w:rPr>
          <w:rFonts w:hint="eastAsia"/>
        </w:rPr>
        <w:t>能幫助石墨化，使鑄鐵軟化之元素為</w:t>
      </w:r>
      <w:r w:rsidRPr="00485B4B">
        <w:rPr>
          <w:rFonts w:hint="eastAsia"/>
        </w:rPr>
        <w:br/>
        <w:t>(A)C</w:t>
      </w:r>
      <w:r w:rsidRPr="00485B4B">
        <w:rPr>
          <w:rFonts w:hint="eastAsia"/>
        </w:rPr>
        <w:t xml:space="preserve">　</w:t>
      </w:r>
      <w:r w:rsidRPr="00485B4B">
        <w:rPr>
          <w:rFonts w:hint="eastAsia"/>
        </w:rPr>
        <w:t>(B)S</w:t>
      </w:r>
      <w:r w:rsidRPr="00485B4B">
        <w:rPr>
          <w:rFonts w:hint="eastAsia"/>
        </w:rPr>
        <w:t xml:space="preserve">　</w:t>
      </w:r>
      <w:r w:rsidRPr="00485B4B">
        <w:rPr>
          <w:rFonts w:hint="eastAsia"/>
        </w:rPr>
        <w:t>(C)P</w:t>
      </w:r>
      <w:r w:rsidRPr="00485B4B">
        <w:rPr>
          <w:rFonts w:hint="eastAsia"/>
        </w:rPr>
        <w:t xml:space="preserve">　</w:t>
      </w:r>
      <w:r w:rsidRPr="00485B4B">
        <w:rPr>
          <w:rFonts w:hint="eastAsia"/>
        </w:rPr>
        <w:t>(D)Si</w:t>
      </w:r>
      <w:r w:rsidRPr="00485B4B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85B4B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）118.</w:t>
      </w:r>
      <w:r w:rsidRPr="00701201">
        <w:t>下列有關離心鑄造法的敘述，何者正確？</w:t>
      </w:r>
      <w:r w:rsidRPr="00701201">
        <w:rPr>
          <w:rFonts w:hint="eastAsia"/>
        </w:rPr>
        <w:br/>
        <w:t>(A)</w:t>
      </w:r>
      <w:r w:rsidRPr="00701201">
        <w:t>適用的鑄件為中空件，但不一定要為對稱件</w:t>
      </w:r>
      <w:r w:rsidRPr="00701201">
        <w:rPr>
          <w:rFonts w:hint="eastAsia"/>
        </w:rPr>
        <w:t xml:space="preserve">　</w:t>
      </w:r>
      <w:r w:rsidRPr="00701201">
        <w:rPr>
          <w:rFonts w:hint="eastAsia"/>
        </w:rPr>
        <w:t>(</w:t>
      </w:r>
      <w:r w:rsidRPr="00701201">
        <w:t>B)</w:t>
      </w:r>
      <w:r w:rsidRPr="00701201">
        <w:t>長管鑄件使用水平式離心鑄造法要比垂直式離心鑄造法適當</w:t>
      </w:r>
      <w:r w:rsidRPr="00701201">
        <w:rPr>
          <w:rFonts w:hint="eastAsia"/>
        </w:rPr>
        <w:t xml:space="preserve">　</w:t>
      </w:r>
      <w:r w:rsidRPr="00701201">
        <w:rPr>
          <w:rFonts w:hint="eastAsia"/>
        </w:rPr>
        <w:t>(</w:t>
      </w:r>
      <w:r w:rsidRPr="00701201">
        <w:t>C)</w:t>
      </w:r>
      <w:r w:rsidRPr="00701201">
        <w:t>短管鑄件須有冒口及砂心的設計</w:t>
      </w:r>
      <w:r w:rsidRPr="00701201">
        <w:rPr>
          <w:rFonts w:hint="eastAsia"/>
        </w:rPr>
        <w:t xml:space="preserve">　</w:t>
      </w:r>
      <w:r w:rsidRPr="00701201">
        <w:rPr>
          <w:rFonts w:hint="eastAsia"/>
        </w:rPr>
        <w:t>(</w:t>
      </w:r>
      <w:r w:rsidRPr="00701201">
        <w:t>D)</w:t>
      </w:r>
      <w:r w:rsidRPr="00701201">
        <w:t>所得到的鑄件組織，其外壁比內部鬆散，且雜質大都存在外壁。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01201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01201">
        <w:rPr>
          <w:color w:val="0000FF"/>
        </w:rPr>
        <w:t>垂直式離心鑄造法</w:t>
      </w:r>
      <w:r w:rsidRPr="00701201">
        <w:rPr>
          <w:rFonts w:hint="eastAsia"/>
          <w:color w:val="0000FF"/>
        </w:rPr>
        <w:t>之管壁厚度兩端差異甚大，不適合製造長管鑄件。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）119.</w:t>
      </w:r>
      <w:r w:rsidRPr="00A12487">
        <w:rPr>
          <w:rFonts w:hint="eastAsia"/>
        </w:rPr>
        <w:t>一般鑄件之加工裕度為</w:t>
      </w:r>
      <w:r w:rsidRPr="00A12487">
        <w:br/>
      </w:r>
      <w:r w:rsidRPr="00A12487">
        <w:rPr>
          <w:rFonts w:hint="eastAsia"/>
        </w:rPr>
        <w:t>(A)</w:t>
      </w:r>
      <w:r w:rsidRPr="00A12487">
        <w:t>1</w:t>
      </w:r>
      <w:r w:rsidRPr="00A12487">
        <w:rPr>
          <w:rFonts w:hint="eastAsia"/>
        </w:rPr>
        <w:t>～</w:t>
      </w:r>
      <w:r w:rsidRPr="00A12487">
        <w:t>2</w:t>
      </w:r>
      <w:r w:rsidRPr="00A12487">
        <w:t xml:space="preserve">　</w:t>
      </w:r>
      <w:r w:rsidRPr="00A12487">
        <w:t>(B)3</w:t>
      </w:r>
      <w:r w:rsidRPr="00A12487">
        <w:rPr>
          <w:rFonts w:hint="eastAsia"/>
        </w:rPr>
        <w:t>～</w:t>
      </w:r>
      <w:r w:rsidRPr="00A12487">
        <w:t>5</w:t>
      </w:r>
      <w:r w:rsidRPr="00A12487">
        <w:t xml:space="preserve">　</w:t>
      </w:r>
      <w:r w:rsidRPr="00A12487">
        <w:t>(C)6</w:t>
      </w:r>
      <w:r w:rsidRPr="00A12487">
        <w:rPr>
          <w:rFonts w:hint="eastAsia"/>
        </w:rPr>
        <w:t>～</w:t>
      </w:r>
      <w:r w:rsidRPr="00A12487">
        <w:t>8</w:t>
      </w:r>
      <w:r w:rsidRPr="00A12487">
        <w:t xml:space="preserve">　</w:t>
      </w:r>
      <w:r w:rsidRPr="00A12487">
        <w:t>(D)9</w:t>
      </w:r>
      <w:r w:rsidRPr="00A12487">
        <w:rPr>
          <w:rFonts w:hint="eastAsia"/>
        </w:rPr>
        <w:t>～</w:t>
      </w:r>
      <w:r w:rsidRPr="00A12487">
        <w:t>11</w:t>
      </w:r>
      <w:r w:rsidRPr="00A12487">
        <w:t xml:space="preserve">　</w:t>
      </w:r>
      <w:r w:rsidRPr="00A12487">
        <w:t>mm</w:t>
      </w:r>
      <w:r w:rsidRPr="00A12487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12487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）120.</w:t>
      </w:r>
      <w:r w:rsidRPr="009D6C3E">
        <w:rPr>
          <w:rFonts w:hint="eastAsia"/>
        </w:rPr>
        <w:t>鑄模為鑄件製作之重要工作，以下何者適合作為壓鑄法用之鑄模？</w:t>
      </w:r>
      <w:r w:rsidRPr="009D6C3E">
        <w:rPr>
          <w:rFonts w:hint="eastAsia"/>
        </w:rPr>
        <w:br/>
        <w:t>(A)</w:t>
      </w:r>
      <w:r w:rsidRPr="009D6C3E">
        <w:rPr>
          <w:rFonts w:hint="eastAsia"/>
        </w:rPr>
        <w:t xml:space="preserve">砂模　</w:t>
      </w:r>
      <w:r w:rsidRPr="009D6C3E">
        <w:rPr>
          <w:rFonts w:hint="eastAsia"/>
        </w:rPr>
        <w:t>(B)</w:t>
      </w:r>
      <w:r w:rsidRPr="009D6C3E">
        <w:rPr>
          <w:rFonts w:hint="eastAsia"/>
        </w:rPr>
        <w:t xml:space="preserve">石膏模　</w:t>
      </w:r>
      <w:r w:rsidRPr="009D6C3E">
        <w:rPr>
          <w:rFonts w:hint="eastAsia"/>
        </w:rPr>
        <w:t>(C)</w:t>
      </w:r>
      <w:r w:rsidRPr="009D6C3E">
        <w:rPr>
          <w:rFonts w:hint="eastAsia"/>
        </w:rPr>
        <w:t xml:space="preserve">金屬模　</w:t>
      </w:r>
      <w:r w:rsidRPr="009D6C3E">
        <w:rPr>
          <w:rFonts w:hint="eastAsia"/>
        </w:rPr>
        <w:t>(D)</w:t>
      </w:r>
      <w:r w:rsidRPr="009D6C3E">
        <w:rPr>
          <w:rFonts w:hint="eastAsia"/>
        </w:rPr>
        <w:t>瓷殼模。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D6C3E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D6C3E">
        <w:rPr>
          <w:rFonts w:hint="eastAsia"/>
          <w:color w:val="0000FF"/>
        </w:rPr>
        <w:t>壓鑄模可重複使用，所以用金屬製造。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）121.</w:t>
      </w:r>
      <w:r w:rsidRPr="00D7085B">
        <w:rPr>
          <w:rFonts w:hint="eastAsia"/>
        </w:rPr>
        <w:t>會使鑄模下緊上鬆之機械造模法為</w:t>
      </w:r>
      <w:r w:rsidRPr="00D7085B">
        <w:rPr>
          <w:rFonts w:hint="eastAsia"/>
        </w:rPr>
        <w:br/>
        <w:t>(A)</w:t>
      </w:r>
      <w:r w:rsidRPr="00D7085B">
        <w:rPr>
          <w:rFonts w:hint="eastAsia"/>
        </w:rPr>
        <w:t xml:space="preserve">振動　</w:t>
      </w:r>
      <w:r w:rsidRPr="00D7085B">
        <w:rPr>
          <w:rFonts w:hint="eastAsia"/>
        </w:rPr>
        <w:t>(B)</w:t>
      </w:r>
      <w:r w:rsidRPr="00D7085B">
        <w:rPr>
          <w:rFonts w:hint="eastAsia"/>
        </w:rPr>
        <w:t xml:space="preserve">擠壓　</w:t>
      </w:r>
      <w:r w:rsidRPr="00D7085B">
        <w:rPr>
          <w:rFonts w:hint="eastAsia"/>
        </w:rPr>
        <w:t>(C)</w:t>
      </w:r>
      <w:r w:rsidRPr="00D7085B">
        <w:rPr>
          <w:rFonts w:hint="eastAsia"/>
        </w:rPr>
        <w:t xml:space="preserve">振擠　</w:t>
      </w:r>
      <w:r w:rsidRPr="00D7085B">
        <w:rPr>
          <w:rFonts w:hint="eastAsia"/>
        </w:rPr>
        <w:t>(D)</w:t>
      </w:r>
      <w:r w:rsidRPr="00D7085B">
        <w:rPr>
          <w:rFonts w:hint="eastAsia"/>
        </w:rPr>
        <w:t>拋砂　造模法。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7085B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）122.</w:t>
      </w:r>
      <w:r w:rsidRPr="00143892">
        <w:rPr>
          <w:rFonts w:hint="eastAsia"/>
        </w:rPr>
        <w:t>金屬熔液進入砂模前之瞬間溫度稱為澆鑄溫度，下列有關澆鑄溫度敘述何者</w:t>
      </w:r>
      <w:r w:rsidRPr="00143892">
        <w:rPr>
          <w:rFonts w:hint="eastAsia"/>
          <w:u w:val="single"/>
        </w:rPr>
        <w:t>錯誤</w:t>
      </w:r>
      <w:r w:rsidRPr="00143892">
        <w:rPr>
          <w:rFonts w:hint="eastAsia"/>
        </w:rPr>
        <w:t>？</w:t>
      </w:r>
      <w:r w:rsidRPr="00143892">
        <w:br/>
        <w:t>(A)</w:t>
      </w:r>
      <w:r w:rsidRPr="00143892">
        <w:rPr>
          <w:rFonts w:hint="eastAsia"/>
        </w:rPr>
        <w:t>溫度太高，易造成模砂熔燒</w:t>
      </w:r>
      <w:r w:rsidRPr="00143892">
        <w:t xml:space="preserve">　</w:t>
      </w:r>
      <w:r w:rsidRPr="00143892">
        <w:t>(B)</w:t>
      </w:r>
      <w:r w:rsidRPr="00143892">
        <w:rPr>
          <w:rFonts w:hint="eastAsia"/>
        </w:rPr>
        <w:t>溫度太高，易造成縮孔現象</w:t>
      </w:r>
      <w:r w:rsidRPr="00143892">
        <w:t xml:space="preserve">　</w:t>
      </w:r>
      <w:r w:rsidRPr="00143892">
        <w:t>(C)</w:t>
      </w:r>
      <w:r w:rsidRPr="00143892">
        <w:rPr>
          <w:rFonts w:hint="eastAsia"/>
        </w:rPr>
        <w:t>溫度太低，易造成鑄件內含氣泡</w:t>
      </w:r>
      <w:r w:rsidRPr="00143892">
        <w:t xml:space="preserve">　</w:t>
      </w:r>
      <w:r w:rsidRPr="00143892">
        <w:t>(D)</w:t>
      </w:r>
      <w:r w:rsidRPr="00143892">
        <w:rPr>
          <w:rFonts w:hint="eastAsia"/>
        </w:rPr>
        <w:t>溫度太低，易形成金屬液滯流現象。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43892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43892">
        <w:rPr>
          <w:rFonts w:hint="eastAsia"/>
          <w:color w:val="0000FF"/>
        </w:rPr>
        <w:t>金屬液之溫度太高會吸氣而形成氣泡，溫度低不會。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）123.</w:t>
      </w:r>
      <w:r w:rsidRPr="000729B5">
        <w:rPr>
          <w:rFonts w:hint="eastAsia"/>
        </w:rPr>
        <w:t>下列有關半離心鑄造法之敘述，何項</w:t>
      </w:r>
      <w:r w:rsidRPr="000729B5">
        <w:rPr>
          <w:rFonts w:hint="eastAsia"/>
          <w:u w:val="single"/>
        </w:rPr>
        <w:t>不正確</w:t>
      </w:r>
      <w:r w:rsidRPr="000729B5">
        <w:rPr>
          <w:rFonts w:hint="eastAsia"/>
        </w:rPr>
        <w:t>？</w:t>
      </w:r>
      <w:r w:rsidRPr="000729B5">
        <w:rPr>
          <w:rFonts w:hint="eastAsia"/>
        </w:rPr>
        <w:br/>
        <w:t>(A)</w:t>
      </w:r>
      <w:r w:rsidRPr="000729B5">
        <w:rPr>
          <w:rFonts w:hint="eastAsia"/>
        </w:rPr>
        <w:t xml:space="preserve">心軸之轉速比真離心鑄造法快　</w:t>
      </w:r>
      <w:r w:rsidRPr="000729B5">
        <w:rPr>
          <w:rFonts w:hint="eastAsia"/>
        </w:rPr>
        <w:t>(B)</w:t>
      </w:r>
      <w:r w:rsidRPr="000729B5">
        <w:rPr>
          <w:rFonts w:hint="eastAsia"/>
        </w:rPr>
        <w:t xml:space="preserve">可製造火車輪　</w:t>
      </w:r>
      <w:r w:rsidRPr="000729B5">
        <w:rPr>
          <w:rFonts w:hint="eastAsia"/>
        </w:rPr>
        <w:t>(C)</w:t>
      </w:r>
      <w:r w:rsidRPr="000729B5">
        <w:rPr>
          <w:rFonts w:hint="eastAsia"/>
        </w:rPr>
        <w:t xml:space="preserve">製品外表之密度比心部高　</w:t>
      </w:r>
      <w:r w:rsidRPr="000729B5">
        <w:rPr>
          <w:rFonts w:hint="eastAsia"/>
        </w:rPr>
        <w:t>(D)</w:t>
      </w:r>
      <w:r w:rsidRPr="000729B5">
        <w:rPr>
          <w:rFonts w:hint="eastAsia"/>
        </w:rPr>
        <w:t>雜質集中在鑄件之心部。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729B5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729B5">
        <w:rPr>
          <w:rFonts w:hint="eastAsia"/>
          <w:color w:val="0000FF"/>
        </w:rPr>
        <w:t>真離心鑄造法的轉速要夠快，才能將金屬液壓緊在模壁成形。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）124.</w:t>
      </w:r>
      <w:r w:rsidRPr="002165C7">
        <w:rPr>
          <w:rFonts w:hint="eastAsia"/>
        </w:rPr>
        <w:t>鑄模中為防止砂之膠著而需使用塗模劑，下列何者</w:t>
      </w:r>
      <w:r w:rsidRPr="002165C7">
        <w:rPr>
          <w:rFonts w:hint="eastAsia"/>
          <w:u w:val="single"/>
        </w:rPr>
        <w:t>不適用</w:t>
      </w:r>
      <w:r w:rsidRPr="002165C7">
        <w:rPr>
          <w:rFonts w:hint="eastAsia"/>
        </w:rPr>
        <w:t>作塗模劑？</w:t>
      </w:r>
      <w:r w:rsidRPr="002165C7">
        <w:rPr>
          <w:rFonts w:hint="eastAsia"/>
        </w:rPr>
        <w:br/>
        <w:t>(A)</w:t>
      </w:r>
      <w:r w:rsidRPr="002165C7">
        <w:rPr>
          <w:rFonts w:hint="eastAsia"/>
        </w:rPr>
        <w:t>鎂石粉</w:t>
      </w:r>
      <w:r w:rsidRPr="002165C7">
        <w:t xml:space="preserve">　</w:t>
      </w:r>
      <w:r w:rsidRPr="002165C7">
        <w:t>(</w:t>
      </w:r>
      <w:r w:rsidRPr="002165C7">
        <w:rPr>
          <w:rFonts w:hint="eastAsia"/>
        </w:rPr>
        <w:t>B)</w:t>
      </w:r>
      <w:r w:rsidRPr="002165C7">
        <w:rPr>
          <w:rFonts w:hint="eastAsia"/>
        </w:rPr>
        <w:t xml:space="preserve">矽石粉　</w:t>
      </w:r>
      <w:r w:rsidRPr="002165C7">
        <w:rPr>
          <w:rFonts w:hint="eastAsia"/>
        </w:rPr>
        <w:t>(C)</w:t>
      </w:r>
      <w:r w:rsidRPr="002165C7">
        <w:rPr>
          <w:rFonts w:hint="eastAsia"/>
        </w:rPr>
        <w:t xml:space="preserve">滑石粉　</w:t>
      </w:r>
      <w:r w:rsidRPr="002165C7">
        <w:rPr>
          <w:rFonts w:hint="eastAsia"/>
        </w:rPr>
        <w:t>(D)</w:t>
      </w:r>
      <w:r w:rsidRPr="002165C7">
        <w:rPr>
          <w:rFonts w:hint="eastAsia"/>
        </w:rPr>
        <w:t>骨灰。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165C7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165C7">
        <w:rPr>
          <w:rFonts w:hint="eastAsia"/>
          <w:color w:val="0000FF"/>
        </w:rPr>
        <w:t>鎂石容易著火。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）125.</w:t>
      </w:r>
      <w:r w:rsidRPr="009501E8">
        <w:rPr>
          <w:rFonts w:hint="eastAsia"/>
        </w:rPr>
        <w:t>下列有關模型設計之敘述，何者</w:t>
      </w:r>
      <w:r w:rsidRPr="009501E8">
        <w:rPr>
          <w:rFonts w:hint="eastAsia"/>
          <w:u w:val="single"/>
        </w:rPr>
        <w:t>不正確</w:t>
      </w:r>
      <w:r w:rsidRPr="009501E8">
        <w:rPr>
          <w:rFonts w:hint="eastAsia"/>
        </w:rPr>
        <w:t>？</w:t>
      </w:r>
      <w:r w:rsidRPr="009501E8">
        <w:rPr>
          <w:rFonts w:hint="eastAsia"/>
        </w:rPr>
        <w:br/>
      </w:r>
      <w:r w:rsidRPr="009501E8">
        <w:t>(A)</w:t>
      </w:r>
      <w:r w:rsidRPr="009501E8">
        <w:rPr>
          <w:rFonts w:hint="eastAsia"/>
        </w:rPr>
        <w:t>鑄型尺之絕對長度等於標準尺長度加收縮量</w:t>
      </w:r>
      <w:r w:rsidRPr="009501E8">
        <w:t xml:space="preserve">　</w:t>
      </w:r>
      <w:r w:rsidRPr="009501E8">
        <w:t>(B)</w:t>
      </w:r>
      <w:r w:rsidRPr="009501E8">
        <w:rPr>
          <w:rFonts w:hint="eastAsia"/>
        </w:rPr>
        <w:t>聚集的斷面數越多越好</w:t>
      </w:r>
      <w:r w:rsidRPr="009501E8">
        <w:t xml:space="preserve">　</w:t>
      </w:r>
      <w:r w:rsidRPr="009501E8">
        <w:t>(C)</w:t>
      </w:r>
      <w:r w:rsidRPr="009501E8">
        <w:rPr>
          <w:rFonts w:hint="eastAsia"/>
        </w:rPr>
        <w:t>避免突然的斷面變化</w:t>
      </w:r>
      <w:r w:rsidRPr="009501E8">
        <w:t xml:space="preserve">　</w:t>
      </w:r>
      <w:r w:rsidRPr="009501E8">
        <w:t>(D)</w:t>
      </w:r>
      <w:r w:rsidRPr="009501E8">
        <w:rPr>
          <w:rFonts w:hint="eastAsia"/>
        </w:rPr>
        <w:t>斷面厚度宜均勻。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501E8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lastRenderedPageBreak/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501E8">
        <w:rPr>
          <w:rFonts w:hint="eastAsia"/>
          <w:color w:val="0000FF"/>
        </w:rPr>
        <w:t>模型聚集的斷面數越少越好，以免產生複雜的應力而變形。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）126.</w:t>
      </w:r>
      <w:r w:rsidRPr="00C143A6">
        <w:rPr>
          <w:rFonts w:hint="eastAsia"/>
          <w:w w:val="105"/>
        </w:rPr>
        <w:t>汽車用的鋁合金鋼圈是使用何種鑄造法鑄造？</w:t>
      </w:r>
      <w:r w:rsidRPr="00C143A6">
        <w:rPr>
          <w:w w:val="105"/>
        </w:rPr>
        <w:br/>
        <w:t>(A)</w:t>
      </w:r>
      <w:r w:rsidRPr="00C143A6">
        <w:rPr>
          <w:rFonts w:hint="eastAsia"/>
          <w:w w:val="105"/>
        </w:rPr>
        <w:t>砂模鑄造</w:t>
      </w:r>
      <w:r w:rsidRPr="00C143A6">
        <w:rPr>
          <w:w w:val="105"/>
        </w:rPr>
        <w:t xml:space="preserve">　</w:t>
      </w:r>
      <w:r w:rsidRPr="00C143A6">
        <w:rPr>
          <w:w w:val="105"/>
        </w:rPr>
        <w:t>(B)</w:t>
      </w:r>
      <w:r w:rsidRPr="00C143A6">
        <w:rPr>
          <w:rFonts w:hint="eastAsia"/>
          <w:w w:val="105"/>
        </w:rPr>
        <w:t>冷室壓鑄法</w:t>
      </w:r>
      <w:r w:rsidRPr="00C143A6">
        <w:rPr>
          <w:w w:val="105"/>
        </w:rPr>
        <w:t xml:space="preserve">　</w:t>
      </w:r>
      <w:r w:rsidRPr="00C143A6">
        <w:rPr>
          <w:w w:val="105"/>
        </w:rPr>
        <w:t>(C)</w:t>
      </w:r>
      <w:r w:rsidRPr="00C143A6">
        <w:rPr>
          <w:rFonts w:hint="eastAsia"/>
          <w:w w:val="105"/>
        </w:rPr>
        <w:t>熱室壓鑄法</w:t>
      </w:r>
      <w:r w:rsidRPr="00C143A6">
        <w:rPr>
          <w:w w:val="105"/>
        </w:rPr>
        <w:t xml:space="preserve">　</w:t>
      </w:r>
      <w:r w:rsidRPr="00C143A6">
        <w:rPr>
          <w:w w:val="105"/>
        </w:rPr>
        <w:t>(D)</w:t>
      </w:r>
      <w:r w:rsidRPr="00C143A6">
        <w:rPr>
          <w:rFonts w:hint="eastAsia"/>
          <w:w w:val="105"/>
        </w:rPr>
        <w:t>離心力鑄造法。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143A6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）127.</w:t>
      </w:r>
      <w:r w:rsidRPr="00ED6096">
        <w:rPr>
          <w:rFonts w:hint="eastAsia"/>
        </w:rPr>
        <w:t>擬增加鑄鐵之流動性應加入之元素為</w:t>
      </w:r>
      <w:r w:rsidRPr="00ED6096">
        <w:rPr>
          <w:rFonts w:hint="eastAsia"/>
        </w:rPr>
        <w:br/>
        <w:t>(A)</w:t>
      </w:r>
      <w:r w:rsidRPr="00ED6096">
        <w:rPr>
          <w:rFonts w:hint="eastAsia"/>
        </w:rPr>
        <w:t xml:space="preserve">硫　</w:t>
      </w:r>
      <w:r w:rsidRPr="00ED6096">
        <w:rPr>
          <w:rFonts w:hint="eastAsia"/>
        </w:rPr>
        <w:t>(B)</w:t>
      </w:r>
      <w:r w:rsidRPr="00ED6096">
        <w:rPr>
          <w:rFonts w:hint="eastAsia"/>
        </w:rPr>
        <w:t xml:space="preserve">矽　</w:t>
      </w:r>
      <w:r w:rsidRPr="00ED6096">
        <w:rPr>
          <w:rFonts w:hint="eastAsia"/>
        </w:rPr>
        <w:t>(C)</w:t>
      </w:r>
      <w:r w:rsidRPr="00ED6096">
        <w:rPr>
          <w:rFonts w:hint="eastAsia"/>
        </w:rPr>
        <w:t xml:space="preserve">錳　</w:t>
      </w:r>
      <w:r w:rsidRPr="00ED6096">
        <w:rPr>
          <w:rFonts w:hint="eastAsia"/>
        </w:rPr>
        <w:t>(D)</w:t>
      </w:r>
      <w:r w:rsidRPr="00ED6096">
        <w:rPr>
          <w:rFonts w:hint="eastAsia"/>
        </w:rPr>
        <w:t>碳。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D6096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D6096">
        <w:rPr>
          <w:rFonts w:hint="eastAsia"/>
          <w:color w:val="0000FF"/>
        </w:rPr>
        <w:t>矽元素可幫助析出石墨，是鑄鐵的軟化劑。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）128.</w:t>
      </w:r>
      <w:r w:rsidRPr="000823EE">
        <w:rPr>
          <w:rFonts w:hint="eastAsia"/>
        </w:rPr>
        <w:t>鳩尾座之模型，通常製成</w:t>
      </w:r>
      <w:r w:rsidRPr="000823EE">
        <w:rPr>
          <w:rFonts w:hint="eastAsia"/>
        </w:rPr>
        <w:br/>
        <w:t>(A)</w:t>
      </w:r>
      <w:r w:rsidRPr="000823EE">
        <w:rPr>
          <w:rFonts w:hint="eastAsia"/>
        </w:rPr>
        <w:t xml:space="preserve">單體　</w:t>
      </w:r>
      <w:r w:rsidRPr="000823EE">
        <w:rPr>
          <w:rFonts w:hint="eastAsia"/>
        </w:rPr>
        <w:t>(B)</w:t>
      </w:r>
      <w:r w:rsidRPr="000823EE">
        <w:rPr>
          <w:rFonts w:hint="eastAsia"/>
        </w:rPr>
        <w:t>流路</w:t>
      </w:r>
      <w:r w:rsidRPr="000823EE">
        <w:t xml:space="preserve">　</w:t>
      </w:r>
      <w:r w:rsidRPr="000823EE">
        <w:t>(</w:t>
      </w:r>
      <w:r w:rsidRPr="000823EE">
        <w:rPr>
          <w:rFonts w:hint="eastAsia"/>
        </w:rPr>
        <w:t>C)</w:t>
      </w:r>
      <w:r w:rsidRPr="000823EE">
        <w:rPr>
          <w:rFonts w:hint="eastAsia"/>
        </w:rPr>
        <w:t xml:space="preserve">分裂　</w:t>
      </w:r>
      <w:r w:rsidRPr="000823EE">
        <w:rPr>
          <w:rFonts w:hint="eastAsia"/>
        </w:rPr>
        <w:t>(D)</w:t>
      </w:r>
      <w:r w:rsidRPr="000823EE">
        <w:rPr>
          <w:rFonts w:hint="eastAsia"/>
        </w:rPr>
        <w:t>鬆件　模型。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823EE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）129.</w:t>
      </w:r>
      <w:r w:rsidRPr="00EF3C69">
        <w:rPr>
          <w:rFonts w:hint="eastAsia"/>
        </w:rPr>
        <w:t>下列何種鑄模可多次使用？</w:t>
      </w:r>
      <w:r w:rsidRPr="00EF3C69">
        <w:rPr>
          <w:rFonts w:hint="eastAsia"/>
        </w:rPr>
        <w:br/>
        <w:t>(A)</w:t>
      </w:r>
      <w:r w:rsidRPr="00EF3C69">
        <w:rPr>
          <w:rFonts w:hint="eastAsia"/>
        </w:rPr>
        <w:t xml:space="preserve">砂模　</w:t>
      </w:r>
      <w:r w:rsidRPr="00EF3C69">
        <w:rPr>
          <w:rFonts w:hint="eastAsia"/>
        </w:rPr>
        <w:t>(B)</w:t>
      </w:r>
      <w:r w:rsidRPr="00EF3C69">
        <w:t>CO</w:t>
      </w:r>
      <w:r w:rsidRPr="00EF3C69">
        <w:rPr>
          <w:vertAlign w:val="subscript"/>
        </w:rPr>
        <w:t>2</w:t>
      </w:r>
      <w:r w:rsidRPr="00EF3C69">
        <w:rPr>
          <w:rFonts w:hint="eastAsia"/>
        </w:rPr>
        <w:t xml:space="preserve">模　</w:t>
      </w:r>
      <w:r w:rsidRPr="00EF3C69">
        <w:rPr>
          <w:rFonts w:hint="eastAsia"/>
        </w:rPr>
        <w:t>(C)</w:t>
      </w:r>
      <w:r w:rsidRPr="00EF3C69">
        <w:rPr>
          <w:rFonts w:hint="eastAsia"/>
        </w:rPr>
        <w:t xml:space="preserve">泥土模　</w:t>
      </w:r>
      <w:r w:rsidRPr="00EF3C69">
        <w:rPr>
          <w:rFonts w:hint="eastAsia"/>
        </w:rPr>
        <w:t>(D)</w:t>
      </w:r>
      <w:r w:rsidRPr="00EF3C69">
        <w:rPr>
          <w:rFonts w:hint="eastAsia"/>
        </w:rPr>
        <w:t>金屬模。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F3C69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）130.</w:t>
      </w:r>
      <w:r w:rsidRPr="00184652">
        <w:rPr>
          <w:rFonts w:hint="eastAsia"/>
          <w:spacing w:val="-4"/>
        </w:rPr>
        <w:t>在製作木模時，下列何種材料的鑄件應加放最大的收縮裕度</w:t>
      </w:r>
      <w:r w:rsidRPr="00184652">
        <w:rPr>
          <w:rFonts w:hint="eastAsia"/>
          <w:spacing w:val="-4"/>
        </w:rPr>
        <w:t>(</w:t>
      </w:r>
      <w:r w:rsidRPr="00184652">
        <w:rPr>
          <w:spacing w:val="-4"/>
        </w:rPr>
        <w:t>S</w:t>
      </w:r>
      <w:r w:rsidRPr="00184652">
        <w:rPr>
          <w:rFonts w:hint="eastAsia"/>
          <w:spacing w:val="-4"/>
        </w:rPr>
        <w:t>hrinkage Allowance)</w:t>
      </w:r>
      <w:r w:rsidRPr="00184652">
        <w:rPr>
          <w:rFonts w:hint="eastAsia"/>
          <w:spacing w:val="-4"/>
        </w:rPr>
        <w:t>？</w:t>
      </w:r>
      <w:r w:rsidRPr="00184652">
        <w:rPr>
          <w:rFonts w:hint="eastAsia"/>
          <w:spacing w:val="-4"/>
        </w:rPr>
        <w:br/>
        <w:t>(A)</w:t>
      </w:r>
      <w:r w:rsidRPr="00184652">
        <w:rPr>
          <w:rFonts w:hint="eastAsia"/>
          <w:spacing w:val="-4"/>
        </w:rPr>
        <w:t xml:space="preserve">鑄鐵　</w:t>
      </w:r>
      <w:r w:rsidRPr="00184652">
        <w:rPr>
          <w:rFonts w:hint="eastAsia"/>
          <w:spacing w:val="-4"/>
        </w:rPr>
        <w:t>(B)</w:t>
      </w:r>
      <w:r w:rsidRPr="00184652">
        <w:rPr>
          <w:rFonts w:hint="eastAsia"/>
          <w:spacing w:val="-4"/>
        </w:rPr>
        <w:t xml:space="preserve">鑄鋼　</w:t>
      </w:r>
      <w:r w:rsidRPr="00184652">
        <w:rPr>
          <w:rFonts w:hint="eastAsia"/>
          <w:spacing w:val="-4"/>
        </w:rPr>
        <w:t>(C)</w:t>
      </w:r>
      <w:r w:rsidRPr="00184652">
        <w:rPr>
          <w:rFonts w:hint="eastAsia"/>
          <w:spacing w:val="-4"/>
        </w:rPr>
        <w:t xml:space="preserve">鋁合金　</w:t>
      </w:r>
      <w:r w:rsidRPr="00184652">
        <w:rPr>
          <w:rFonts w:hint="eastAsia"/>
          <w:spacing w:val="-4"/>
        </w:rPr>
        <w:t>(D)</w:t>
      </w:r>
      <w:r w:rsidRPr="00184652">
        <w:rPr>
          <w:rFonts w:hint="eastAsia"/>
          <w:spacing w:val="-4"/>
        </w:rPr>
        <w:t>黃銅。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84652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）131.</w:t>
      </w:r>
      <w:r w:rsidRPr="005C053E">
        <w:rPr>
          <w:rFonts w:hint="eastAsia"/>
        </w:rPr>
        <w:t>下列何種模型裕度在鑄造時需將模型縮小？</w:t>
      </w:r>
      <w:r w:rsidRPr="005C053E">
        <w:rPr>
          <w:rFonts w:hint="eastAsia"/>
        </w:rPr>
        <w:br/>
        <w:t>(A)</w:t>
      </w:r>
      <w:r w:rsidRPr="005C053E">
        <w:rPr>
          <w:rFonts w:hint="eastAsia"/>
        </w:rPr>
        <w:t xml:space="preserve">變形裕度　</w:t>
      </w:r>
      <w:r w:rsidRPr="005C053E">
        <w:rPr>
          <w:rFonts w:hint="eastAsia"/>
        </w:rPr>
        <w:t>(B)</w:t>
      </w:r>
      <w:r w:rsidRPr="005C053E">
        <w:rPr>
          <w:rFonts w:hint="eastAsia"/>
        </w:rPr>
        <w:t xml:space="preserve">振動裕度　</w:t>
      </w:r>
      <w:r w:rsidRPr="005C053E">
        <w:rPr>
          <w:rFonts w:hint="eastAsia"/>
        </w:rPr>
        <w:t>(C)</w:t>
      </w:r>
      <w:r w:rsidRPr="005C053E">
        <w:rPr>
          <w:rFonts w:hint="eastAsia"/>
        </w:rPr>
        <w:t xml:space="preserve">加工裕度　</w:t>
      </w:r>
      <w:r w:rsidRPr="005C053E">
        <w:rPr>
          <w:rFonts w:hint="eastAsia"/>
        </w:rPr>
        <w:t>(D)</w:t>
      </w:r>
      <w:r w:rsidRPr="005C053E">
        <w:rPr>
          <w:rFonts w:hint="eastAsia"/>
        </w:rPr>
        <w:t>收縮裕度。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C053E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C053E">
        <w:rPr>
          <w:rFonts w:hint="eastAsia"/>
          <w:color w:val="0000FF"/>
        </w:rPr>
        <w:t>振動裕度為負值。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）132.</w:t>
      </w:r>
      <w:r w:rsidRPr="00FD60A0">
        <w:rPr>
          <w:rFonts w:hint="eastAsia"/>
        </w:rPr>
        <w:t>模砂之形狀以</w:t>
      </w:r>
      <w:r w:rsidRPr="00FD60A0">
        <w:rPr>
          <w:rFonts w:hint="eastAsia"/>
        </w:rPr>
        <w:br/>
        <w:t>(A)</w:t>
      </w:r>
      <w:r w:rsidRPr="00FD60A0">
        <w:rPr>
          <w:rFonts w:hint="eastAsia"/>
        </w:rPr>
        <w:t xml:space="preserve">結合形　</w:t>
      </w:r>
      <w:r w:rsidRPr="00FD60A0">
        <w:rPr>
          <w:rFonts w:hint="eastAsia"/>
        </w:rPr>
        <w:t>(B)</w:t>
      </w:r>
      <w:r w:rsidRPr="00FD60A0">
        <w:rPr>
          <w:rFonts w:hint="eastAsia"/>
        </w:rPr>
        <w:t xml:space="preserve">多角形　</w:t>
      </w:r>
      <w:r w:rsidRPr="00FD60A0">
        <w:rPr>
          <w:rFonts w:hint="eastAsia"/>
        </w:rPr>
        <w:t>(C)</w:t>
      </w:r>
      <w:r w:rsidRPr="00FD60A0">
        <w:rPr>
          <w:rFonts w:hint="eastAsia"/>
        </w:rPr>
        <w:t xml:space="preserve">次多角形　</w:t>
      </w:r>
      <w:r w:rsidRPr="00FD60A0">
        <w:rPr>
          <w:rFonts w:hint="eastAsia"/>
        </w:rPr>
        <w:t>(D)</w:t>
      </w:r>
      <w:r w:rsidRPr="00FD60A0">
        <w:rPr>
          <w:rFonts w:hint="eastAsia"/>
        </w:rPr>
        <w:t>圓形　為宜。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D60A0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FD60A0">
        <w:rPr>
          <w:rFonts w:hint="eastAsia"/>
          <w:color w:val="0000FF"/>
        </w:rPr>
        <w:t>次多角形之強度與透氣性適中。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）133.</w:t>
      </w:r>
      <w:r w:rsidRPr="000369CB">
        <w:rPr>
          <w:rFonts w:hint="eastAsia"/>
        </w:rPr>
        <w:t>下列有關鑄造工作的敘述，何者正確？</w:t>
      </w:r>
      <w:r w:rsidRPr="000369CB">
        <w:rPr>
          <w:rFonts w:cs="新細明體" w:hint="eastAsia"/>
        </w:rPr>
        <w:br/>
        <w:t>(A)</w:t>
      </w:r>
      <w:r w:rsidRPr="000369CB">
        <w:rPr>
          <w:rFonts w:hint="eastAsia"/>
        </w:rPr>
        <w:t>金屬大都會熱脹冷縮，為了補償收縮，必須將模型加大，給予適當的加工裕度</w:t>
      </w:r>
      <w:r w:rsidRPr="000369CB">
        <w:rPr>
          <w:rFonts w:cs="新細明體" w:hint="eastAsia"/>
        </w:rPr>
        <w:br/>
      </w:r>
      <w:r w:rsidRPr="000369CB">
        <w:rPr>
          <w:rFonts w:hint="eastAsia"/>
        </w:rPr>
        <w:t>(B)CO</w:t>
      </w:r>
      <w:r w:rsidRPr="000369CB">
        <w:rPr>
          <w:rFonts w:hint="eastAsia"/>
          <w:vertAlign w:val="subscript"/>
        </w:rPr>
        <w:t>2</w:t>
      </w:r>
      <w:r w:rsidRPr="000369CB">
        <w:rPr>
          <w:rFonts w:hint="eastAsia"/>
        </w:rPr>
        <w:t>模係將洗淨不含黏土的矽砂，混合</w:t>
      </w:r>
      <w:r w:rsidRPr="000369CB">
        <w:rPr>
          <w:rFonts w:hint="eastAsia"/>
        </w:rPr>
        <w:t>3.5</w:t>
      </w:r>
      <w:r w:rsidRPr="000369CB">
        <w:rPr>
          <w:rFonts w:hint="eastAsia"/>
        </w:rPr>
        <w:t>～</w:t>
      </w:r>
      <w:r w:rsidRPr="000369CB">
        <w:rPr>
          <w:rFonts w:hint="eastAsia"/>
        </w:rPr>
        <w:t>6</w:t>
      </w:r>
      <w:r w:rsidRPr="000369CB">
        <w:rPr>
          <w:rFonts w:hint="eastAsia"/>
        </w:rPr>
        <w:t>％的矽酸鈣，攪拌均勻後製成砂模</w:t>
      </w:r>
      <w:r w:rsidRPr="000369CB">
        <w:rPr>
          <w:rFonts w:cs="新細明體" w:hint="eastAsia"/>
        </w:rPr>
        <w:br/>
      </w:r>
      <w:r w:rsidRPr="000369CB">
        <w:rPr>
          <w:rFonts w:hint="eastAsia"/>
        </w:rPr>
        <w:t>(C)</w:t>
      </w:r>
      <w:r w:rsidRPr="000369CB">
        <w:rPr>
          <w:rFonts w:hint="eastAsia"/>
        </w:rPr>
        <w:t xml:space="preserve">橫流道尾是橫流道的延伸部分，可排除低溫的金屬液及浮渣，以便讓高溫及質純的金屬液進入模穴　</w:t>
      </w:r>
      <w:r w:rsidRPr="000369CB">
        <w:rPr>
          <w:rFonts w:hint="eastAsia"/>
        </w:rPr>
        <w:t>(D)</w:t>
      </w:r>
      <w:r w:rsidRPr="000369CB">
        <w:rPr>
          <w:rFonts w:hint="eastAsia"/>
        </w:rPr>
        <w:t>使用過的舊砂應加入適量的粘結劑以增加強度，但是會影響成模性，故再加入新砂以增加成模性。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369CB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369CB">
        <w:rPr>
          <w:rFonts w:hint="eastAsia"/>
          <w:color w:val="0000FF"/>
        </w:rPr>
        <w:t>(A)</w:t>
      </w:r>
      <w:r w:rsidRPr="000369CB">
        <w:rPr>
          <w:rFonts w:hint="eastAsia"/>
          <w:color w:val="0000FF"/>
        </w:rPr>
        <w:t>為了補償收縮，必須將模型加大給予適當的收縮裕度；</w:t>
      </w:r>
      <w:r w:rsidRPr="000369CB">
        <w:rPr>
          <w:rFonts w:hint="eastAsia"/>
          <w:color w:val="0000FF"/>
        </w:rPr>
        <w:t>(B)CO</w:t>
      </w:r>
      <w:r w:rsidRPr="000369CB">
        <w:rPr>
          <w:rFonts w:hint="eastAsia"/>
          <w:color w:val="0000FF"/>
          <w:vertAlign w:val="subscript"/>
        </w:rPr>
        <w:t>2</w:t>
      </w:r>
      <w:r w:rsidRPr="000369CB">
        <w:rPr>
          <w:rFonts w:hint="eastAsia"/>
          <w:color w:val="0000FF"/>
        </w:rPr>
        <w:t>模係將洗淨不含黏土的矽砂，混合</w:t>
      </w:r>
      <w:r w:rsidRPr="000369CB">
        <w:rPr>
          <w:rFonts w:hint="eastAsia"/>
          <w:color w:val="0000FF"/>
        </w:rPr>
        <w:t>3.5</w:t>
      </w:r>
      <w:r w:rsidRPr="000369CB">
        <w:rPr>
          <w:rFonts w:hint="eastAsia"/>
          <w:color w:val="0000FF"/>
        </w:rPr>
        <w:t>～</w:t>
      </w:r>
      <w:r w:rsidRPr="000369CB">
        <w:rPr>
          <w:rFonts w:hint="eastAsia"/>
          <w:color w:val="0000FF"/>
        </w:rPr>
        <w:t>6</w:t>
      </w:r>
      <w:r w:rsidRPr="000369CB">
        <w:rPr>
          <w:rFonts w:hint="eastAsia"/>
          <w:color w:val="0000FF"/>
        </w:rPr>
        <w:t>％的矽酸鈉；</w:t>
      </w:r>
      <w:r w:rsidRPr="000369CB">
        <w:rPr>
          <w:rFonts w:hint="eastAsia"/>
          <w:color w:val="0000FF"/>
        </w:rPr>
        <w:t>(D)</w:t>
      </w:r>
      <w:r w:rsidRPr="000369CB">
        <w:rPr>
          <w:rFonts w:hint="eastAsia"/>
          <w:color w:val="0000FF"/>
        </w:rPr>
        <w:t>加入新砂以增加透氣性。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）134.</w:t>
      </w:r>
      <w:r w:rsidRPr="00494AD4">
        <w:rPr>
          <w:rFonts w:hint="eastAsia"/>
        </w:rPr>
        <w:t>流路系統之切除可用</w:t>
      </w:r>
      <w:r w:rsidRPr="00494AD4">
        <w:rPr>
          <w:rFonts w:hint="eastAsia"/>
        </w:rPr>
        <w:br/>
        <w:t>(A)</w:t>
      </w:r>
      <w:r w:rsidRPr="00494AD4">
        <w:rPr>
          <w:rFonts w:hint="eastAsia"/>
        </w:rPr>
        <w:t>鋼絲刷刷除</w:t>
      </w:r>
      <w:r w:rsidRPr="00494AD4">
        <w:t xml:space="preserve">　</w:t>
      </w:r>
      <w:r w:rsidRPr="00494AD4">
        <w:t>(B)</w:t>
      </w:r>
      <w:r w:rsidRPr="00494AD4">
        <w:rPr>
          <w:rFonts w:hint="eastAsia"/>
        </w:rPr>
        <w:t>噴光處理</w:t>
      </w:r>
      <w:r w:rsidRPr="00494AD4">
        <w:t xml:space="preserve">　</w:t>
      </w:r>
      <w:r w:rsidRPr="00494AD4">
        <w:t>(C)</w:t>
      </w:r>
      <w:r w:rsidRPr="00494AD4">
        <w:rPr>
          <w:rFonts w:hint="eastAsia"/>
        </w:rPr>
        <w:t>磨光劑磨光</w:t>
      </w:r>
      <w:r w:rsidRPr="00494AD4">
        <w:t xml:space="preserve">　</w:t>
      </w:r>
      <w:r w:rsidRPr="00494AD4">
        <w:t>(D)</w:t>
      </w:r>
      <w:r w:rsidRPr="00494AD4">
        <w:rPr>
          <w:rFonts w:hint="eastAsia"/>
        </w:rPr>
        <w:t>敲斷法。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3-8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94AD4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94AD4">
        <w:rPr>
          <w:rFonts w:hint="eastAsia"/>
          <w:color w:val="0000FF"/>
        </w:rPr>
        <w:t>其餘三者用於表面粘砂的去除。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）135.</w:t>
      </w:r>
      <w:r w:rsidRPr="00E87B2C">
        <w:rPr>
          <w:rFonts w:hint="eastAsia"/>
        </w:rPr>
        <w:t>下列何種鑄造法之產品複雜性最高？</w:t>
      </w:r>
      <w:r w:rsidRPr="00E87B2C">
        <w:rPr>
          <w:rFonts w:hint="eastAsia"/>
        </w:rPr>
        <w:br/>
        <w:t>(A)</w:t>
      </w:r>
      <w:r w:rsidRPr="00E87B2C">
        <w:rPr>
          <w:rFonts w:hint="eastAsia"/>
        </w:rPr>
        <w:t xml:space="preserve">殼模法　</w:t>
      </w:r>
      <w:r w:rsidRPr="00E87B2C">
        <w:rPr>
          <w:rFonts w:hint="eastAsia"/>
        </w:rPr>
        <w:t>(B)</w:t>
      </w:r>
      <w:r w:rsidRPr="00E87B2C">
        <w:rPr>
          <w:rFonts w:hint="eastAsia"/>
        </w:rPr>
        <w:t xml:space="preserve">連續鑄造法　</w:t>
      </w:r>
      <w:r w:rsidRPr="00E87B2C">
        <w:rPr>
          <w:rFonts w:hint="eastAsia"/>
        </w:rPr>
        <w:t>(C)</w:t>
      </w:r>
      <w:r w:rsidRPr="00E87B2C">
        <w:rPr>
          <w:rFonts w:hint="eastAsia"/>
        </w:rPr>
        <w:t>壓鑄法</w:t>
      </w:r>
      <w:r w:rsidRPr="00E87B2C">
        <w:t xml:space="preserve">　</w:t>
      </w:r>
      <w:r w:rsidRPr="00E87B2C">
        <w:t>(</w:t>
      </w:r>
      <w:r w:rsidRPr="00E87B2C">
        <w:rPr>
          <w:rFonts w:hint="eastAsia"/>
        </w:rPr>
        <w:t>D)</w:t>
      </w:r>
      <w:r w:rsidRPr="00E87B2C">
        <w:rPr>
          <w:rFonts w:hint="eastAsia"/>
        </w:rPr>
        <w:t>脫蠟鑄造法。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87B2C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）136.</w:t>
      </w:r>
      <w:r w:rsidRPr="002A50A5">
        <w:rPr>
          <w:rFonts w:hint="eastAsia"/>
        </w:rPr>
        <w:t>離心力鑄造法主要用於</w:t>
      </w:r>
      <w:r w:rsidRPr="002A50A5">
        <w:rPr>
          <w:rFonts w:hint="eastAsia"/>
        </w:rPr>
        <w:br/>
        <w:t>(A)</w:t>
      </w:r>
      <w:r w:rsidRPr="002A50A5">
        <w:rPr>
          <w:rFonts w:hint="eastAsia"/>
        </w:rPr>
        <w:t xml:space="preserve">不對稱工件　</w:t>
      </w:r>
      <w:r w:rsidRPr="002A50A5">
        <w:rPr>
          <w:rFonts w:hint="eastAsia"/>
        </w:rPr>
        <w:t>(B)</w:t>
      </w:r>
      <w:r w:rsidRPr="002A50A5">
        <w:rPr>
          <w:rFonts w:hint="eastAsia"/>
        </w:rPr>
        <w:t xml:space="preserve">三角形件　</w:t>
      </w:r>
      <w:r w:rsidRPr="002A50A5">
        <w:rPr>
          <w:rFonts w:hint="eastAsia"/>
        </w:rPr>
        <w:t>(C)</w:t>
      </w:r>
      <w:r w:rsidRPr="002A50A5">
        <w:rPr>
          <w:rFonts w:hint="eastAsia"/>
        </w:rPr>
        <w:t xml:space="preserve">薄片件　</w:t>
      </w:r>
      <w:r w:rsidRPr="002A50A5">
        <w:rPr>
          <w:rFonts w:hint="eastAsia"/>
        </w:rPr>
        <w:t>(D)</w:t>
      </w:r>
      <w:r w:rsidRPr="002A50A5">
        <w:rPr>
          <w:rFonts w:hint="eastAsia"/>
        </w:rPr>
        <w:t>空心圓筒。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A50A5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）137.</w:t>
      </w:r>
      <w:r w:rsidRPr="00C5169D">
        <w:rPr>
          <w:rFonts w:hint="eastAsia"/>
        </w:rPr>
        <w:t>鑄造用縮尺之絕對長度等於</w:t>
      </w:r>
      <w:r w:rsidRPr="00C5169D">
        <w:br/>
        <w:t>(A)</w:t>
      </w:r>
      <w:r w:rsidRPr="00C5169D">
        <w:rPr>
          <w:rFonts w:hint="eastAsia"/>
        </w:rPr>
        <w:t>普通尺長度</w:t>
      </w:r>
      <w:r w:rsidRPr="00C5169D">
        <w:t xml:space="preserve">　</w:t>
      </w:r>
      <w:r w:rsidRPr="00C5169D">
        <w:t>(B)</w:t>
      </w:r>
      <w:r w:rsidRPr="00C5169D">
        <w:rPr>
          <w:rFonts w:hint="eastAsia"/>
        </w:rPr>
        <w:t xml:space="preserve">普通尺長度減收縮量　</w:t>
      </w:r>
      <w:r w:rsidRPr="00C5169D">
        <w:t>(C)</w:t>
      </w:r>
      <w:r w:rsidRPr="00C5169D">
        <w:rPr>
          <w:rFonts w:hint="eastAsia"/>
        </w:rPr>
        <w:t xml:space="preserve">普通尺長度加收縮量　</w:t>
      </w:r>
      <w:r w:rsidRPr="00C5169D">
        <w:rPr>
          <w:rFonts w:hint="eastAsia"/>
        </w:rPr>
        <w:t>(D)</w:t>
      </w:r>
      <w:r w:rsidRPr="00C5169D">
        <w:rPr>
          <w:rFonts w:hint="eastAsia"/>
        </w:rPr>
        <w:t>普通尺長度乘收縮量。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5169D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C5169D">
        <w:rPr>
          <w:rFonts w:hint="eastAsia"/>
          <w:color w:val="0000FF"/>
        </w:rPr>
        <w:t>考慮鑄件之收縮，必須將模型適度加大，是為收縮裕度。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）138.</w:t>
      </w:r>
      <w:r w:rsidRPr="00CD3A4A">
        <w:rPr>
          <w:rFonts w:hint="eastAsia"/>
        </w:rPr>
        <w:t>下列各種利用金屬模的鑄造法中，何者所需的壓力最高？</w:t>
      </w:r>
      <w:r w:rsidRPr="00CD3A4A">
        <w:br/>
        <w:t>(A)</w:t>
      </w:r>
      <w:r w:rsidRPr="00CD3A4A">
        <w:rPr>
          <w:rFonts w:hint="eastAsia"/>
        </w:rPr>
        <w:t xml:space="preserve">壓鑄法　</w:t>
      </w:r>
      <w:r w:rsidRPr="00CD3A4A">
        <w:t>(B)</w:t>
      </w:r>
      <w:r w:rsidRPr="00CD3A4A">
        <w:rPr>
          <w:rFonts w:hint="eastAsia"/>
        </w:rPr>
        <w:t xml:space="preserve">瀝鑄法　</w:t>
      </w:r>
      <w:r w:rsidRPr="00CD3A4A">
        <w:t>(C)</w:t>
      </w:r>
      <w:r w:rsidRPr="00CD3A4A">
        <w:rPr>
          <w:rFonts w:hint="eastAsia"/>
        </w:rPr>
        <w:t xml:space="preserve">低壓鑄造法　</w:t>
      </w:r>
      <w:r w:rsidRPr="00CD3A4A">
        <w:t>(D)</w:t>
      </w:r>
      <w:r w:rsidRPr="00CD3A4A">
        <w:rPr>
          <w:rFonts w:hint="eastAsia"/>
        </w:rPr>
        <w:t>重力壓鑄法。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D3A4A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）139.</w:t>
      </w:r>
      <w:r w:rsidRPr="00694AC4">
        <w:rPr>
          <w:rFonts w:hint="eastAsia"/>
        </w:rPr>
        <w:t>下列敘述何者</w:t>
      </w:r>
      <w:r w:rsidRPr="00694AC4">
        <w:rPr>
          <w:rFonts w:hint="eastAsia"/>
          <w:u w:val="single"/>
        </w:rPr>
        <w:t>不正確</w:t>
      </w:r>
      <w:r w:rsidRPr="00694AC4">
        <w:rPr>
          <w:rFonts w:hint="eastAsia"/>
        </w:rPr>
        <w:t>？</w:t>
      </w:r>
      <w:r w:rsidRPr="00694AC4">
        <w:br/>
        <w:t>(A)</w:t>
      </w:r>
      <w:r w:rsidRPr="00694AC4">
        <w:rPr>
          <w:rFonts w:hint="eastAsia"/>
        </w:rPr>
        <w:t>壓鑄法之設備及模具成本較傳統鑄造法高</w:t>
      </w:r>
      <w:r w:rsidRPr="00694AC4">
        <w:t xml:space="preserve">　</w:t>
      </w:r>
      <w:r w:rsidRPr="00694AC4">
        <w:t>(B)</w:t>
      </w:r>
      <w:r w:rsidRPr="00694AC4">
        <w:rPr>
          <w:rFonts w:hint="eastAsia"/>
        </w:rPr>
        <w:t>離心鑄造空心管件時，不需使用心型</w:t>
      </w:r>
      <w:r w:rsidRPr="00694AC4">
        <w:t xml:space="preserve">　</w:t>
      </w:r>
      <w:r w:rsidRPr="00694AC4">
        <w:t>(C)</w:t>
      </w:r>
      <w:r w:rsidRPr="00694AC4">
        <w:rPr>
          <w:rFonts w:hint="eastAsia"/>
        </w:rPr>
        <w:t>以傳統鑄造法鑄造大型鑄件時可使用較細顆粒之砂，以利排氣</w:t>
      </w:r>
      <w:r w:rsidRPr="00694AC4">
        <w:t xml:space="preserve">　</w:t>
      </w:r>
      <w:r w:rsidRPr="00694AC4">
        <w:t>(D)</w:t>
      </w:r>
      <w:r w:rsidRPr="00694AC4">
        <w:rPr>
          <w:rFonts w:hint="eastAsia"/>
        </w:rPr>
        <w:t>壓鑄法最適用於低熔點之冶金材料。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94AC4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694AC4">
        <w:rPr>
          <w:rFonts w:hint="eastAsia"/>
          <w:color w:val="0000FF"/>
        </w:rPr>
        <w:t>粗顆粒之砂排氣空間大，容易排氣。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）140.</w:t>
      </w:r>
      <w:r w:rsidRPr="00E953A1">
        <w:rPr>
          <w:rFonts w:hint="eastAsia"/>
        </w:rPr>
        <w:t>下列敘述何者</w:t>
      </w:r>
      <w:r w:rsidRPr="00E953A1">
        <w:rPr>
          <w:rFonts w:hint="eastAsia"/>
          <w:u w:val="single"/>
        </w:rPr>
        <w:t>不正確</w:t>
      </w:r>
      <w:r w:rsidRPr="00E953A1">
        <w:rPr>
          <w:rFonts w:hint="eastAsia"/>
        </w:rPr>
        <w:t>？</w:t>
      </w:r>
      <w:r w:rsidRPr="00E953A1">
        <w:br/>
        <w:t>(A)</w:t>
      </w:r>
      <w:r w:rsidRPr="00E953A1">
        <w:rPr>
          <w:rFonts w:hint="eastAsia"/>
        </w:rPr>
        <w:t>瀝鑄法可不用砂心而鑄出空心鑄件</w:t>
      </w:r>
      <w:r w:rsidRPr="00E953A1">
        <w:t xml:space="preserve">　</w:t>
      </w:r>
      <w:r w:rsidRPr="00E953A1">
        <w:t>(B)</w:t>
      </w:r>
      <w:r w:rsidRPr="00E953A1">
        <w:rPr>
          <w:rFonts w:hint="eastAsia"/>
        </w:rPr>
        <w:t>殼模法之模型材料為砂＋樹脂</w:t>
      </w:r>
      <w:r w:rsidRPr="00E953A1">
        <w:t xml:space="preserve">　</w:t>
      </w:r>
      <w:r w:rsidRPr="00E953A1">
        <w:t>(C)</w:t>
      </w:r>
      <w:r w:rsidRPr="00E953A1">
        <w:rPr>
          <w:rFonts w:hint="eastAsia"/>
        </w:rPr>
        <w:t>熱室壓鑄法與冷室壓鑄法之主要區別為熔化鍋所在之位置</w:t>
      </w:r>
      <w:r w:rsidRPr="00E953A1">
        <w:t xml:space="preserve">　</w:t>
      </w:r>
      <w:r w:rsidRPr="00E953A1">
        <w:t>(D)</w:t>
      </w:r>
      <w:r w:rsidRPr="00E953A1">
        <w:rPr>
          <w:rFonts w:hint="eastAsia"/>
        </w:rPr>
        <w:t>欲檢驗鑄件內部缺陷，應做超音波檢驗。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953A1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E953A1">
        <w:rPr>
          <w:rFonts w:hint="eastAsia"/>
          <w:color w:val="0000FF"/>
        </w:rPr>
        <w:t>殼模法之模型材料為金屬，鑄模為砂＋樹脂。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）141.</w:t>
      </w:r>
      <w:r w:rsidRPr="00A67794">
        <w:rPr>
          <w:rFonts w:hint="eastAsia"/>
        </w:rPr>
        <w:t>下列何種澆冒口系統</w:t>
      </w:r>
      <w:r w:rsidRPr="00A67794">
        <w:rPr>
          <w:rFonts w:hint="eastAsia"/>
          <w:u w:val="single"/>
        </w:rPr>
        <w:t>不具</w:t>
      </w:r>
      <w:r w:rsidRPr="00A67794">
        <w:rPr>
          <w:rFonts w:hint="eastAsia"/>
        </w:rPr>
        <w:t>除渣的功用？</w:t>
      </w:r>
      <w:r w:rsidRPr="00A67794">
        <w:rPr>
          <w:rFonts w:hint="eastAsia"/>
        </w:rPr>
        <w:br/>
        <w:t>(A)</w:t>
      </w:r>
      <w:r w:rsidRPr="00A67794">
        <w:rPr>
          <w:rFonts w:hint="eastAsia"/>
        </w:rPr>
        <w:t xml:space="preserve">澆池　</w:t>
      </w:r>
      <w:r w:rsidRPr="00A67794">
        <w:rPr>
          <w:rFonts w:hint="eastAsia"/>
        </w:rPr>
        <w:t>(B)</w:t>
      </w:r>
      <w:r w:rsidRPr="00A67794">
        <w:rPr>
          <w:rFonts w:hint="eastAsia"/>
        </w:rPr>
        <w:t xml:space="preserve">冒口　</w:t>
      </w:r>
      <w:r w:rsidRPr="00A67794">
        <w:rPr>
          <w:rFonts w:hint="eastAsia"/>
        </w:rPr>
        <w:t>(C)</w:t>
      </w:r>
      <w:r w:rsidRPr="00A67794">
        <w:rPr>
          <w:rFonts w:hint="eastAsia"/>
        </w:rPr>
        <w:t xml:space="preserve">橫流道　</w:t>
      </w:r>
      <w:r w:rsidRPr="00A67794">
        <w:rPr>
          <w:rFonts w:hint="eastAsia"/>
        </w:rPr>
        <w:t>(D)</w:t>
      </w:r>
      <w:r w:rsidRPr="00A67794">
        <w:rPr>
          <w:rFonts w:hint="eastAsia"/>
        </w:rPr>
        <w:t>澆口。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67794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A67794">
        <w:rPr>
          <w:rFonts w:hint="eastAsia"/>
          <w:color w:val="0000FF"/>
        </w:rPr>
        <w:t>澆口之主要功用為輸送金屬液。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）142.</w:t>
      </w:r>
      <w:r w:rsidRPr="00542262">
        <w:rPr>
          <w:rFonts w:hint="eastAsia"/>
        </w:rPr>
        <w:t>欲判定鑄件是否有裂痕及縮孔，可施以</w:t>
      </w:r>
      <w:r w:rsidRPr="00542262">
        <w:rPr>
          <w:rFonts w:hint="eastAsia"/>
        </w:rPr>
        <w:br/>
        <w:t>(A)</w:t>
      </w:r>
      <w:r w:rsidRPr="00542262">
        <w:rPr>
          <w:rFonts w:hint="eastAsia"/>
        </w:rPr>
        <w:t xml:space="preserve">敲擊檢驗　</w:t>
      </w:r>
      <w:r w:rsidRPr="00542262">
        <w:rPr>
          <w:rFonts w:hint="eastAsia"/>
        </w:rPr>
        <w:t>(B)</w:t>
      </w:r>
      <w:r w:rsidRPr="00542262">
        <w:rPr>
          <w:rFonts w:hint="eastAsia"/>
        </w:rPr>
        <w:t xml:space="preserve">拉伸檢驗　</w:t>
      </w:r>
      <w:r w:rsidRPr="00542262">
        <w:rPr>
          <w:rFonts w:hint="eastAsia"/>
        </w:rPr>
        <w:t>(C)</w:t>
      </w:r>
      <w:r w:rsidRPr="00542262">
        <w:rPr>
          <w:rFonts w:hint="eastAsia"/>
        </w:rPr>
        <w:t xml:space="preserve">目視檢查　</w:t>
      </w:r>
      <w:r w:rsidRPr="00542262">
        <w:rPr>
          <w:rFonts w:hint="eastAsia"/>
        </w:rPr>
        <w:t>(D)</w:t>
      </w:r>
      <w:r w:rsidRPr="00542262">
        <w:rPr>
          <w:rFonts w:hint="eastAsia"/>
        </w:rPr>
        <w:t>衝擊檢驗。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3-8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42262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542262">
        <w:rPr>
          <w:rFonts w:hint="eastAsia"/>
          <w:color w:val="0000FF"/>
        </w:rPr>
        <w:t>敲擊試驗以聲音判別鑄件是否有裂痕。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）143.</w:t>
      </w:r>
      <w:r w:rsidRPr="007907B3">
        <w:rPr>
          <w:rFonts w:hint="eastAsia"/>
        </w:rPr>
        <w:t>下列何種金屬具有最好的壓鑄性？</w:t>
      </w:r>
      <w:r w:rsidRPr="007907B3">
        <w:rPr>
          <w:rFonts w:hint="eastAsia"/>
        </w:rPr>
        <w:br/>
        <w:t>(A)Zn</w:t>
      </w:r>
      <w:r w:rsidRPr="007907B3">
        <w:rPr>
          <w:rFonts w:hint="eastAsia"/>
        </w:rPr>
        <w:t xml:space="preserve">　</w:t>
      </w:r>
      <w:r w:rsidRPr="007907B3">
        <w:rPr>
          <w:rFonts w:hint="eastAsia"/>
        </w:rPr>
        <w:t>(B)Pb</w:t>
      </w:r>
      <w:r w:rsidRPr="007907B3">
        <w:rPr>
          <w:rFonts w:hint="eastAsia"/>
        </w:rPr>
        <w:t xml:space="preserve">　</w:t>
      </w:r>
      <w:r w:rsidRPr="007907B3">
        <w:rPr>
          <w:rFonts w:hint="eastAsia"/>
        </w:rPr>
        <w:t>(C)Sn</w:t>
      </w:r>
      <w:r w:rsidRPr="007907B3">
        <w:rPr>
          <w:rFonts w:hint="eastAsia"/>
        </w:rPr>
        <w:t xml:space="preserve">　</w:t>
      </w:r>
      <w:r w:rsidRPr="007907B3">
        <w:rPr>
          <w:rFonts w:hint="eastAsia"/>
        </w:rPr>
        <w:t>(D)Al</w:t>
      </w:r>
      <w:r w:rsidRPr="007907B3">
        <w:rPr>
          <w:rFonts w:hint="eastAsia"/>
        </w:rPr>
        <w:t xml:space="preserve">　合金。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907B3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）144.</w:t>
      </w:r>
      <w:r w:rsidRPr="00C32829">
        <w:rPr>
          <w:rFonts w:hint="eastAsia"/>
        </w:rPr>
        <w:t>在砂模流路系統，用以減緩熔漿</w:t>
      </w:r>
      <w:r w:rsidRPr="00C32829">
        <w:t>(</w:t>
      </w:r>
      <w:r w:rsidRPr="00C32829">
        <w:rPr>
          <w:rFonts w:hint="eastAsia"/>
        </w:rPr>
        <w:t>液</w:t>
      </w:r>
      <w:r w:rsidRPr="00C32829">
        <w:t>)</w:t>
      </w:r>
      <w:r w:rsidRPr="00C32829">
        <w:rPr>
          <w:rFonts w:hint="eastAsia"/>
        </w:rPr>
        <w:t>流速，避免渦流擾動形成的是</w:t>
      </w:r>
      <w:r w:rsidRPr="00C32829">
        <w:rPr>
          <w:rFonts w:hint="eastAsia"/>
        </w:rPr>
        <w:br/>
      </w:r>
      <w:r w:rsidRPr="00C32829">
        <w:t>(A)</w:t>
      </w:r>
      <w:r w:rsidRPr="00C32829">
        <w:rPr>
          <w:rFonts w:hint="eastAsia"/>
        </w:rPr>
        <w:t xml:space="preserve">澆槽等　</w:t>
      </w:r>
      <w:r w:rsidRPr="00C32829">
        <w:rPr>
          <w:rFonts w:hint="eastAsia"/>
        </w:rPr>
        <w:t>(</w:t>
      </w:r>
      <w:r w:rsidRPr="00C32829">
        <w:t>B)</w:t>
      </w:r>
      <w:r w:rsidRPr="00C32829">
        <w:rPr>
          <w:rFonts w:hint="eastAsia"/>
        </w:rPr>
        <w:t>澆口</w:t>
      </w:r>
      <w:r w:rsidRPr="00C32829">
        <w:t xml:space="preserve">　</w:t>
      </w:r>
      <w:r w:rsidRPr="00C32829">
        <w:t>(C)</w:t>
      </w:r>
      <w:r w:rsidRPr="00C32829">
        <w:rPr>
          <w:rFonts w:hint="eastAsia"/>
        </w:rPr>
        <w:t>流道與鑄口</w:t>
      </w:r>
      <w:r w:rsidRPr="00C32829">
        <w:t xml:space="preserve">　</w:t>
      </w:r>
      <w:r w:rsidRPr="00C32829">
        <w:t>(D)</w:t>
      </w:r>
      <w:r w:rsidRPr="00C32829">
        <w:rPr>
          <w:rFonts w:hint="eastAsia"/>
        </w:rPr>
        <w:t>冒口。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32829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）145.</w:t>
      </w:r>
      <w:r w:rsidRPr="00B14EF5">
        <w:rPr>
          <w:rFonts w:hint="eastAsia"/>
        </w:rPr>
        <w:t>鑄鐵之澆鑄溫度約</w:t>
      </w:r>
      <w:r w:rsidRPr="00B14EF5">
        <w:rPr>
          <w:rFonts w:hint="eastAsia"/>
        </w:rPr>
        <w:br/>
        <w:t>(A)1000</w:t>
      </w:r>
      <w:r w:rsidRPr="00B14EF5">
        <w:rPr>
          <w:rFonts w:hint="eastAsia"/>
        </w:rPr>
        <w:t xml:space="preserve">℃　</w:t>
      </w:r>
      <w:r w:rsidRPr="00B14EF5">
        <w:rPr>
          <w:rFonts w:hint="eastAsia"/>
        </w:rPr>
        <w:t>(B)1100</w:t>
      </w:r>
      <w:r w:rsidRPr="00B14EF5">
        <w:rPr>
          <w:rFonts w:hint="eastAsia"/>
        </w:rPr>
        <w:t xml:space="preserve">℃　</w:t>
      </w:r>
      <w:r w:rsidRPr="00B14EF5">
        <w:rPr>
          <w:rFonts w:hint="eastAsia"/>
        </w:rPr>
        <w:t>(C)1200</w:t>
      </w:r>
      <w:r w:rsidRPr="00B14EF5">
        <w:rPr>
          <w:rFonts w:hint="eastAsia"/>
        </w:rPr>
        <w:t xml:space="preserve">℃　</w:t>
      </w:r>
      <w:r w:rsidRPr="00B14EF5">
        <w:rPr>
          <w:rFonts w:hint="eastAsia"/>
        </w:rPr>
        <w:t>(D)1300</w:t>
      </w:r>
      <w:r w:rsidRPr="00B14EF5">
        <w:rPr>
          <w:rFonts w:hint="eastAsia"/>
        </w:rPr>
        <w:t>℃。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14EF5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）146.</w:t>
      </w:r>
      <w:r w:rsidRPr="007D3C23">
        <w:rPr>
          <w:rFonts w:hint="eastAsia"/>
        </w:rPr>
        <w:t>下列何種模型，在製模時可</w:t>
      </w:r>
      <w:r w:rsidRPr="007D3C23">
        <w:rPr>
          <w:rFonts w:hint="eastAsia"/>
          <w:u w:val="single"/>
        </w:rPr>
        <w:t>不考慮</w:t>
      </w:r>
      <w:r w:rsidRPr="007D3C23">
        <w:rPr>
          <w:rFonts w:hint="eastAsia"/>
        </w:rPr>
        <w:t>拔模裕度？</w:t>
      </w:r>
      <w:r w:rsidRPr="007D3C23">
        <w:rPr>
          <w:rFonts w:hint="eastAsia"/>
        </w:rPr>
        <w:br/>
        <w:t>(A)</w:t>
      </w:r>
      <w:r w:rsidRPr="007D3C23">
        <w:rPr>
          <w:rFonts w:hint="eastAsia"/>
        </w:rPr>
        <w:t xml:space="preserve">金屬模型　</w:t>
      </w:r>
      <w:r w:rsidRPr="007D3C23">
        <w:rPr>
          <w:rFonts w:hint="eastAsia"/>
        </w:rPr>
        <w:t>(B)</w:t>
      </w:r>
      <w:r w:rsidRPr="007D3C23">
        <w:rPr>
          <w:rFonts w:hint="eastAsia"/>
        </w:rPr>
        <w:t xml:space="preserve">整體模型　</w:t>
      </w:r>
      <w:r w:rsidRPr="007D3C23">
        <w:rPr>
          <w:rFonts w:hint="eastAsia"/>
        </w:rPr>
        <w:t>(C)</w:t>
      </w:r>
      <w:r w:rsidRPr="007D3C23">
        <w:rPr>
          <w:rFonts w:hint="eastAsia"/>
        </w:rPr>
        <w:t xml:space="preserve">蠟模型　</w:t>
      </w:r>
      <w:r w:rsidRPr="007D3C23">
        <w:rPr>
          <w:rFonts w:hint="eastAsia"/>
        </w:rPr>
        <w:t>(D)</w:t>
      </w:r>
      <w:r w:rsidRPr="007D3C23">
        <w:rPr>
          <w:rFonts w:hint="eastAsia"/>
        </w:rPr>
        <w:t>鬆件模型。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D3C23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D3C23">
        <w:rPr>
          <w:rFonts w:hint="eastAsia"/>
          <w:color w:val="0000FF"/>
        </w:rPr>
        <w:t>蠟模型不需考慮拔模裕度與振動裕度。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）147.</w:t>
      </w:r>
      <w:r w:rsidRPr="000E2AC5">
        <w:rPr>
          <w:rFonts w:hint="eastAsia"/>
        </w:rPr>
        <w:t>下列何種工作條件應降低澆鑄速度？</w:t>
      </w:r>
      <w:r w:rsidRPr="000E2AC5">
        <w:rPr>
          <w:rFonts w:hint="eastAsia"/>
        </w:rPr>
        <w:br/>
        <w:t>(A)</w:t>
      </w:r>
      <w:r w:rsidRPr="000E2AC5">
        <w:rPr>
          <w:rFonts w:hint="eastAsia"/>
        </w:rPr>
        <w:t xml:space="preserve">鑄件厚度大　</w:t>
      </w:r>
      <w:r w:rsidRPr="000E2AC5">
        <w:rPr>
          <w:rFonts w:hint="eastAsia"/>
        </w:rPr>
        <w:t>(</w:t>
      </w:r>
      <w:r w:rsidRPr="000E2AC5">
        <w:t>B</w:t>
      </w:r>
      <w:r w:rsidRPr="000E2AC5">
        <w:rPr>
          <w:rFonts w:hint="eastAsia"/>
        </w:rPr>
        <w:t>)</w:t>
      </w:r>
      <w:r w:rsidRPr="000E2AC5">
        <w:rPr>
          <w:rFonts w:hint="eastAsia"/>
        </w:rPr>
        <w:t xml:space="preserve">品質要求高　</w:t>
      </w:r>
      <w:r w:rsidRPr="000E2AC5">
        <w:rPr>
          <w:rFonts w:hint="eastAsia"/>
        </w:rPr>
        <w:t>(</w:t>
      </w:r>
      <w:r w:rsidRPr="000E2AC5">
        <w:t>C</w:t>
      </w:r>
      <w:r w:rsidRPr="000E2AC5">
        <w:rPr>
          <w:rFonts w:hint="eastAsia"/>
        </w:rPr>
        <w:t>)</w:t>
      </w:r>
      <w:r w:rsidRPr="000E2AC5">
        <w:rPr>
          <w:rFonts w:hint="eastAsia"/>
        </w:rPr>
        <w:t xml:space="preserve">砂心形狀簡單　</w:t>
      </w:r>
      <w:r w:rsidRPr="000E2AC5">
        <w:rPr>
          <w:rFonts w:hint="eastAsia"/>
        </w:rPr>
        <w:t>(</w:t>
      </w:r>
      <w:r w:rsidRPr="000E2AC5">
        <w:t>D</w:t>
      </w:r>
      <w:r w:rsidRPr="000E2AC5">
        <w:rPr>
          <w:rFonts w:hint="eastAsia"/>
        </w:rPr>
        <w:t>)</w:t>
      </w:r>
      <w:r w:rsidRPr="000E2AC5">
        <w:rPr>
          <w:rFonts w:hint="eastAsia"/>
        </w:rPr>
        <w:t>鐵水之流動性差。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E2AC5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  <w:spacing w:val="-4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E2AC5">
        <w:rPr>
          <w:rFonts w:hint="eastAsia"/>
          <w:color w:val="0000FF"/>
          <w:spacing w:val="-4"/>
        </w:rPr>
        <w:t>鑄件之厚度小則澆鑄速度要快，以免金屬液提早凝固。厚度大就無此要求。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）148.</w:t>
      </w:r>
      <w:r w:rsidRPr="009E3C74">
        <w:rPr>
          <w:rFonts w:hint="eastAsia"/>
        </w:rPr>
        <w:t>消散模型</w:t>
      </w:r>
      <w:r w:rsidRPr="009E3C74">
        <w:rPr>
          <w:rFonts w:hint="eastAsia"/>
          <w:u w:val="single"/>
        </w:rPr>
        <w:t>不需</w:t>
      </w:r>
      <w:r w:rsidRPr="009E3C74">
        <w:rPr>
          <w:rFonts w:hint="eastAsia"/>
        </w:rPr>
        <w:t>考慮</w:t>
      </w:r>
      <w:r w:rsidRPr="009E3C74">
        <w:rPr>
          <w:rFonts w:hint="eastAsia"/>
        </w:rPr>
        <w:br/>
        <w:t>(A)</w:t>
      </w:r>
      <w:r w:rsidRPr="009E3C74">
        <w:rPr>
          <w:rFonts w:hint="eastAsia"/>
        </w:rPr>
        <w:t xml:space="preserve">加工裕度　</w:t>
      </w:r>
      <w:r w:rsidRPr="009E3C74">
        <w:rPr>
          <w:rFonts w:hint="eastAsia"/>
        </w:rPr>
        <w:t>(B)</w:t>
      </w:r>
      <w:r w:rsidRPr="009E3C74">
        <w:rPr>
          <w:rFonts w:hint="eastAsia"/>
        </w:rPr>
        <w:t>收縮裕度</w:t>
      </w:r>
      <w:r w:rsidRPr="009E3C74">
        <w:t xml:space="preserve">　</w:t>
      </w:r>
      <w:r w:rsidRPr="009E3C74">
        <w:t>(</w:t>
      </w:r>
      <w:r w:rsidRPr="009E3C74">
        <w:rPr>
          <w:rFonts w:hint="eastAsia"/>
        </w:rPr>
        <w:t>C)</w:t>
      </w:r>
      <w:r w:rsidRPr="009E3C74">
        <w:rPr>
          <w:rFonts w:hint="eastAsia"/>
        </w:rPr>
        <w:t xml:space="preserve">變形裕度　</w:t>
      </w:r>
      <w:r w:rsidRPr="009E3C74">
        <w:rPr>
          <w:rFonts w:hint="eastAsia"/>
        </w:rPr>
        <w:t>(D)</w:t>
      </w:r>
      <w:r w:rsidRPr="009E3C74">
        <w:rPr>
          <w:rFonts w:hint="eastAsia"/>
        </w:rPr>
        <w:t>拔模裕度。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E3C74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E3C74">
        <w:rPr>
          <w:rFonts w:hint="eastAsia"/>
          <w:color w:val="0000FF"/>
        </w:rPr>
        <w:t>震動裕度也不需考慮。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）149.</w:t>
      </w:r>
      <w:r w:rsidRPr="00B43ABC">
        <w:rPr>
          <w:rFonts w:hint="eastAsia"/>
        </w:rPr>
        <w:t>有關模砂性質的敘述，下列何者正確？</w:t>
      </w:r>
      <w:r w:rsidRPr="00B43ABC">
        <w:br/>
        <w:t>(A)</w:t>
      </w:r>
      <w:r w:rsidRPr="00B43ABC">
        <w:rPr>
          <w:rFonts w:hint="eastAsia"/>
        </w:rPr>
        <w:t xml:space="preserve">較粗的砂，則砂模透氣性較差　</w:t>
      </w:r>
      <w:r w:rsidRPr="00B43ABC">
        <w:rPr>
          <w:rFonts w:hint="eastAsia"/>
        </w:rPr>
        <w:t>(</w:t>
      </w:r>
      <w:r w:rsidRPr="00B43ABC">
        <w:t>B)</w:t>
      </w:r>
      <w:r w:rsidRPr="00B43ABC">
        <w:rPr>
          <w:rFonts w:hint="eastAsia"/>
        </w:rPr>
        <w:t>較粗的砂，可得較佳鑄件表面光度</w:t>
      </w:r>
      <w:r w:rsidRPr="00B43ABC">
        <w:t xml:space="preserve">　</w:t>
      </w:r>
      <w:r w:rsidRPr="00B43ABC">
        <w:t>(C)</w:t>
      </w:r>
      <w:r w:rsidRPr="00B43ABC">
        <w:rPr>
          <w:rFonts w:hint="eastAsia"/>
        </w:rPr>
        <w:t>砂的含水量愈少，其結合強度愈高</w:t>
      </w:r>
      <w:r w:rsidRPr="00B43ABC">
        <w:t xml:space="preserve">　</w:t>
      </w:r>
      <w:r w:rsidRPr="00B43ABC">
        <w:t>(D)</w:t>
      </w:r>
      <w:r w:rsidRPr="00B43ABC">
        <w:rPr>
          <w:rFonts w:hint="eastAsia"/>
        </w:rPr>
        <w:t>新砂的性質較舊砂為佳。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43ABC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  <w:spacing w:val="-4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43ABC">
        <w:rPr>
          <w:color w:val="0000FF"/>
          <w:spacing w:val="-4"/>
        </w:rPr>
        <w:t>(A)</w:t>
      </w:r>
      <w:r w:rsidRPr="00B43ABC">
        <w:rPr>
          <w:rFonts w:hint="eastAsia"/>
          <w:color w:val="0000FF"/>
          <w:spacing w:val="-4"/>
        </w:rPr>
        <w:t>較粗的砂具有較大的排氣空間，所以砂模透氣性較好；</w:t>
      </w:r>
      <w:r w:rsidRPr="00B43ABC">
        <w:rPr>
          <w:color w:val="0000FF"/>
          <w:spacing w:val="-4"/>
        </w:rPr>
        <w:t>(B)</w:t>
      </w:r>
      <w:r w:rsidRPr="00B43ABC">
        <w:rPr>
          <w:rFonts w:hint="eastAsia"/>
          <w:color w:val="0000FF"/>
          <w:spacing w:val="-4"/>
        </w:rPr>
        <w:t>較粗的砂，所得鑄件表面光度較差；</w:t>
      </w:r>
      <w:r w:rsidRPr="00B43ABC">
        <w:rPr>
          <w:color w:val="0000FF"/>
          <w:spacing w:val="-4"/>
        </w:rPr>
        <w:t>(C)</w:t>
      </w:r>
      <w:r w:rsidRPr="00B43ABC">
        <w:rPr>
          <w:rFonts w:hint="eastAsia"/>
          <w:color w:val="0000FF"/>
          <w:spacing w:val="-4"/>
        </w:rPr>
        <w:t>砂的含水量要適中，才可獲得較高的結合強度。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）150.</w:t>
      </w:r>
      <w:r w:rsidRPr="00FE7853">
        <w:rPr>
          <w:rFonts w:hint="eastAsia"/>
        </w:rPr>
        <w:t>下列何種材料</w:t>
      </w:r>
      <w:r w:rsidRPr="00FE7853">
        <w:rPr>
          <w:rFonts w:hint="eastAsia"/>
          <w:u w:val="single"/>
        </w:rPr>
        <w:t>不宜</w:t>
      </w:r>
      <w:r w:rsidRPr="00FE7853">
        <w:rPr>
          <w:rFonts w:hint="eastAsia"/>
        </w:rPr>
        <w:t>使用壓鑄成形法？</w:t>
      </w:r>
      <w:r w:rsidRPr="00FE7853">
        <w:rPr>
          <w:rFonts w:hint="eastAsia"/>
        </w:rPr>
        <w:br/>
      </w:r>
      <w:r w:rsidRPr="00FE7853">
        <w:t>(A)</w:t>
      </w:r>
      <w:r w:rsidRPr="00FE7853">
        <w:rPr>
          <w:rFonts w:hint="eastAsia"/>
        </w:rPr>
        <w:t xml:space="preserve">鋁合金　</w:t>
      </w:r>
      <w:r w:rsidRPr="00FE7853">
        <w:t>(B)</w:t>
      </w:r>
      <w:r w:rsidRPr="00FE7853">
        <w:rPr>
          <w:rFonts w:hint="eastAsia"/>
        </w:rPr>
        <w:t xml:space="preserve">鉛合金　</w:t>
      </w:r>
      <w:r w:rsidRPr="00FE7853">
        <w:rPr>
          <w:rFonts w:hint="eastAsia"/>
        </w:rPr>
        <w:t>(C)</w:t>
      </w:r>
      <w:r w:rsidRPr="00FE7853">
        <w:rPr>
          <w:rFonts w:hint="eastAsia"/>
        </w:rPr>
        <w:t xml:space="preserve">錫合金　</w:t>
      </w:r>
      <w:r w:rsidRPr="00FE7853">
        <w:t>(D)</w:t>
      </w:r>
      <w:r w:rsidRPr="00FE7853">
        <w:rPr>
          <w:rFonts w:hint="eastAsia"/>
        </w:rPr>
        <w:t>鑄鐵。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E7853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lastRenderedPageBreak/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FE7853">
        <w:rPr>
          <w:rFonts w:hint="eastAsia"/>
          <w:color w:val="0000FF"/>
        </w:rPr>
        <w:t>鑄鐵之熔點太高，壓鑄法之金屬模具無法承受。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）151.</w:t>
      </w:r>
      <w:r w:rsidRPr="009D51E0">
        <w:rPr>
          <w:rFonts w:hint="eastAsia"/>
        </w:rPr>
        <w:t>垂直式真離心鑄造法之製品內部呈</w:t>
      </w:r>
      <w:r w:rsidRPr="009D51E0">
        <w:rPr>
          <w:rFonts w:hint="eastAsia"/>
        </w:rPr>
        <w:br/>
        <w:t>(A)</w:t>
      </w:r>
      <w:r w:rsidRPr="009D51E0">
        <w:rPr>
          <w:rFonts w:hint="eastAsia"/>
        </w:rPr>
        <w:t>圓柱面</w:t>
      </w:r>
      <w:r w:rsidRPr="009D51E0">
        <w:t xml:space="preserve">　</w:t>
      </w:r>
      <w:r w:rsidRPr="009D51E0">
        <w:t>(</w:t>
      </w:r>
      <w:r w:rsidRPr="009D51E0">
        <w:rPr>
          <w:rFonts w:hint="eastAsia"/>
        </w:rPr>
        <w:t>B)</w:t>
      </w:r>
      <w:r w:rsidRPr="009D51E0">
        <w:rPr>
          <w:rFonts w:hint="eastAsia"/>
        </w:rPr>
        <w:t xml:space="preserve">圓錐面　</w:t>
      </w:r>
      <w:r w:rsidRPr="009D51E0">
        <w:rPr>
          <w:rFonts w:hint="eastAsia"/>
        </w:rPr>
        <w:t>(C)</w:t>
      </w:r>
      <w:r w:rsidRPr="009D51E0">
        <w:rPr>
          <w:rFonts w:hint="eastAsia"/>
        </w:rPr>
        <w:t xml:space="preserve">雙曲面　</w:t>
      </w:r>
      <w:r w:rsidRPr="009D51E0">
        <w:rPr>
          <w:rFonts w:hint="eastAsia"/>
        </w:rPr>
        <w:t>(D)</w:t>
      </w:r>
      <w:r w:rsidRPr="009D51E0">
        <w:rPr>
          <w:rFonts w:hint="eastAsia"/>
        </w:rPr>
        <w:t>拋物面。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D51E0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）152.</w:t>
      </w:r>
      <w:r w:rsidRPr="006F3058">
        <w:rPr>
          <w:rFonts w:hint="eastAsia"/>
        </w:rPr>
        <w:t>金屬之熔化溫度比澆鑄溫度</w:t>
      </w:r>
      <w:r w:rsidRPr="006F3058">
        <w:rPr>
          <w:rFonts w:hint="eastAsia"/>
        </w:rPr>
        <w:br/>
        <w:t>(A)</w:t>
      </w:r>
      <w:r w:rsidRPr="006F3058">
        <w:rPr>
          <w:rFonts w:hint="eastAsia"/>
        </w:rPr>
        <w:t>高</w:t>
      </w:r>
      <w:r w:rsidRPr="006F3058">
        <w:rPr>
          <w:rFonts w:hint="eastAsia"/>
        </w:rPr>
        <w:t>10</w:t>
      </w:r>
      <w:r w:rsidRPr="006F3058">
        <w:rPr>
          <w:rFonts w:hint="eastAsia"/>
        </w:rPr>
        <w:t>～</w:t>
      </w:r>
      <w:r w:rsidRPr="006F3058">
        <w:rPr>
          <w:rFonts w:hint="eastAsia"/>
        </w:rPr>
        <w:t>20%</w:t>
      </w:r>
      <w:r w:rsidRPr="006F3058">
        <w:rPr>
          <w:rFonts w:hint="eastAsia"/>
        </w:rPr>
        <w:t xml:space="preserve">　</w:t>
      </w:r>
      <w:r w:rsidRPr="006F3058">
        <w:rPr>
          <w:rFonts w:hint="eastAsia"/>
        </w:rPr>
        <w:t>(B)</w:t>
      </w:r>
      <w:r w:rsidRPr="006F3058">
        <w:rPr>
          <w:rFonts w:hint="eastAsia"/>
        </w:rPr>
        <w:t>低</w:t>
      </w:r>
      <w:r w:rsidRPr="006F3058">
        <w:rPr>
          <w:rFonts w:hint="eastAsia"/>
        </w:rPr>
        <w:t>10</w:t>
      </w:r>
      <w:r w:rsidRPr="006F3058">
        <w:rPr>
          <w:rFonts w:hint="eastAsia"/>
        </w:rPr>
        <w:t>～</w:t>
      </w:r>
      <w:r w:rsidRPr="006F3058">
        <w:rPr>
          <w:rFonts w:hint="eastAsia"/>
        </w:rPr>
        <w:t>20%</w:t>
      </w:r>
      <w:r w:rsidRPr="006F3058">
        <w:rPr>
          <w:rFonts w:hint="eastAsia"/>
        </w:rPr>
        <w:t xml:space="preserve">　</w:t>
      </w:r>
      <w:r w:rsidRPr="006F3058">
        <w:rPr>
          <w:rFonts w:hint="eastAsia"/>
        </w:rPr>
        <w:t>(C)</w:t>
      </w:r>
      <w:r w:rsidRPr="006F3058">
        <w:rPr>
          <w:rFonts w:hint="eastAsia"/>
        </w:rPr>
        <w:t>高</w:t>
      </w:r>
      <w:r w:rsidRPr="006F3058">
        <w:rPr>
          <w:rFonts w:hint="eastAsia"/>
        </w:rPr>
        <w:t>50</w:t>
      </w:r>
      <w:r w:rsidRPr="006F3058">
        <w:rPr>
          <w:rFonts w:hint="eastAsia"/>
        </w:rPr>
        <w:t>～</w:t>
      </w:r>
      <w:r w:rsidRPr="006F3058">
        <w:rPr>
          <w:rFonts w:hint="eastAsia"/>
        </w:rPr>
        <w:t>100</w:t>
      </w:r>
      <w:r w:rsidRPr="006F3058">
        <w:rPr>
          <w:rFonts w:hint="eastAsia"/>
        </w:rPr>
        <w:t xml:space="preserve">℃　</w:t>
      </w:r>
      <w:r w:rsidRPr="006F3058">
        <w:rPr>
          <w:rFonts w:hint="eastAsia"/>
        </w:rPr>
        <w:t>(D)</w:t>
      </w:r>
      <w:r w:rsidRPr="006F3058">
        <w:rPr>
          <w:rFonts w:hint="eastAsia"/>
        </w:rPr>
        <w:t>低</w:t>
      </w:r>
      <w:r w:rsidRPr="006F3058">
        <w:rPr>
          <w:rFonts w:hint="eastAsia"/>
        </w:rPr>
        <w:t>50</w:t>
      </w:r>
      <w:r w:rsidRPr="006F3058">
        <w:rPr>
          <w:rFonts w:hint="eastAsia"/>
        </w:rPr>
        <w:t>～</w:t>
      </w:r>
      <w:r w:rsidRPr="006F3058">
        <w:rPr>
          <w:rFonts w:hint="eastAsia"/>
        </w:rPr>
        <w:t>100</w:t>
      </w:r>
      <w:r w:rsidRPr="006F3058">
        <w:rPr>
          <w:rFonts w:hint="eastAsia"/>
        </w:rPr>
        <w:t>℃。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F3058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）153.</w:t>
      </w:r>
      <w:r w:rsidRPr="00CA22CB">
        <w:rPr>
          <w:rFonts w:hint="eastAsia"/>
        </w:rPr>
        <w:t>設計之鑄件有中空之處，於砂模中所裝置之一種插入件稱為</w:t>
      </w:r>
      <w:r w:rsidRPr="00CA22CB">
        <w:rPr>
          <w:rFonts w:hint="eastAsia"/>
        </w:rPr>
        <w:br/>
        <w:t>(A)</w:t>
      </w:r>
      <w:r w:rsidRPr="00CA22CB">
        <w:rPr>
          <w:rFonts w:hint="eastAsia"/>
        </w:rPr>
        <w:t xml:space="preserve">流道　</w:t>
      </w:r>
      <w:r w:rsidRPr="00CA22CB">
        <w:rPr>
          <w:rFonts w:hint="eastAsia"/>
        </w:rPr>
        <w:t>(B)</w:t>
      </w:r>
      <w:r w:rsidRPr="00CA22CB">
        <w:rPr>
          <w:rFonts w:hint="eastAsia"/>
        </w:rPr>
        <w:t>砂心</w:t>
      </w:r>
      <w:r w:rsidRPr="00CA22CB">
        <w:t xml:space="preserve">　</w:t>
      </w:r>
      <w:r w:rsidRPr="00CA22CB">
        <w:t>(</w:t>
      </w:r>
      <w:r w:rsidRPr="00CA22CB">
        <w:rPr>
          <w:rFonts w:hint="eastAsia"/>
        </w:rPr>
        <w:t>C)</w:t>
      </w:r>
      <w:r w:rsidRPr="00CA22CB">
        <w:rPr>
          <w:rFonts w:hint="eastAsia"/>
        </w:rPr>
        <w:t xml:space="preserve">澆口　</w:t>
      </w:r>
      <w:r w:rsidRPr="00CA22CB">
        <w:rPr>
          <w:rFonts w:hint="eastAsia"/>
        </w:rPr>
        <w:t>(D)</w:t>
      </w:r>
      <w:r w:rsidRPr="00CA22CB">
        <w:rPr>
          <w:rFonts w:hint="eastAsia"/>
        </w:rPr>
        <w:t>冒口。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A22CB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）154.</w:t>
      </w:r>
      <w:r w:rsidRPr="001738B5">
        <w:rPr>
          <w:rFonts w:hint="eastAsia"/>
        </w:rPr>
        <w:t>下列敘述何項</w:t>
      </w:r>
      <w:r w:rsidRPr="001738B5">
        <w:rPr>
          <w:rFonts w:hint="eastAsia"/>
          <w:u w:val="single"/>
        </w:rPr>
        <w:t>不正確</w:t>
      </w:r>
      <w:r w:rsidRPr="001738B5">
        <w:rPr>
          <w:rFonts w:hint="eastAsia"/>
        </w:rPr>
        <w:t>？</w:t>
      </w:r>
      <w:r w:rsidRPr="001738B5">
        <w:rPr>
          <w:rFonts w:hint="eastAsia"/>
        </w:rPr>
        <w:br/>
        <w:t>(A)</w:t>
      </w:r>
      <w:r w:rsidRPr="001738B5">
        <w:rPr>
          <w:rFonts w:hint="eastAsia"/>
        </w:rPr>
        <w:t>鑄口靠模穴處較大</w:t>
      </w:r>
      <w:r w:rsidRPr="001738B5">
        <w:t xml:space="preserve">　</w:t>
      </w:r>
      <w:r w:rsidRPr="001738B5">
        <w:t>(</w:t>
      </w:r>
      <w:r w:rsidRPr="001738B5">
        <w:rPr>
          <w:rFonts w:hint="eastAsia"/>
        </w:rPr>
        <w:t>B)</w:t>
      </w:r>
      <w:r w:rsidRPr="001738B5">
        <w:rPr>
          <w:rFonts w:hint="eastAsia"/>
        </w:rPr>
        <w:t xml:space="preserve">溢放口應設於鑄件最突出的部位　</w:t>
      </w:r>
      <w:r w:rsidRPr="001738B5">
        <w:rPr>
          <w:rFonts w:hint="eastAsia"/>
        </w:rPr>
        <w:t>(C)</w:t>
      </w:r>
      <w:r w:rsidRPr="001738B5">
        <w:rPr>
          <w:rFonts w:hint="eastAsia"/>
        </w:rPr>
        <w:t xml:space="preserve">澆口的主要作用為輸送金屬液　</w:t>
      </w:r>
      <w:r w:rsidRPr="001738B5">
        <w:rPr>
          <w:rFonts w:hint="eastAsia"/>
        </w:rPr>
        <w:t>(D)</w:t>
      </w:r>
      <w:r w:rsidRPr="001738B5">
        <w:rPr>
          <w:rFonts w:hint="eastAsia"/>
        </w:rPr>
        <w:t>澆口通常製成錐形，其錐角約為</w:t>
      </w:r>
      <w:r w:rsidRPr="001738B5">
        <w:rPr>
          <w:rFonts w:hint="eastAsia"/>
        </w:rPr>
        <w:t>3</w:t>
      </w:r>
      <w:r w:rsidRPr="001738B5">
        <w:rPr>
          <w:rFonts w:hint="eastAsia"/>
        </w:rPr>
        <w:sym w:font="Symbol" w:char="F0B0"/>
      </w:r>
      <w:r w:rsidRPr="001738B5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738B5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738B5">
        <w:rPr>
          <w:rFonts w:hint="eastAsia"/>
          <w:color w:val="0000FF"/>
        </w:rPr>
        <w:t>鑄口靠模穴處較小，以方便用手錘敲斷。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）155.</w:t>
      </w:r>
      <w:r w:rsidRPr="002C6E53">
        <w:rPr>
          <w:rFonts w:hint="eastAsia"/>
        </w:rPr>
        <w:t>液態金屬之收縮應如何補救？</w:t>
      </w:r>
      <w:r w:rsidRPr="002C6E53">
        <w:rPr>
          <w:rFonts w:hint="eastAsia"/>
        </w:rPr>
        <w:br/>
        <w:t>(A)</w:t>
      </w:r>
      <w:r w:rsidRPr="002C6E53">
        <w:rPr>
          <w:rFonts w:hint="eastAsia"/>
        </w:rPr>
        <w:t xml:space="preserve">多注些金屬　</w:t>
      </w:r>
      <w:r w:rsidRPr="002C6E53">
        <w:rPr>
          <w:rFonts w:hint="eastAsia"/>
        </w:rPr>
        <w:t>(</w:t>
      </w:r>
      <w:r w:rsidRPr="002C6E53">
        <w:t>B)</w:t>
      </w:r>
      <w:r w:rsidRPr="002C6E53">
        <w:rPr>
          <w:rFonts w:hint="eastAsia"/>
        </w:rPr>
        <w:t xml:space="preserve">設置冒口　</w:t>
      </w:r>
      <w:r w:rsidRPr="002C6E53">
        <w:rPr>
          <w:rFonts w:hint="eastAsia"/>
        </w:rPr>
        <w:t>(</w:t>
      </w:r>
      <w:r w:rsidRPr="002C6E53">
        <w:t>C)</w:t>
      </w:r>
      <w:r w:rsidRPr="002C6E53">
        <w:rPr>
          <w:rFonts w:hint="eastAsia"/>
        </w:rPr>
        <w:t xml:space="preserve">以模型之收縮裕度補救　</w:t>
      </w:r>
      <w:r w:rsidRPr="002C6E53">
        <w:rPr>
          <w:rFonts w:hint="eastAsia"/>
        </w:rPr>
        <w:t>(</w:t>
      </w:r>
      <w:r w:rsidRPr="002C6E53">
        <w:t>D)</w:t>
      </w:r>
      <w:r w:rsidRPr="002C6E53">
        <w:rPr>
          <w:rFonts w:hint="eastAsia"/>
        </w:rPr>
        <w:t>設置加工裕度。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3-1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C6E53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）156.</w:t>
      </w:r>
      <w:r w:rsidRPr="00C17A5F">
        <w:rPr>
          <w:rFonts w:hint="eastAsia"/>
        </w:rPr>
        <w:t>鑄造時熔融金屬澆入模內，不待其凝固即將鑄模翻轉，倒出模內未凝固之金屬熔液，而形成中空鑄件之鑄造方法稱為</w:t>
      </w:r>
      <w:r w:rsidRPr="00C17A5F">
        <w:rPr>
          <w:rFonts w:hint="eastAsia"/>
        </w:rPr>
        <w:br/>
        <w:t>(A)</w:t>
      </w:r>
      <w:r w:rsidRPr="00C17A5F">
        <w:rPr>
          <w:rFonts w:hint="eastAsia"/>
        </w:rPr>
        <w:t xml:space="preserve">瀝鑄法　</w:t>
      </w:r>
      <w:r w:rsidRPr="00C17A5F">
        <w:rPr>
          <w:rFonts w:hint="eastAsia"/>
        </w:rPr>
        <w:t>(B)</w:t>
      </w:r>
      <w:r w:rsidRPr="00C17A5F">
        <w:rPr>
          <w:rFonts w:hint="eastAsia"/>
        </w:rPr>
        <w:t xml:space="preserve">包模鑄造法　</w:t>
      </w:r>
      <w:r w:rsidRPr="00C17A5F">
        <w:rPr>
          <w:rFonts w:hint="eastAsia"/>
        </w:rPr>
        <w:t>(C)</w:t>
      </w:r>
      <w:r w:rsidRPr="00C17A5F">
        <w:rPr>
          <w:rFonts w:hint="eastAsia"/>
        </w:rPr>
        <w:t xml:space="preserve">殼模法　</w:t>
      </w:r>
      <w:r w:rsidRPr="00C17A5F">
        <w:rPr>
          <w:rFonts w:hint="eastAsia"/>
        </w:rPr>
        <w:t>(D)</w:t>
      </w:r>
      <w:r w:rsidRPr="00C17A5F">
        <w:rPr>
          <w:rFonts w:hint="eastAsia"/>
        </w:rPr>
        <w:t>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17A5F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C17A5F">
        <w:rPr>
          <w:rFonts w:hint="eastAsia"/>
          <w:color w:val="0000FF"/>
        </w:rPr>
        <w:t>瀝鑄法可不用砂心而鑄造出空心的產品。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）157.</w:t>
      </w:r>
      <w:r w:rsidRPr="006A4E61">
        <w:rPr>
          <w:rFonts w:hint="eastAsia"/>
        </w:rPr>
        <w:t>一般的砂模之耐熱溫度應在</w:t>
      </w:r>
      <w:r w:rsidRPr="006A4E61">
        <w:rPr>
          <w:rFonts w:hint="eastAsia"/>
        </w:rPr>
        <w:br/>
        <w:t>(A)1000</w:t>
      </w:r>
      <w:r w:rsidRPr="006A4E61">
        <w:rPr>
          <w:rFonts w:hint="eastAsia"/>
        </w:rPr>
        <w:t>℉</w:t>
      </w:r>
      <w:r w:rsidRPr="006A4E61">
        <w:rPr>
          <w:rFonts w:hint="eastAsia"/>
        </w:rPr>
        <w:t>(538</w:t>
      </w:r>
      <w:r w:rsidRPr="006A4E61">
        <w:rPr>
          <w:rFonts w:hint="eastAsia"/>
        </w:rPr>
        <w:t>℃</w:t>
      </w:r>
      <w:r w:rsidRPr="006A4E61">
        <w:rPr>
          <w:rFonts w:hint="eastAsia"/>
        </w:rPr>
        <w:t>)</w:t>
      </w:r>
      <w:r w:rsidRPr="006A4E61">
        <w:rPr>
          <w:rFonts w:hint="eastAsia"/>
        </w:rPr>
        <w:t xml:space="preserve">　</w:t>
      </w:r>
      <w:r w:rsidRPr="006A4E61">
        <w:rPr>
          <w:rFonts w:hint="eastAsia"/>
        </w:rPr>
        <w:t>(B)2000</w:t>
      </w:r>
      <w:r w:rsidRPr="006A4E61">
        <w:rPr>
          <w:rFonts w:hint="eastAsia"/>
        </w:rPr>
        <w:t>℉</w:t>
      </w:r>
      <w:r w:rsidRPr="006A4E61">
        <w:rPr>
          <w:rFonts w:hint="eastAsia"/>
        </w:rPr>
        <w:t>(1093</w:t>
      </w:r>
      <w:r w:rsidRPr="006A4E61">
        <w:rPr>
          <w:rFonts w:hint="eastAsia"/>
        </w:rPr>
        <w:t>℃</w:t>
      </w:r>
      <w:r w:rsidRPr="006A4E61">
        <w:rPr>
          <w:rFonts w:hint="eastAsia"/>
        </w:rPr>
        <w:t>)</w:t>
      </w:r>
      <w:r w:rsidRPr="006A4E61">
        <w:rPr>
          <w:rFonts w:hint="eastAsia"/>
        </w:rPr>
        <w:t xml:space="preserve">　</w:t>
      </w:r>
      <w:r w:rsidRPr="006A4E61">
        <w:rPr>
          <w:rFonts w:hint="eastAsia"/>
        </w:rPr>
        <w:t>(C)3000</w:t>
      </w:r>
      <w:r w:rsidRPr="006A4E61">
        <w:rPr>
          <w:rFonts w:hint="eastAsia"/>
        </w:rPr>
        <w:t>℉</w:t>
      </w:r>
      <w:r w:rsidRPr="006A4E61">
        <w:rPr>
          <w:rFonts w:hint="eastAsia"/>
        </w:rPr>
        <w:t>(1649</w:t>
      </w:r>
      <w:r w:rsidRPr="006A4E61">
        <w:rPr>
          <w:rFonts w:hint="eastAsia"/>
        </w:rPr>
        <w:t>℃</w:t>
      </w:r>
      <w:r w:rsidRPr="006A4E61">
        <w:rPr>
          <w:rFonts w:hint="eastAsia"/>
        </w:rPr>
        <w:t>)</w:t>
      </w:r>
      <w:r w:rsidRPr="006A4E61">
        <w:rPr>
          <w:rFonts w:hint="eastAsia"/>
        </w:rPr>
        <w:t xml:space="preserve">　</w:t>
      </w:r>
      <w:r w:rsidRPr="006A4E61">
        <w:rPr>
          <w:rFonts w:hint="eastAsia"/>
        </w:rPr>
        <w:t>(D)4000</w:t>
      </w:r>
      <w:r w:rsidRPr="006A4E61">
        <w:rPr>
          <w:rFonts w:hint="eastAsia"/>
        </w:rPr>
        <w:t>℉</w:t>
      </w:r>
      <w:r w:rsidRPr="006A4E61">
        <w:rPr>
          <w:rFonts w:hint="eastAsia"/>
        </w:rPr>
        <w:t>(2204</w:t>
      </w:r>
      <w:r w:rsidRPr="006A4E61">
        <w:rPr>
          <w:rFonts w:hint="eastAsia"/>
        </w:rPr>
        <w:t>℃</w:t>
      </w:r>
      <w:r w:rsidRPr="006A4E61">
        <w:rPr>
          <w:rFonts w:hint="eastAsia"/>
        </w:rPr>
        <w:t>)</w:t>
      </w:r>
      <w:r w:rsidRPr="006A4E61">
        <w:rPr>
          <w:rFonts w:hint="eastAsia"/>
        </w:rPr>
        <w:t xml:space="preserve">　以上。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A4E61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）158.</w:t>
      </w:r>
      <w:r w:rsidRPr="006635CA">
        <w:rPr>
          <w:rFonts w:hint="eastAsia"/>
        </w:rPr>
        <w:t>下列何者是模砂應具備的特性？</w:t>
      </w:r>
      <w:r w:rsidRPr="006635CA">
        <w:br/>
      </w:r>
      <w:r w:rsidRPr="006635CA">
        <w:rPr>
          <w:rFonts w:hint="eastAsia"/>
        </w:rPr>
        <w:t>(A)</w:t>
      </w:r>
      <w:r w:rsidRPr="006635CA">
        <w:rPr>
          <w:rFonts w:hint="eastAsia"/>
        </w:rPr>
        <w:t xml:space="preserve">透氣性差　</w:t>
      </w:r>
      <w:r w:rsidRPr="006635CA">
        <w:rPr>
          <w:rFonts w:hint="eastAsia"/>
        </w:rPr>
        <w:t>(B)</w:t>
      </w:r>
      <w:r w:rsidRPr="006635CA">
        <w:rPr>
          <w:rFonts w:hint="eastAsia"/>
        </w:rPr>
        <w:t xml:space="preserve">崩散性差　</w:t>
      </w:r>
      <w:r w:rsidRPr="006635CA">
        <w:rPr>
          <w:rFonts w:hint="eastAsia"/>
        </w:rPr>
        <w:t>(C)</w:t>
      </w:r>
      <w:r w:rsidRPr="006635CA">
        <w:rPr>
          <w:rFonts w:hint="eastAsia"/>
        </w:rPr>
        <w:t xml:space="preserve">結合強度差　</w:t>
      </w:r>
      <w:r w:rsidRPr="006635CA">
        <w:rPr>
          <w:rFonts w:hint="eastAsia"/>
        </w:rPr>
        <w:t>(D)</w:t>
      </w:r>
      <w:r w:rsidRPr="006635CA">
        <w:rPr>
          <w:rFonts w:hint="eastAsia"/>
        </w:rPr>
        <w:t>耐熱性佳。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635CA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6635CA">
        <w:rPr>
          <w:rFonts w:hint="eastAsia"/>
          <w:color w:val="0000FF"/>
        </w:rPr>
        <w:t>模砂應具備高透氣性，崩散性佳，結合強度高等特性。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）159.</w:t>
      </w:r>
      <w:r w:rsidRPr="0036715B">
        <w:rPr>
          <w:rFonts w:hint="eastAsia"/>
        </w:rPr>
        <w:t>下列有關鑄造用砂之敘述何者正確？</w:t>
      </w:r>
      <w:r w:rsidRPr="0036715B">
        <w:rPr>
          <w:rFonts w:hint="eastAsia"/>
        </w:rPr>
        <w:br/>
        <w:t>(A)</w:t>
      </w:r>
      <w:r w:rsidRPr="0036715B">
        <w:rPr>
          <w:rFonts w:hint="eastAsia"/>
        </w:rPr>
        <w:t xml:space="preserve">鑄砂之形狀有結合形、多角形、近多角形與圓形等，翻砂工廠最常用的是多角形　</w:t>
      </w:r>
      <w:r w:rsidRPr="0036715B">
        <w:rPr>
          <w:rFonts w:hint="eastAsia"/>
        </w:rPr>
        <w:t>(B)</w:t>
      </w:r>
      <w:r w:rsidRPr="0036715B">
        <w:rPr>
          <w:rFonts w:hint="eastAsia"/>
        </w:rPr>
        <w:t xml:space="preserve">澆鑄前，模砂應具備崩散性，增加熱傳導性　</w:t>
      </w:r>
      <w:r w:rsidRPr="0036715B">
        <w:rPr>
          <w:rFonts w:hint="eastAsia"/>
        </w:rPr>
        <w:t>(C)</w:t>
      </w:r>
      <w:r w:rsidRPr="0036715B">
        <w:rPr>
          <w:rFonts w:hint="eastAsia"/>
        </w:rPr>
        <w:t>模砂的黏結劑有黏土、水玻璃及熱硬性樹脂等。一般模砂中用得最多的是黏土，其主要成分是二氧化矽</w:t>
      </w:r>
      <w:r w:rsidRPr="0036715B">
        <w:rPr>
          <w:rFonts w:hint="eastAsia"/>
        </w:rPr>
        <w:t>(</w:t>
      </w:r>
      <w:r w:rsidR="002D41D5" w:rsidRPr="0036715B">
        <w:rPr>
          <w:noProof/>
          <w:position w:val="-8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5pt;height:15.95pt" o:ole="">
            <v:imagedata r:id="rId7" o:title=""/>
          </v:shape>
          <o:OLEObject Type="Embed" ProgID="Equation.3" ShapeID="_x0000_i1025" DrawAspect="Content" ObjectID="_1665735544" r:id="rId8"/>
        </w:object>
      </w:r>
      <w:r w:rsidRPr="0036715B">
        <w:rPr>
          <w:rFonts w:hint="eastAsia"/>
        </w:rPr>
        <w:t>)</w:t>
      </w:r>
      <w:r w:rsidRPr="0036715B">
        <w:rPr>
          <w:rFonts w:hint="eastAsia"/>
        </w:rPr>
        <w:t xml:space="preserve">　</w:t>
      </w:r>
      <w:r w:rsidRPr="0036715B">
        <w:rPr>
          <w:rFonts w:hint="eastAsia"/>
        </w:rPr>
        <w:t>(D)</w:t>
      </w:r>
      <w:r w:rsidRPr="0036715B">
        <w:rPr>
          <w:rFonts w:hint="eastAsia"/>
        </w:rPr>
        <w:t>表砂位於模穴表</w:t>
      </w:r>
      <w:r w:rsidRPr="0036715B">
        <w:rPr>
          <w:rFonts w:hint="eastAsia"/>
        </w:rPr>
        <w:lastRenderedPageBreak/>
        <w:t>層，為了增加鑄件表面光平度，通常用細的砂。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6715B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36715B">
        <w:rPr>
          <w:rFonts w:hint="eastAsia"/>
          <w:color w:val="0000FF"/>
        </w:rPr>
        <w:t>(A)</w:t>
      </w:r>
      <w:r w:rsidRPr="0036715B">
        <w:rPr>
          <w:rFonts w:hint="eastAsia"/>
          <w:color w:val="0000FF"/>
        </w:rPr>
        <w:t>翻砂工廠最常用的鑄砂是近多角形；</w:t>
      </w:r>
      <w:r w:rsidRPr="0036715B">
        <w:rPr>
          <w:rFonts w:hint="eastAsia"/>
          <w:color w:val="0000FF"/>
        </w:rPr>
        <w:t>(B)</w:t>
      </w:r>
      <w:r w:rsidRPr="0036715B">
        <w:rPr>
          <w:rFonts w:hint="eastAsia"/>
          <w:color w:val="0000FF"/>
        </w:rPr>
        <w:t>澆鑄前，模砂應具備適當強度，承受金屬液的沖刷；</w:t>
      </w:r>
      <w:r w:rsidRPr="0036715B">
        <w:rPr>
          <w:rFonts w:hint="eastAsia"/>
          <w:color w:val="0000FF"/>
        </w:rPr>
        <w:t>(C)</w:t>
      </w:r>
      <w:r w:rsidRPr="0036715B">
        <w:rPr>
          <w:rFonts w:hint="eastAsia"/>
          <w:color w:val="0000FF"/>
        </w:rPr>
        <w:t>黏土主要成分是氧化鋁。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）160.</w:t>
      </w:r>
      <w:r w:rsidRPr="00EA0404">
        <w:rPr>
          <w:rFonts w:hint="eastAsia"/>
        </w:rPr>
        <w:t>模砂之含水量約</w:t>
      </w:r>
      <w:r w:rsidRPr="00EA0404">
        <w:rPr>
          <w:rFonts w:hint="eastAsia"/>
        </w:rPr>
        <w:br/>
        <w:t>(A)2</w:t>
      </w:r>
      <w:r w:rsidRPr="00EA0404">
        <w:rPr>
          <w:rFonts w:hint="eastAsia"/>
        </w:rPr>
        <w:t>～</w:t>
      </w:r>
      <w:r w:rsidRPr="00EA0404">
        <w:rPr>
          <w:rFonts w:hint="eastAsia"/>
        </w:rPr>
        <w:t>8%</w:t>
      </w:r>
      <w:r w:rsidRPr="00EA0404">
        <w:rPr>
          <w:rFonts w:hint="eastAsia"/>
        </w:rPr>
        <w:t xml:space="preserve">　</w:t>
      </w:r>
      <w:r w:rsidRPr="00EA0404">
        <w:rPr>
          <w:rFonts w:hint="eastAsia"/>
        </w:rPr>
        <w:t>(B)10</w:t>
      </w:r>
      <w:r w:rsidRPr="00EA0404">
        <w:rPr>
          <w:rFonts w:hint="eastAsia"/>
        </w:rPr>
        <w:t>～</w:t>
      </w:r>
      <w:r w:rsidRPr="00EA0404">
        <w:rPr>
          <w:rFonts w:hint="eastAsia"/>
        </w:rPr>
        <w:t>15%</w:t>
      </w:r>
      <w:r w:rsidRPr="00EA0404">
        <w:rPr>
          <w:rFonts w:hint="eastAsia"/>
        </w:rPr>
        <w:t xml:space="preserve">　</w:t>
      </w:r>
      <w:r w:rsidRPr="00EA0404">
        <w:rPr>
          <w:rFonts w:hint="eastAsia"/>
        </w:rPr>
        <w:t>(C)20%</w:t>
      </w:r>
      <w:r w:rsidRPr="00EA0404">
        <w:rPr>
          <w:rFonts w:hint="eastAsia"/>
        </w:rPr>
        <w:t xml:space="preserve">　</w:t>
      </w:r>
      <w:r w:rsidRPr="00EA0404">
        <w:rPr>
          <w:rFonts w:hint="eastAsia"/>
        </w:rPr>
        <w:t>(D)25%</w:t>
      </w:r>
      <w:r w:rsidRPr="00EA0404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EA0404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）161.</w:t>
      </w:r>
      <w:r w:rsidRPr="00272B2C">
        <w:rPr>
          <w:rFonts w:hint="eastAsia"/>
        </w:rPr>
        <w:t>下列何種鑄造法之製品，表面光度及尺寸精度最好？</w:t>
      </w:r>
      <w:r w:rsidRPr="00272B2C">
        <w:rPr>
          <w:rFonts w:hint="eastAsia"/>
        </w:rPr>
        <w:br/>
        <w:t>(A)</w:t>
      </w:r>
      <w:r w:rsidRPr="00272B2C">
        <w:rPr>
          <w:rFonts w:hint="eastAsia"/>
        </w:rPr>
        <w:t xml:space="preserve">瀝鑄法　</w:t>
      </w:r>
      <w:r w:rsidRPr="00272B2C">
        <w:rPr>
          <w:rFonts w:hint="eastAsia"/>
        </w:rPr>
        <w:t>(B)</w:t>
      </w:r>
      <w:r w:rsidRPr="00272B2C">
        <w:t>CO</w:t>
      </w:r>
      <w:r w:rsidRPr="00272B2C">
        <w:rPr>
          <w:vertAlign w:val="subscript"/>
        </w:rPr>
        <w:t>2</w:t>
      </w:r>
      <w:r w:rsidRPr="00272B2C">
        <w:rPr>
          <w:rFonts w:hint="eastAsia"/>
        </w:rPr>
        <w:t xml:space="preserve">模法　</w:t>
      </w:r>
      <w:r w:rsidRPr="00272B2C">
        <w:rPr>
          <w:rFonts w:hint="eastAsia"/>
        </w:rPr>
        <w:t>(C)</w:t>
      </w:r>
      <w:r w:rsidRPr="00272B2C">
        <w:rPr>
          <w:rFonts w:hint="eastAsia"/>
        </w:rPr>
        <w:t xml:space="preserve">低壓鑄造法　</w:t>
      </w:r>
      <w:r w:rsidRPr="00272B2C">
        <w:rPr>
          <w:rFonts w:hint="eastAsia"/>
        </w:rPr>
        <w:t>(D)</w:t>
      </w:r>
      <w:r w:rsidRPr="00272B2C">
        <w:rPr>
          <w:rFonts w:hint="eastAsia"/>
        </w:rPr>
        <w:t>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72B2C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72B2C">
        <w:rPr>
          <w:rFonts w:hint="eastAsia"/>
          <w:color w:val="0000FF"/>
        </w:rPr>
        <w:t>壓鑄法之鑄模為金屬模，尺寸精確且表面細緻。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）162.</w:t>
      </w:r>
      <w:r w:rsidRPr="006B3497">
        <w:rPr>
          <w:rFonts w:hint="eastAsia"/>
        </w:rPr>
        <w:t>下列敘述何者與真離心鑄造法</w:t>
      </w:r>
      <w:r w:rsidRPr="006B3497">
        <w:rPr>
          <w:rFonts w:hint="eastAsia"/>
          <w:u w:val="single"/>
        </w:rPr>
        <w:t>無關</w:t>
      </w:r>
      <w:r w:rsidRPr="006B3497">
        <w:rPr>
          <w:rFonts w:hint="eastAsia"/>
        </w:rPr>
        <w:t>？</w:t>
      </w:r>
      <w:r w:rsidRPr="006B3497">
        <w:br/>
        <w:t>(A)</w:t>
      </w:r>
      <w:r w:rsidRPr="006B3497">
        <w:rPr>
          <w:rFonts w:hint="eastAsia"/>
        </w:rPr>
        <w:t>空心對稱之製品</w:t>
      </w:r>
      <w:r w:rsidRPr="006B3497">
        <w:t xml:space="preserve">　</w:t>
      </w:r>
      <w:r w:rsidRPr="006B3497">
        <w:t>(B)</w:t>
      </w:r>
      <w:r w:rsidRPr="006B3497">
        <w:rPr>
          <w:rFonts w:hint="eastAsia"/>
        </w:rPr>
        <w:t>容易產生重力偏析</w:t>
      </w:r>
      <w:r w:rsidRPr="006B3497">
        <w:t xml:space="preserve">　</w:t>
      </w:r>
      <w:r w:rsidRPr="006B3497">
        <w:t>(C)</w:t>
      </w:r>
      <w:r w:rsidRPr="006B3497">
        <w:rPr>
          <w:rFonts w:hint="eastAsia"/>
        </w:rPr>
        <w:t>雜質集中在管壁內部</w:t>
      </w:r>
      <w:r w:rsidRPr="006B3497">
        <w:t xml:space="preserve">　</w:t>
      </w:r>
      <w:r w:rsidRPr="006B3497">
        <w:t>(D)</w:t>
      </w:r>
      <w:r w:rsidRPr="006B3497">
        <w:rPr>
          <w:rFonts w:hint="eastAsia"/>
        </w:rPr>
        <w:t>模具迴轉速度比半離心鑄造法慢。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B3497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6B3497">
        <w:rPr>
          <w:rFonts w:hint="eastAsia"/>
          <w:color w:val="0000FF"/>
        </w:rPr>
        <w:t>真離心鑄造法之模具迴轉速度比半離心鑄造法快，才能產生足夠的成形離心力。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）163.</w:t>
      </w:r>
      <w:r w:rsidRPr="006732AA">
        <w:rPr>
          <w:rFonts w:hint="eastAsia"/>
        </w:rPr>
        <w:t>當鑄件形狀呈迴轉對稱狀態時，其所用的木模一般皆採用</w:t>
      </w:r>
      <w:r w:rsidRPr="006732AA">
        <w:rPr>
          <w:rFonts w:hint="eastAsia"/>
        </w:rPr>
        <w:br/>
        <w:t>(A)</w:t>
      </w:r>
      <w:r w:rsidRPr="006732AA">
        <w:rPr>
          <w:rFonts w:hint="eastAsia"/>
        </w:rPr>
        <w:t xml:space="preserve">整體模　</w:t>
      </w:r>
      <w:r w:rsidRPr="006732AA">
        <w:rPr>
          <w:rFonts w:hint="eastAsia"/>
        </w:rPr>
        <w:t>(B)</w:t>
      </w:r>
      <w:r w:rsidRPr="006732AA">
        <w:rPr>
          <w:rFonts w:hint="eastAsia"/>
        </w:rPr>
        <w:t xml:space="preserve">分型模　</w:t>
      </w:r>
      <w:r w:rsidRPr="006732AA">
        <w:rPr>
          <w:rFonts w:hint="eastAsia"/>
        </w:rPr>
        <w:t>(C)</w:t>
      </w:r>
      <w:r w:rsidRPr="006732AA">
        <w:rPr>
          <w:rFonts w:hint="eastAsia"/>
        </w:rPr>
        <w:t xml:space="preserve">刮板模　</w:t>
      </w:r>
      <w:r w:rsidRPr="006732AA">
        <w:rPr>
          <w:rFonts w:hint="eastAsia"/>
        </w:rPr>
        <w:t>(D)</w:t>
      </w:r>
      <w:r w:rsidRPr="006732AA">
        <w:rPr>
          <w:rFonts w:hint="eastAsia"/>
        </w:rPr>
        <w:t>組合模。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6732AA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）164.</w:t>
      </w:r>
      <w:r w:rsidRPr="00492784">
        <w:rPr>
          <w:rFonts w:hint="eastAsia"/>
        </w:rPr>
        <w:t>適宜大量生產低熔點金屬鑄件之鑄模是</w:t>
      </w:r>
      <w:r w:rsidRPr="00492784">
        <w:br/>
        <w:t>(A)CO</w:t>
      </w:r>
      <w:r w:rsidRPr="00492784">
        <w:rPr>
          <w:vertAlign w:val="subscript"/>
        </w:rPr>
        <w:t>2</w:t>
      </w:r>
      <w:r w:rsidRPr="00492784">
        <w:rPr>
          <w:rFonts w:hint="eastAsia"/>
        </w:rPr>
        <w:t xml:space="preserve">模　</w:t>
      </w:r>
      <w:r w:rsidRPr="00492784">
        <w:t>(B)</w:t>
      </w:r>
      <w:r w:rsidRPr="00492784">
        <w:rPr>
          <w:rFonts w:hint="eastAsia"/>
        </w:rPr>
        <w:t xml:space="preserve">金屬模　</w:t>
      </w:r>
      <w:r w:rsidRPr="00492784">
        <w:rPr>
          <w:rFonts w:hint="eastAsia"/>
        </w:rPr>
        <w:t>(C)</w:t>
      </w:r>
      <w:r w:rsidRPr="00492784">
        <w:rPr>
          <w:rFonts w:hint="eastAsia"/>
        </w:rPr>
        <w:t xml:space="preserve">溼砂模　</w:t>
      </w:r>
      <w:r w:rsidRPr="00492784">
        <w:rPr>
          <w:rFonts w:hint="eastAsia"/>
        </w:rPr>
        <w:t>(D)</w:t>
      </w:r>
      <w:r w:rsidRPr="00492784">
        <w:rPr>
          <w:rFonts w:hint="eastAsia"/>
        </w:rPr>
        <w:t>乾砂模。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92784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）165.</w:t>
      </w:r>
      <w:r w:rsidRPr="00B056CC">
        <w:rPr>
          <w:rFonts w:hint="eastAsia"/>
        </w:rPr>
        <w:t>最適宜鑄造形狀複雜且表面光滑鑄件的砂模是</w:t>
      </w:r>
      <w:r w:rsidRPr="00B056CC">
        <w:br/>
        <w:t>(A)</w:t>
      </w:r>
      <w:r w:rsidRPr="00B056CC">
        <w:rPr>
          <w:rFonts w:hint="eastAsia"/>
        </w:rPr>
        <w:t>濕砂模</w:t>
      </w:r>
      <w:r w:rsidRPr="00B056CC">
        <w:t xml:space="preserve">　</w:t>
      </w:r>
      <w:r w:rsidRPr="00B056CC">
        <w:t>(B)</w:t>
      </w:r>
      <w:r w:rsidRPr="00B056CC">
        <w:rPr>
          <w:rFonts w:hint="eastAsia"/>
        </w:rPr>
        <w:t>二氧化碳模</w:t>
      </w:r>
      <w:r w:rsidRPr="00B056CC">
        <w:t xml:space="preserve">　</w:t>
      </w:r>
      <w:r w:rsidRPr="00B056CC">
        <w:t>(C)</w:t>
      </w:r>
      <w:r w:rsidRPr="00B056CC">
        <w:rPr>
          <w:rFonts w:hint="eastAsia"/>
        </w:rPr>
        <w:t>乾燥砂模</w:t>
      </w:r>
      <w:r w:rsidRPr="00B056CC">
        <w:t xml:space="preserve">　</w:t>
      </w:r>
      <w:r w:rsidRPr="00B056CC">
        <w:t>(D)</w:t>
      </w:r>
      <w:r w:rsidRPr="00B056CC">
        <w:rPr>
          <w:rFonts w:hint="eastAsia"/>
        </w:rPr>
        <w:t>泥土模。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3-3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056CC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056CC">
        <w:rPr>
          <w:color w:val="0000FF"/>
        </w:rPr>
        <w:t>CO</w:t>
      </w:r>
      <w:r w:rsidRPr="00B056CC">
        <w:rPr>
          <w:color w:val="0000FF"/>
          <w:vertAlign w:val="subscript"/>
        </w:rPr>
        <w:t>2</w:t>
      </w:r>
      <w:r w:rsidRPr="00B056CC">
        <w:rPr>
          <w:rFonts w:hint="eastAsia"/>
          <w:color w:val="0000FF"/>
        </w:rPr>
        <w:t>模之強度高，所以適用於形狀複雜之鑄件。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）166.</w:t>
      </w:r>
      <w:r w:rsidRPr="0079308C">
        <w:rPr>
          <w:rFonts w:hint="eastAsia"/>
        </w:rPr>
        <w:t>鑄模中通氣性與絕熱性最佳的模型為</w:t>
      </w:r>
      <w:r w:rsidRPr="0079308C">
        <w:br/>
        <w:t>(A)</w:t>
      </w:r>
      <w:r w:rsidRPr="0079308C">
        <w:rPr>
          <w:rFonts w:hint="eastAsia"/>
        </w:rPr>
        <w:t>砂模</w:t>
      </w:r>
      <w:r w:rsidRPr="0079308C">
        <w:t xml:space="preserve">　</w:t>
      </w:r>
      <w:r w:rsidRPr="0079308C">
        <w:t>(B)CO</w:t>
      </w:r>
      <w:r w:rsidRPr="0079308C">
        <w:rPr>
          <w:vertAlign w:val="subscript"/>
        </w:rPr>
        <w:t>2</w:t>
      </w:r>
      <w:r w:rsidRPr="0079308C">
        <w:rPr>
          <w:rFonts w:hint="eastAsia"/>
        </w:rPr>
        <w:t>模</w:t>
      </w:r>
      <w:r w:rsidRPr="0079308C">
        <w:t xml:space="preserve">　</w:t>
      </w:r>
      <w:r w:rsidRPr="0079308C">
        <w:t>(C)</w:t>
      </w:r>
      <w:r w:rsidRPr="0079308C">
        <w:rPr>
          <w:rFonts w:hint="eastAsia"/>
        </w:rPr>
        <w:t xml:space="preserve">石膏模　</w:t>
      </w:r>
      <w:r w:rsidRPr="0079308C">
        <w:t>(D)</w:t>
      </w:r>
      <w:r w:rsidRPr="0079308C">
        <w:rPr>
          <w:rFonts w:hint="eastAsia"/>
        </w:rPr>
        <w:t>金屬模。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9308C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  <w:spacing w:val="-4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9308C">
        <w:rPr>
          <w:rFonts w:hint="eastAsia"/>
          <w:color w:val="0000FF"/>
          <w:spacing w:val="-4"/>
        </w:rPr>
        <w:t>石膏模之絕熱性高，金屬液之冷卻速度慢，所以可以鑄造截面很薄的鑄件。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）167.</w:t>
      </w:r>
      <w:r w:rsidRPr="009103AB">
        <w:rPr>
          <w:rFonts w:hint="eastAsia"/>
        </w:rPr>
        <w:t>取</w:t>
      </w:r>
      <w:r w:rsidRPr="009103AB">
        <w:t>100</w:t>
      </w:r>
      <w:r w:rsidRPr="009103AB">
        <w:rPr>
          <w:rFonts w:hint="eastAsia"/>
        </w:rPr>
        <w:t>公克模砂做水份含量試驗，經烘乾後稱得殘餘重量為</w:t>
      </w:r>
      <w:r w:rsidRPr="009103AB">
        <w:t>93.02</w:t>
      </w:r>
      <w:r w:rsidRPr="009103AB">
        <w:rPr>
          <w:rFonts w:hint="eastAsia"/>
        </w:rPr>
        <w:t>公克，則測得模砂之含水份為</w:t>
      </w:r>
      <w:r w:rsidRPr="009103AB">
        <w:br/>
        <w:t>(A)3.49</w:t>
      </w:r>
      <w:r w:rsidRPr="009103AB">
        <w:rPr>
          <w:rFonts w:hint="eastAsia"/>
        </w:rPr>
        <w:t>%</w:t>
      </w:r>
      <w:r w:rsidRPr="009103AB">
        <w:t xml:space="preserve">　</w:t>
      </w:r>
      <w:r w:rsidRPr="009103AB">
        <w:t>(B)4.98</w:t>
      </w:r>
      <w:r w:rsidRPr="009103AB">
        <w:rPr>
          <w:rFonts w:hint="eastAsia"/>
        </w:rPr>
        <w:t>%</w:t>
      </w:r>
      <w:r w:rsidRPr="009103AB">
        <w:rPr>
          <w:rFonts w:hint="eastAsia"/>
        </w:rPr>
        <w:t xml:space="preserve">　</w:t>
      </w:r>
      <w:r w:rsidRPr="009103AB">
        <w:rPr>
          <w:rFonts w:hint="eastAsia"/>
        </w:rPr>
        <w:t>(C)</w:t>
      </w:r>
      <w:r w:rsidRPr="009103AB">
        <w:t>4.49</w:t>
      </w:r>
      <w:r w:rsidRPr="009103AB">
        <w:rPr>
          <w:rFonts w:hint="eastAsia"/>
        </w:rPr>
        <w:t>%</w:t>
      </w:r>
      <w:r w:rsidRPr="009103AB">
        <w:rPr>
          <w:rFonts w:hint="eastAsia"/>
        </w:rPr>
        <w:t xml:space="preserve">　</w:t>
      </w:r>
      <w:r w:rsidRPr="009103AB">
        <w:t>(D)6.98</w:t>
      </w:r>
      <w:r w:rsidRPr="009103AB">
        <w:rPr>
          <w:rFonts w:hint="eastAsia"/>
        </w:rPr>
        <w:t>%</w:t>
      </w:r>
      <w:r w:rsidRPr="009103AB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103AB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lastRenderedPageBreak/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103AB">
        <w:rPr>
          <w:rFonts w:hint="eastAsia"/>
          <w:color w:val="0000FF"/>
        </w:rPr>
        <w:t>含水量＝</w:t>
      </w:r>
      <w:r w:rsidR="002D41D5" w:rsidRPr="009103AB">
        <w:rPr>
          <w:noProof/>
          <w:color w:val="0000FF"/>
          <w:position w:val="-24"/>
        </w:rPr>
        <w:object w:dxaOrig="1200" w:dyaOrig="620">
          <v:shape id="_x0000_i1026" type="#_x0000_t75" style="width:59.9pt;height:30.8pt" o:ole="">
            <v:imagedata r:id="rId9" o:title=""/>
          </v:shape>
          <o:OLEObject Type="Embed" ProgID="Equation.DSMT4" ShapeID="_x0000_i1026" DrawAspect="Content" ObjectID="_1665735545" r:id="rId10"/>
        </w:object>
      </w:r>
      <w:r w:rsidRPr="009103AB">
        <w:rPr>
          <w:rFonts w:hint="eastAsia"/>
          <w:color w:val="0000FF"/>
        </w:rPr>
        <w:t>＝</w:t>
      </w:r>
      <w:r w:rsidRPr="009103AB">
        <w:rPr>
          <w:color w:val="0000FF"/>
        </w:rPr>
        <w:t>6.98</w:t>
      </w:r>
      <w:r w:rsidRPr="009103AB">
        <w:rPr>
          <w:rFonts w:hint="eastAsia"/>
          <w:color w:val="0000FF"/>
        </w:rPr>
        <w:t>%</w:t>
      </w:r>
      <w:r w:rsidRPr="009103AB">
        <w:rPr>
          <w:rFonts w:hint="eastAsia"/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）168.</w:t>
      </w:r>
      <w:r w:rsidRPr="004B4ECA">
        <w:rPr>
          <w:rFonts w:hint="eastAsia"/>
        </w:rPr>
        <w:t>脫蠟法的第一步製程為</w:t>
      </w:r>
      <w:r w:rsidRPr="004B4ECA">
        <w:rPr>
          <w:rFonts w:hint="eastAsia"/>
        </w:rPr>
        <w:br/>
        <w:t>(A)</w:t>
      </w:r>
      <w:r w:rsidRPr="004B4ECA">
        <w:rPr>
          <w:rFonts w:hint="eastAsia"/>
        </w:rPr>
        <w:t xml:space="preserve">注泥漿　</w:t>
      </w:r>
      <w:r w:rsidRPr="004B4ECA">
        <w:rPr>
          <w:rFonts w:hint="eastAsia"/>
        </w:rPr>
        <w:t>(B)</w:t>
      </w:r>
      <w:r w:rsidRPr="004B4ECA">
        <w:rPr>
          <w:rFonts w:hint="eastAsia"/>
        </w:rPr>
        <w:t xml:space="preserve">射蠟　</w:t>
      </w:r>
      <w:r w:rsidRPr="004B4ECA">
        <w:rPr>
          <w:rFonts w:hint="eastAsia"/>
        </w:rPr>
        <w:t>(C)</w:t>
      </w:r>
      <w:r w:rsidRPr="004B4ECA">
        <w:rPr>
          <w:rFonts w:hint="eastAsia"/>
        </w:rPr>
        <w:t xml:space="preserve">組樹　</w:t>
      </w:r>
      <w:r w:rsidRPr="004B4ECA">
        <w:rPr>
          <w:rFonts w:hint="eastAsia"/>
        </w:rPr>
        <w:t>(D)</w:t>
      </w:r>
      <w:r w:rsidRPr="004B4ECA">
        <w:rPr>
          <w:rFonts w:hint="eastAsia"/>
        </w:rPr>
        <w:t>脫蠟。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B4ECA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B4ECA">
        <w:rPr>
          <w:rFonts w:hint="eastAsia"/>
          <w:color w:val="0000FF"/>
        </w:rPr>
        <w:t>射蠟→組樹→沾漿→熔蠟→澆鑄。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）169.</w:t>
      </w:r>
      <w:r w:rsidRPr="00286E3D">
        <w:rPr>
          <w:rFonts w:hint="eastAsia"/>
        </w:rPr>
        <w:t>下列有關鑄造加工之敘述何者</w:t>
      </w:r>
      <w:r w:rsidRPr="00286E3D">
        <w:rPr>
          <w:rFonts w:hint="eastAsia"/>
          <w:u w:val="single"/>
        </w:rPr>
        <w:t>不正確</w:t>
      </w:r>
      <w:r w:rsidRPr="00286E3D">
        <w:rPr>
          <w:rFonts w:hint="eastAsia"/>
        </w:rPr>
        <w:t>？</w:t>
      </w:r>
      <w:r w:rsidRPr="00286E3D">
        <w:rPr>
          <w:rFonts w:hint="eastAsia"/>
        </w:rPr>
        <w:br/>
        <w:t>(A)</w:t>
      </w:r>
      <w:r w:rsidRPr="00286E3D">
        <w:rPr>
          <w:rFonts w:hint="eastAsia"/>
        </w:rPr>
        <w:t xml:space="preserve">製作消散模型時不需要考慮拔模裕度與震動裕度　</w:t>
      </w:r>
      <w:r w:rsidRPr="00286E3D">
        <w:rPr>
          <w:rFonts w:hint="eastAsia"/>
        </w:rPr>
        <w:t>(B)</w:t>
      </w:r>
      <w:r w:rsidRPr="00286E3D">
        <w:rPr>
          <w:rFonts w:hint="eastAsia"/>
        </w:rPr>
        <w:t xml:space="preserve">重力壓鑄法之鑄模以金屬製成，金屬液澆鑄時僅靠本身的重力，不另加壓力　</w:t>
      </w:r>
      <w:r w:rsidRPr="00286E3D">
        <w:rPr>
          <w:rFonts w:hint="eastAsia"/>
        </w:rPr>
        <w:t>(C)</w:t>
      </w:r>
      <w:r w:rsidRPr="00286E3D">
        <w:rPr>
          <w:rFonts w:hint="eastAsia"/>
        </w:rPr>
        <w:t xml:space="preserve">最常用、最經濟的鑄造用基砂是矽砂，其主要成分為碳化矽　</w:t>
      </w:r>
      <w:r w:rsidRPr="00286E3D">
        <w:rPr>
          <w:rFonts w:hint="eastAsia"/>
        </w:rPr>
        <w:t>(D)</w:t>
      </w:r>
      <w:r w:rsidRPr="00286E3D">
        <w:rPr>
          <w:rFonts w:hint="eastAsia"/>
        </w:rPr>
        <w:t>常用的金屬模型材料有鋁合金、銅合金、鑄鐵與鋼等，其中以鋁合金最廣用。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86E3D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86E3D">
        <w:rPr>
          <w:rFonts w:hint="eastAsia"/>
          <w:color w:val="0000FF"/>
        </w:rPr>
        <w:t>鑄造用基砂主要成分為氧化矽。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）170.</w:t>
      </w:r>
      <w:r w:rsidRPr="00D66EFF">
        <w:rPr>
          <w:rFonts w:hint="eastAsia"/>
        </w:rPr>
        <w:t>鑄模內將金屬液引導至模穴的系統稱為流路系統，下列有關流路系統之敘述何項正確？</w:t>
      </w:r>
      <w:r w:rsidRPr="00D66EFF">
        <w:rPr>
          <w:rFonts w:hint="eastAsia"/>
        </w:rPr>
        <w:br/>
        <w:t>(A)</w:t>
      </w:r>
      <w:r w:rsidRPr="00D66EFF">
        <w:rPr>
          <w:rFonts w:hint="eastAsia"/>
        </w:rPr>
        <w:t>澆口呈上小下大，錐角約</w:t>
      </w:r>
      <w:r w:rsidRPr="00D66EFF">
        <w:rPr>
          <w:rFonts w:hint="eastAsia"/>
        </w:rPr>
        <w:t>3</w:t>
      </w:r>
      <w:r w:rsidRPr="00D66EFF">
        <w:rPr>
          <w:rFonts w:hint="eastAsia"/>
        </w:rPr>
        <w:t>°的圓錐狀，位於模穴邊約</w:t>
      </w:r>
      <w:r w:rsidRPr="00D66EFF">
        <w:rPr>
          <w:rFonts w:hint="eastAsia"/>
        </w:rPr>
        <w:t>25mm</w:t>
      </w:r>
      <w:r w:rsidRPr="00D66EFF">
        <w:rPr>
          <w:rFonts w:hint="eastAsia"/>
        </w:rPr>
        <w:t xml:space="preserve">處，主要功用為輸送金屬液　</w:t>
      </w:r>
      <w:r w:rsidRPr="00D66EFF">
        <w:rPr>
          <w:rFonts w:hint="eastAsia"/>
        </w:rPr>
        <w:t>(B)</w:t>
      </w:r>
      <w:r w:rsidRPr="00D66EFF">
        <w:rPr>
          <w:rFonts w:hint="eastAsia"/>
        </w:rPr>
        <w:t xml:space="preserve">橫流道尾是橫流道的延伸部分，可排除低溫的金屬液及浮渣　</w:t>
      </w:r>
      <w:r w:rsidRPr="00D66EFF">
        <w:rPr>
          <w:rFonts w:hint="eastAsia"/>
        </w:rPr>
        <w:t>(C)</w:t>
      </w:r>
      <w:r w:rsidRPr="00D66EFF">
        <w:rPr>
          <w:rFonts w:hint="eastAsia"/>
        </w:rPr>
        <w:t xml:space="preserve">進模口通常在接近模穴的部位加大　</w:t>
      </w:r>
      <w:r w:rsidRPr="00D66EFF">
        <w:rPr>
          <w:rFonts w:hint="eastAsia"/>
        </w:rPr>
        <w:t>(D)</w:t>
      </w:r>
      <w:r w:rsidRPr="00D66EFF">
        <w:rPr>
          <w:rFonts w:hint="eastAsia"/>
        </w:rPr>
        <w:t>冒口應設置在鑄件最小截面處的正上方。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66EFF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D66EFF">
        <w:rPr>
          <w:rFonts w:hint="eastAsia"/>
          <w:color w:val="0000FF"/>
        </w:rPr>
        <w:t>(A)</w:t>
      </w:r>
      <w:r w:rsidRPr="00D66EFF">
        <w:rPr>
          <w:rFonts w:hint="eastAsia"/>
          <w:color w:val="0000FF"/>
        </w:rPr>
        <w:t>澆口形狀為上大下小；</w:t>
      </w:r>
      <w:r w:rsidRPr="00D66EFF">
        <w:rPr>
          <w:rFonts w:hint="eastAsia"/>
          <w:color w:val="0000FF"/>
        </w:rPr>
        <w:t>(C)</w:t>
      </w:r>
      <w:r w:rsidRPr="00D66EFF">
        <w:rPr>
          <w:rFonts w:hint="eastAsia"/>
          <w:color w:val="0000FF"/>
        </w:rPr>
        <w:t>進模口通常在接近模穴的部位縮小；</w:t>
      </w:r>
      <w:r w:rsidRPr="00D66EFF">
        <w:rPr>
          <w:rFonts w:hint="eastAsia"/>
          <w:color w:val="0000FF"/>
        </w:rPr>
        <w:t>(D)</w:t>
      </w:r>
      <w:r w:rsidRPr="00D66EFF">
        <w:rPr>
          <w:rFonts w:hint="eastAsia"/>
          <w:color w:val="0000FF"/>
        </w:rPr>
        <w:t>冒口應設置在鑄件最大截面處的正上方。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）171.</w:t>
      </w:r>
      <w:r w:rsidRPr="00176648">
        <w:rPr>
          <w:rFonts w:hint="eastAsia"/>
        </w:rPr>
        <w:t>下列敘述何者與刮板模型</w:t>
      </w:r>
      <w:r w:rsidRPr="00176648">
        <w:rPr>
          <w:rFonts w:hint="eastAsia"/>
          <w:u w:val="single"/>
        </w:rPr>
        <w:t>無關</w:t>
      </w:r>
      <w:r w:rsidRPr="00176648">
        <w:rPr>
          <w:rFonts w:hint="eastAsia"/>
        </w:rPr>
        <w:t>？</w:t>
      </w:r>
      <w:r w:rsidRPr="00176648">
        <w:rPr>
          <w:rFonts w:hint="eastAsia"/>
        </w:rPr>
        <w:br/>
        <w:t>(A)</w:t>
      </w:r>
      <w:r w:rsidRPr="00176648">
        <w:rPr>
          <w:rFonts w:hint="eastAsia"/>
        </w:rPr>
        <w:t xml:space="preserve">對稱件　</w:t>
      </w:r>
      <w:r w:rsidRPr="00176648">
        <w:rPr>
          <w:rFonts w:hint="eastAsia"/>
        </w:rPr>
        <w:t>(</w:t>
      </w:r>
      <w:r w:rsidRPr="00176648">
        <w:t>B</w:t>
      </w:r>
      <w:r w:rsidRPr="00176648">
        <w:rPr>
          <w:rFonts w:hint="eastAsia"/>
        </w:rPr>
        <w:t>)</w:t>
      </w:r>
      <w:r w:rsidRPr="00176648">
        <w:rPr>
          <w:rFonts w:hint="eastAsia"/>
        </w:rPr>
        <w:t xml:space="preserve">迴轉體　</w:t>
      </w:r>
      <w:r w:rsidRPr="00176648">
        <w:rPr>
          <w:rFonts w:hint="eastAsia"/>
        </w:rPr>
        <w:t>(</w:t>
      </w:r>
      <w:r w:rsidRPr="00176648">
        <w:t>C</w:t>
      </w:r>
      <w:r w:rsidRPr="00176648">
        <w:rPr>
          <w:rFonts w:hint="eastAsia"/>
        </w:rPr>
        <w:t>)</w:t>
      </w:r>
      <w:r w:rsidRPr="00176648">
        <w:rPr>
          <w:rFonts w:hint="eastAsia"/>
        </w:rPr>
        <w:t xml:space="preserve">啞鈴　</w:t>
      </w:r>
      <w:r w:rsidRPr="00176648">
        <w:rPr>
          <w:rFonts w:hint="eastAsia"/>
        </w:rPr>
        <w:t>(</w:t>
      </w:r>
      <w:r w:rsidRPr="00176648">
        <w:t>D</w:t>
      </w:r>
      <w:r w:rsidRPr="00176648">
        <w:rPr>
          <w:rFonts w:hint="eastAsia"/>
        </w:rPr>
        <w:t>)</w:t>
      </w:r>
      <w:r w:rsidRPr="00176648">
        <w:rPr>
          <w:rFonts w:hint="eastAsia"/>
        </w:rPr>
        <w:t>手工造模。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76648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rFonts w:ascii="文鼎中明" w:hAnsi="文鼎中明" w:cs="文鼎中明"/>
          <w:color w:val="0000FF"/>
        </w:rPr>
      </w:pPr>
      <w:r>
        <w:rPr>
          <w:rFonts w:ascii="文鼎中明" w:hAnsi="文鼎中明" w:cs="文鼎中明" w:hint="eastAsia"/>
          <w:color w:val="0000FF"/>
          <w:sz w:val="22"/>
        </w:rPr>
        <w:t xml:space="preserve">　</w:t>
      </w:r>
      <w:r w:rsidRPr="00B87691">
        <w:rPr>
          <w:rFonts w:ascii="文鼎中明" w:hAnsi="文鼎中明" w:cs="文鼎中明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ascii="文鼎中明" w:hAnsi="文鼎中明" w:cs="文鼎中明"/>
          <w:color w:val="0000FF"/>
          <w:sz w:val="22"/>
          <w:bdr w:val="single" w:sz="4" w:space="0" w:color="auto" w:shadow="1"/>
        </w:rPr>
        <w:t>解析</w:t>
      </w:r>
      <w:r w:rsidRPr="00B87691">
        <w:rPr>
          <w:rFonts w:ascii="文鼎中明" w:hAnsi="文鼎中明" w:cs="文鼎中明"/>
          <w:color w:val="0000FF"/>
          <w:sz w:val="22"/>
          <w:bdr w:val="single" w:sz="4" w:space="0" w:color="auto" w:shadow="1"/>
        </w:rPr>
        <w:t xml:space="preserve"> </w:t>
      </w:r>
      <w:r>
        <w:rPr>
          <w:rFonts w:ascii="文鼎中明" w:hAnsi="文鼎中明" w:cs="文鼎中明" w:hint="eastAsia"/>
          <w:color w:val="0000FF"/>
          <w:sz w:val="22"/>
        </w:rPr>
        <w:t xml:space="preserve">　</w:t>
      </w:r>
      <w:r w:rsidRPr="00176648">
        <w:rPr>
          <w:rFonts w:ascii="文鼎中明" w:hAnsi="文鼎中明" w:cs="文鼎中明" w:hint="eastAsia"/>
          <w:color w:val="0000FF"/>
        </w:rPr>
        <w:t>啞鈴以分割模型造模。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cs="文鼎中明" w:hint="eastAsia"/>
        </w:rPr>
        <w:t>（</w:t>
      </w:r>
      <w:r>
        <w:rPr>
          <w:rFonts w:ascii="細明體" w:eastAsia="細明體" w:hAnsi="細明體" w:cs="文鼎中明"/>
        </w:rPr>
        <w:t xml:space="preserve">    ）172.</w:t>
      </w:r>
      <w:r w:rsidRPr="009C6E66">
        <w:rPr>
          <w:rFonts w:hint="eastAsia"/>
        </w:rPr>
        <w:t>下述何項與模砂性質</w:t>
      </w:r>
      <w:r w:rsidRPr="009C6E66">
        <w:rPr>
          <w:rFonts w:hint="eastAsia"/>
          <w:u w:val="single"/>
        </w:rPr>
        <w:t>無關</w:t>
      </w:r>
      <w:r w:rsidRPr="009C6E66">
        <w:rPr>
          <w:rFonts w:hint="eastAsia"/>
        </w:rPr>
        <w:t>？</w:t>
      </w:r>
      <w:r w:rsidRPr="009C6E66">
        <w:rPr>
          <w:rFonts w:hint="eastAsia"/>
        </w:rPr>
        <w:br/>
        <w:t>(A)</w:t>
      </w:r>
      <w:r w:rsidRPr="009C6E66">
        <w:rPr>
          <w:rFonts w:hint="eastAsia"/>
        </w:rPr>
        <w:t xml:space="preserve">透氣性　</w:t>
      </w:r>
      <w:r w:rsidRPr="009C6E66">
        <w:rPr>
          <w:rFonts w:hint="eastAsia"/>
        </w:rPr>
        <w:t>(B)</w:t>
      </w:r>
      <w:r w:rsidRPr="009C6E66">
        <w:rPr>
          <w:rFonts w:hint="eastAsia"/>
        </w:rPr>
        <w:t xml:space="preserve">強度　</w:t>
      </w:r>
      <w:r w:rsidRPr="009C6E66">
        <w:rPr>
          <w:rFonts w:hint="eastAsia"/>
        </w:rPr>
        <w:t>(C)</w:t>
      </w:r>
      <w:r w:rsidRPr="009C6E66">
        <w:rPr>
          <w:rFonts w:hint="eastAsia"/>
        </w:rPr>
        <w:t xml:space="preserve">吸氣性　</w:t>
      </w:r>
      <w:r w:rsidRPr="009C6E66">
        <w:rPr>
          <w:rFonts w:hint="eastAsia"/>
        </w:rPr>
        <w:t>(D)</w:t>
      </w:r>
      <w:r w:rsidRPr="009C6E66">
        <w:rPr>
          <w:rFonts w:hint="eastAsia"/>
        </w:rPr>
        <w:t>耐火性。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C6E66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）173.</w:t>
      </w:r>
      <w:r w:rsidRPr="00F37668">
        <w:rPr>
          <w:rFonts w:hint="eastAsia"/>
        </w:rPr>
        <w:t>下列有關鑄造之敘述何者</w:t>
      </w:r>
      <w:r w:rsidRPr="00F37668">
        <w:rPr>
          <w:rFonts w:hint="eastAsia"/>
          <w:u w:val="single"/>
        </w:rPr>
        <w:t>不正確</w:t>
      </w:r>
      <w:r w:rsidRPr="00F37668">
        <w:rPr>
          <w:rFonts w:hint="eastAsia"/>
        </w:rPr>
        <w:t>？</w:t>
      </w:r>
      <w:r w:rsidRPr="00F37668">
        <w:br/>
        <w:t>(A)</w:t>
      </w:r>
      <w:r w:rsidRPr="00F37668">
        <w:rPr>
          <w:rFonts w:hint="eastAsia"/>
        </w:rPr>
        <w:t>一般鑄造成形是應用流體材料能隨容器形狀成形的特性</w:t>
      </w:r>
      <w:r w:rsidRPr="00F37668">
        <w:t xml:space="preserve">　</w:t>
      </w:r>
      <w:r w:rsidRPr="00F37668">
        <w:t>(B)</w:t>
      </w:r>
      <w:r w:rsidRPr="00F37668">
        <w:rPr>
          <w:rFonts w:hint="eastAsia"/>
        </w:rPr>
        <w:t>鳩尾座之模型，通常製成鬆件模型</w:t>
      </w:r>
      <w:r w:rsidRPr="00F37668">
        <w:t xml:space="preserve">　</w:t>
      </w:r>
      <w:r w:rsidRPr="00F37668">
        <w:t>(C)</w:t>
      </w:r>
      <w:r w:rsidRPr="00F37668">
        <w:rPr>
          <w:rFonts w:hint="eastAsia"/>
        </w:rPr>
        <w:t>鑄造作業所使用之模型中，消散模型於澆鑄前不必自鑄模中取出，其最常使用之材料為發泡聚苯乙稀</w:t>
      </w:r>
      <w:r w:rsidRPr="00F37668">
        <w:t xml:space="preserve">　</w:t>
      </w:r>
      <w:r w:rsidRPr="00F37668">
        <w:t>(D)</w:t>
      </w:r>
      <w:r w:rsidRPr="00F37668">
        <w:rPr>
          <w:rFonts w:hint="eastAsia"/>
        </w:rPr>
        <w:t>消散模型不必考慮收縮裕度。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37668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F37668">
        <w:rPr>
          <w:rFonts w:hint="eastAsia"/>
          <w:color w:val="0000FF"/>
        </w:rPr>
        <w:t>消散模型不必考慮振動裕度與拔模裕度。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）174.</w:t>
      </w:r>
      <w:r w:rsidRPr="00F762D6">
        <w:rPr>
          <w:rFonts w:hint="eastAsia"/>
        </w:rPr>
        <w:t>鑄鋼之何種溫度最高？</w:t>
      </w:r>
      <w:r w:rsidRPr="00F762D6">
        <w:rPr>
          <w:rFonts w:hint="eastAsia"/>
        </w:rPr>
        <w:br/>
      </w:r>
      <w:r w:rsidRPr="00F762D6">
        <w:rPr>
          <w:rFonts w:hint="eastAsia"/>
        </w:rPr>
        <w:lastRenderedPageBreak/>
        <w:t>(A)</w:t>
      </w:r>
      <w:r w:rsidRPr="00F762D6">
        <w:rPr>
          <w:rFonts w:hint="eastAsia"/>
        </w:rPr>
        <w:t xml:space="preserve">再結晶溫度　</w:t>
      </w:r>
      <w:r w:rsidRPr="00F762D6">
        <w:rPr>
          <w:rFonts w:hint="eastAsia"/>
        </w:rPr>
        <w:t>(B)</w:t>
      </w:r>
      <w:r w:rsidRPr="00F762D6">
        <w:rPr>
          <w:rFonts w:hint="eastAsia"/>
        </w:rPr>
        <w:t xml:space="preserve">熔點　</w:t>
      </w:r>
      <w:r w:rsidRPr="00F762D6">
        <w:rPr>
          <w:rFonts w:hint="eastAsia"/>
        </w:rPr>
        <w:t>(C)</w:t>
      </w:r>
      <w:r w:rsidRPr="00F762D6">
        <w:rPr>
          <w:rFonts w:hint="eastAsia"/>
        </w:rPr>
        <w:t xml:space="preserve">澆鑄溫度　</w:t>
      </w:r>
      <w:r w:rsidRPr="00F762D6">
        <w:rPr>
          <w:rFonts w:hint="eastAsia"/>
        </w:rPr>
        <w:t>(D)</w:t>
      </w:r>
      <w:r w:rsidRPr="00F762D6">
        <w:rPr>
          <w:rFonts w:hint="eastAsia"/>
        </w:rPr>
        <w:t>熔化溫度。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762D6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F762D6">
        <w:rPr>
          <w:rFonts w:hint="eastAsia"/>
          <w:color w:val="0000FF"/>
        </w:rPr>
        <w:t>熔化溫度＞澆鑄溫度＞熔點＞再結晶溫度。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）175.</w:t>
      </w:r>
      <w:r w:rsidRPr="00A44C56">
        <w:rPr>
          <w:rFonts w:hint="eastAsia"/>
        </w:rPr>
        <w:t>鑄鋼鑄件澆鑄後，其冷卻的收縮量為</w:t>
      </w:r>
      <w:r w:rsidRPr="00A44C56">
        <w:rPr>
          <w:rFonts w:hint="eastAsia"/>
        </w:rPr>
        <w:br/>
        <w:t>(A)1%</w:t>
      </w:r>
      <w:r w:rsidRPr="00A44C56">
        <w:rPr>
          <w:rFonts w:hint="eastAsia"/>
        </w:rPr>
        <w:t xml:space="preserve">　</w:t>
      </w:r>
      <w:r w:rsidRPr="00A44C56">
        <w:rPr>
          <w:rFonts w:hint="eastAsia"/>
        </w:rPr>
        <w:t>(B)1.3%</w:t>
      </w:r>
      <w:r w:rsidRPr="00A44C56">
        <w:rPr>
          <w:rFonts w:hint="eastAsia"/>
        </w:rPr>
        <w:t xml:space="preserve">　</w:t>
      </w:r>
      <w:r w:rsidRPr="00A44C56">
        <w:rPr>
          <w:rFonts w:hint="eastAsia"/>
        </w:rPr>
        <w:t>(C)1.5%</w:t>
      </w:r>
      <w:r w:rsidRPr="00A44C56">
        <w:rPr>
          <w:rFonts w:hint="eastAsia"/>
        </w:rPr>
        <w:t xml:space="preserve">　</w:t>
      </w:r>
      <w:r w:rsidRPr="00A44C56">
        <w:rPr>
          <w:rFonts w:hint="eastAsia"/>
        </w:rPr>
        <w:t>(D)2%</w:t>
      </w:r>
      <w:r w:rsidRPr="00A44C56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44C56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）176.</w:t>
      </w:r>
      <w:r w:rsidRPr="004838AF">
        <w:rPr>
          <w:rFonts w:hint="eastAsia"/>
        </w:rPr>
        <w:t>鑄造邊長</w:t>
      </w:r>
      <w:r w:rsidRPr="004838AF">
        <w:rPr>
          <w:rFonts w:hint="eastAsia"/>
        </w:rPr>
        <w:t>100mm</w:t>
      </w:r>
      <w:r w:rsidRPr="004838AF">
        <w:rPr>
          <w:rFonts w:hint="eastAsia"/>
        </w:rPr>
        <w:t>之鑄鐵塊時，下列何種裕度最大？</w:t>
      </w:r>
      <w:r w:rsidRPr="004838AF">
        <w:rPr>
          <w:rFonts w:hint="eastAsia"/>
        </w:rPr>
        <w:br/>
        <w:t>(A)</w:t>
      </w:r>
      <w:r w:rsidRPr="004838AF">
        <w:rPr>
          <w:rFonts w:hint="eastAsia"/>
        </w:rPr>
        <w:t xml:space="preserve">加工　</w:t>
      </w:r>
      <w:r w:rsidRPr="004838AF">
        <w:rPr>
          <w:rFonts w:hint="eastAsia"/>
        </w:rPr>
        <w:t>(B)</w:t>
      </w:r>
      <w:r w:rsidRPr="004838AF">
        <w:rPr>
          <w:rFonts w:hint="eastAsia"/>
        </w:rPr>
        <w:t xml:space="preserve">收縮　</w:t>
      </w:r>
      <w:r w:rsidRPr="004838AF">
        <w:rPr>
          <w:rFonts w:hint="eastAsia"/>
        </w:rPr>
        <w:t>(C)</w:t>
      </w:r>
      <w:r w:rsidRPr="004838AF">
        <w:rPr>
          <w:rFonts w:hint="eastAsia"/>
        </w:rPr>
        <w:t>振動</w:t>
      </w:r>
      <w:r w:rsidRPr="004838AF">
        <w:t xml:space="preserve">　</w:t>
      </w:r>
      <w:r w:rsidRPr="004838AF">
        <w:t>(</w:t>
      </w:r>
      <w:r w:rsidRPr="004838AF">
        <w:rPr>
          <w:rFonts w:hint="eastAsia"/>
        </w:rPr>
        <w:t>D)</w:t>
      </w:r>
      <w:r w:rsidRPr="004838AF">
        <w:rPr>
          <w:rFonts w:hint="eastAsia"/>
        </w:rPr>
        <w:t>拔模　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838AF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4838AF">
        <w:rPr>
          <w:rFonts w:hint="eastAsia"/>
          <w:color w:val="0000FF"/>
        </w:rPr>
        <w:t>加工裕度約</w:t>
      </w:r>
      <w:r w:rsidRPr="004838AF">
        <w:rPr>
          <w:rFonts w:hint="eastAsia"/>
          <w:color w:val="0000FF"/>
        </w:rPr>
        <w:t>3mm</w:t>
      </w:r>
      <w:r w:rsidRPr="004838AF">
        <w:rPr>
          <w:rFonts w:hint="eastAsia"/>
          <w:color w:val="0000FF"/>
        </w:rPr>
        <w:t>。收縮裕度＝</w:t>
      </w:r>
      <w:r w:rsidRPr="004838AF">
        <w:rPr>
          <w:rFonts w:hint="eastAsia"/>
          <w:color w:val="0000FF"/>
        </w:rPr>
        <w:t>100</w:t>
      </w:r>
      <w:r w:rsidRPr="004838AF">
        <w:rPr>
          <w:rFonts w:hint="eastAsia"/>
          <w:color w:val="0000FF"/>
        </w:rPr>
        <w:t>×</w:t>
      </w:r>
      <w:r w:rsidRPr="004838AF">
        <w:rPr>
          <w:rFonts w:hint="eastAsia"/>
          <w:color w:val="0000FF"/>
        </w:rPr>
        <w:t>1%</w:t>
      </w:r>
      <w:r w:rsidRPr="004838AF">
        <w:rPr>
          <w:rFonts w:hint="eastAsia"/>
          <w:color w:val="0000FF"/>
        </w:rPr>
        <w:t>＝</w:t>
      </w:r>
      <w:r w:rsidRPr="004838AF">
        <w:rPr>
          <w:rFonts w:hint="eastAsia"/>
          <w:color w:val="0000FF"/>
        </w:rPr>
        <w:t>1mm</w:t>
      </w:r>
      <w:r w:rsidRPr="004838AF">
        <w:rPr>
          <w:rFonts w:hint="eastAsia"/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）177.</w:t>
      </w:r>
      <w:r w:rsidRPr="004A68B2">
        <w:rPr>
          <w:rFonts w:hint="eastAsia"/>
        </w:rPr>
        <w:t>設計</w:t>
      </w:r>
      <w:r w:rsidRPr="004A68B2">
        <w:t>U</w:t>
      </w:r>
      <w:r w:rsidRPr="004A68B2">
        <w:rPr>
          <w:rFonts w:hint="eastAsia"/>
        </w:rPr>
        <w:t>形鑄件應使其開口部分微向中間傾斜，目的在預留</w:t>
      </w:r>
      <w:r w:rsidRPr="004A68B2">
        <w:br/>
        <w:t>(A)</w:t>
      </w:r>
      <w:r w:rsidRPr="004A68B2">
        <w:rPr>
          <w:rFonts w:hint="eastAsia"/>
        </w:rPr>
        <w:t xml:space="preserve">拔模裕度　</w:t>
      </w:r>
      <w:r w:rsidRPr="004A68B2">
        <w:t>(B)</w:t>
      </w:r>
      <w:r w:rsidRPr="004A68B2">
        <w:rPr>
          <w:rFonts w:hint="eastAsia"/>
        </w:rPr>
        <w:t>變形裕度</w:t>
      </w:r>
      <w:r w:rsidRPr="004A68B2">
        <w:t xml:space="preserve">　</w:t>
      </w:r>
      <w:r w:rsidRPr="004A68B2">
        <w:rPr>
          <w:rFonts w:hint="eastAsia"/>
        </w:rPr>
        <w:t>(C)</w:t>
      </w:r>
      <w:r w:rsidRPr="004A68B2">
        <w:rPr>
          <w:rFonts w:hint="eastAsia"/>
        </w:rPr>
        <w:t>震動裕度</w:t>
      </w:r>
      <w:r w:rsidRPr="004A68B2">
        <w:t xml:space="preserve">　</w:t>
      </w:r>
      <w:r w:rsidRPr="004A68B2">
        <w:t>(D)</w:t>
      </w:r>
      <w:r w:rsidRPr="004A68B2">
        <w:rPr>
          <w:rFonts w:hint="eastAsia"/>
        </w:rPr>
        <w:t>裝配裕度。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4A68B2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）178.</w:t>
      </w:r>
      <w:r w:rsidRPr="00955768">
        <w:rPr>
          <w:rFonts w:hint="eastAsia"/>
        </w:rPr>
        <w:t>翻砂用之型砂，其主要之粘結劑材料為</w:t>
      </w:r>
      <w:r w:rsidRPr="00955768">
        <w:rPr>
          <w:rFonts w:hint="eastAsia"/>
        </w:rPr>
        <w:br/>
        <w:t>(A)</w:t>
      </w:r>
      <w:r w:rsidRPr="00955768">
        <w:rPr>
          <w:rFonts w:hint="eastAsia"/>
        </w:rPr>
        <w:t xml:space="preserve">碳化矽　</w:t>
      </w:r>
      <w:r w:rsidRPr="00955768">
        <w:rPr>
          <w:rFonts w:hint="eastAsia"/>
        </w:rPr>
        <w:t>(B)</w:t>
      </w:r>
      <w:r w:rsidRPr="00955768">
        <w:rPr>
          <w:rFonts w:hint="eastAsia"/>
        </w:rPr>
        <w:t xml:space="preserve">矽化鈣　</w:t>
      </w:r>
      <w:r w:rsidRPr="00955768">
        <w:rPr>
          <w:rFonts w:hint="eastAsia"/>
        </w:rPr>
        <w:t>(C)</w:t>
      </w:r>
      <w:r w:rsidRPr="00955768">
        <w:rPr>
          <w:rFonts w:hint="eastAsia"/>
        </w:rPr>
        <w:t xml:space="preserve">矽酸鈣　</w:t>
      </w:r>
      <w:r w:rsidRPr="00955768">
        <w:rPr>
          <w:rFonts w:hint="eastAsia"/>
        </w:rPr>
        <w:t>(D)</w:t>
      </w:r>
      <w:r w:rsidRPr="00955768">
        <w:rPr>
          <w:rFonts w:hint="eastAsia"/>
        </w:rPr>
        <w:t>氧化鋁。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55768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955768">
        <w:rPr>
          <w:rFonts w:hint="eastAsia"/>
          <w:color w:val="0000FF"/>
        </w:rPr>
        <w:t>Al</w:t>
      </w:r>
      <w:r w:rsidRPr="00955768">
        <w:rPr>
          <w:rFonts w:hint="eastAsia"/>
          <w:color w:val="0000FF"/>
          <w:vertAlign w:val="subscript"/>
        </w:rPr>
        <w:t>2</w:t>
      </w:r>
      <w:r w:rsidRPr="00955768">
        <w:rPr>
          <w:rFonts w:hint="eastAsia"/>
          <w:color w:val="0000FF"/>
        </w:rPr>
        <w:t>O</w:t>
      </w:r>
      <w:r w:rsidRPr="00955768">
        <w:rPr>
          <w:rFonts w:hint="eastAsia"/>
          <w:color w:val="0000FF"/>
          <w:vertAlign w:val="subscript"/>
        </w:rPr>
        <w:t>3</w:t>
      </w:r>
      <w:r w:rsidRPr="00955768">
        <w:rPr>
          <w:rFonts w:hint="eastAsia"/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）179.</w:t>
      </w:r>
      <w:r w:rsidRPr="003D0D46">
        <w:rPr>
          <w:rFonts w:hint="eastAsia"/>
        </w:rPr>
        <w:t>鼓風爐中之鐵礦、焦碳與石灰石之加料比為</w:t>
      </w:r>
      <w:r w:rsidRPr="003D0D46">
        <w:rPr>
          <w:rFonts w:hint="eastAsia"/>
        </w:rPr>
        <w:br/>
        <w:t>(A)3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2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1</w:t>
      </w:r>
      <w:r w:rsidRPr="003D0D46">
        <w:rPr>
          <w:rFonts w:hint="eastAsia"/>
        </w:rPr>
        <w:t xml:space="preserve">　</w:t>
      </w:r>
      <w:r w:rsidRPr="003D0D46">
        <w:rPr>
          <w:rFonts w:hint="eastAsia"/>
        </w:rPr>
        <w:t>(B)4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3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2</w:t>
      </w:r>
      <w:r w:rsidRPr="003D0D46">
        <w:rPr>
          <w:rFonts w:hint="eastAsia"/>
        </w:rPr>
        <w:t xml:space="preserve">　</w:t>
      </w:r>
      <w:r w:rsidRPr="003D0D46">
        <w:rPr>
          <w:rFonts w:hint="eastAsia"/>
        </w:rPr>
        <w:t>(C)5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4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3</w:t>
      </w:r>
      <w:r w:rsidRPr="003D0D46">
        <w:rPr>
          <w:rFonts w:hint="eastAsia"/>
        </w:rPr>
        <w:t xml:space="preserve">　</w:t>
      </w:r>
      <w:r w:rsidRPr="003D0D46">
        <w:rPr>
          <w:rFonts w:hint="eastAsia"/>
        </w:rPr>
        <w:t>(D)6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5</w:t>
      </w:r>
      <w:r w:rsidRPr="003D0D46">
        <w:rPr>
          <w:rFonts w:hint="eastAsia"/>
        </w:rPr>
        <w:t>︰</w:t>
      </w:r>
      <w:r w:rsidRPr="003D0D46">
        <w:rPr>
          <w:rFonts w:hint="eastAsia"/>
        </w:rPr>
        <w:t>4</w:t>
      </w:r>
      <w:r w:rsidRPr="003D0D46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D0D46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）180.</w:t>
      </w:r>
      <w:r w:rsidRPr="00061926">
        <w:rPr>
          <w:rFonts w:hint="eastAsia"/>
        </w:rPr>
        <w:t>下列有關鑄造作業之敘述，何者</w:t>
      </w:r>
      <w:r w:rsidRPr="00061926">
        <w:rPr>
          <w:rFonts w:hint="eastAsia"/>
          <w:u w:val="single"/>
        </w:rPr>
        <w:t>不正確</w:t>
      </w:r>
      <w:r w:rsidRPr="00061926">
        <w:rPr>
          <w:rFonts w:hint="eastAsia"/>
        </w:rPr>
        <w:t>？</w:t>
      </w:r>
      <w:r w:rsidRPr="00061926">
        <w:rPr>
          <w:rFonts w:hint="eastAsia"/>
        </w:rPr>
        <w:br/>
      </w:r>
      <w:r w:rsidRPr="00061926">
        <w:t>(A)</w:t>
      </w:r>
      <w:r w:rsidRPr="00061926">
        <w:rPr>
          <w:rFonts w:hint="eastAsia"/>
        </w:rPr>
        <w:t>空心薄壁之雕像應以瀝鑄法鑄造</w:t>
      </w:r>
      <w:r w:rsidRPr="00061926">
        <w:t xml:space="preserve">　</w:t>
      </w:r>
      <w:r w:rsidRPr="00061926">
        <w:t>(B)</w:t>
      </w:r>
      <w:r w:rsidRPr="00061926">
        <w:rPr>
          <w:rFonts w:hint="eastAsia"/>
        </w:rPr>
        <w:t>瀝鑄法適用於低熔點金屬</w:t>
      </w:r>
      <w:r w:rsidRPr="00061926">
        <w:t xml:space="preserve">　</w:t>
      </w:r>
      <w:r w:rsidRPr="00061926">
        <w:t>(C)</w:t>
      </w:r>
      <w:r w:rsidRPr="00061926">
        <w:rPr>
          <w:rFonts w:hint="eastAsia"/>
        </w:rPr>
        <w:t>連續鑄造法之製品為斷面均一的長條狀</w:t>
      </w:r>
      <w:r w:rsidRPr="00061926">
        <w:t xml:space="preserve">　</w:t>
      </w:r>
      <w:r w:rsidRPr="00061926">
        <w:t>(D)</w:t>
      </w:r>
      <w:r w:rsidRPr="00061926">
        <w:rPr>
          <w:rFonts w:hint="eastAsia"/>
        </w:rPr>
        <w:t>連續鑄造法以空氣冷卻。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061926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061926">
        <w:rPr>
          <w:rFonts w:hint="eastAsia"/>
          <w:color w:val="0000FF"/>
        </w:rPr>
        <w:t>連續鑄造法以水冷卻。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）181.</w:t>
      </w:r>
      <w:r w:rsidRPr="00C64830">
        <w:rPr>
          <w:rFonts w:hint="eastAsia"/>
        </w:rPr>
        <w:t>考柏拉爐中之生鐵與焦碳之加料比為</w:t>
      </w:r>
      <w:r w:rsidRPr="00C64830">
        <w:rPr>
          <w:rFonts w:hint="eastAsia"/>
        </w:rPr>
        <w:br/>
        <w:t>(A)3</w:t>
      </w:r>
      <w:r w:rsidRPr="00C64830">
        <w:rPr>
          <w:rFonts w:hint="eastAsia"/>
        </w:rPr>
        <w:t>︰</w:t>
      </w:r>
      <w:r w:rsidRPr="00C64830">
        <w:rPr>
          <w:rFonts w:hint="eastAsia"/>
        </w:rPr>
        <w:t>2</w:t>
      </w:r>
      <w:r w:rsidRPr="00C64830">
        <w:rPr>
          <w:rFonts w:hint="eastAsia"/>
        </w:rPr>
        <w:t xml:space="preserve">　</w:t>
      </w:r>
      <w:r w:rsidRPr="00C64830">
        <w:rPr>
          <w:rFonts w:hint="eastAsia"/>
        </w:rPr>
        <w:t>(B)5</w:t>
      </w:r>
      <w:r w:rsidRPr="00C64830">
        <w:rPr>
          <w:rFonts w:hint="eastAsia"/>
        </w:rPr>
        <w:t>︰</w:t>
      </w:r>
      <w:r w:rsidRPr="00C64830">
        <w:rPr>
          <w:rFonts w:hint="eastAsia"/>
        </w:rPr>
        <w:t>1</w:t>
      </w:r>
      <w:r w:rsidRPr="00C64830">
        <w:rPr>
          <w:rFonts w:hint="eastAsia"/>
        </w:rPr>
        <w:t xml:space="preserve">　</w:t>
      </w:r>
      <w:r w:rsidRPr="00C64830">
        <w:rPr>
          <w:rFonts w:hint="eastAsia"/>
        </w:rPr>
        <w:t>(C)</w:t>
      </w:r>
      <w:r w:rsidRPr="00C64830">
        <w:rPr>
          <w:rFonts w:cs="新細明體" w:hint="eastAsia"/>
        </w:rPr>
        <w:br/>
      </w:r>
      <w:r w:rsidRPr="00C64830">
        <w:rPr>
          <w:rFonts w:hint="eastAsia"/>
        </w:rPr>
        <w:t>5</w:t>
      </w:r>
      <w:r w:rsidRPr="00C64830">
        <w:rPr>
          <w:rFonts w:hint="eastAsia"/>
        </w:rPr>
        <w:t>︰</w:t>
      </w:r>
      <w:r w:rsidRPr="00C64830">
        <w:rPr>
          <w:rFonts w:hint="eastAsia"/>
        </w:rPr>
        <w:t>3</w:t>
      </w:r>
      <w:r w:rsidRPr="00C64830">
        <w:rPr>
          <w:rFonts w:hint="eastAsia"/>
        </w:rPr>
        <w:t xml:space="preserve">　</w:t>
      </w:r>
      <w:r w:rsidRPr="00C64830">
        <w:rPr>
          <w:rFonts w:hint="eastAsia"/>
        </w:rPr>
        <w:t>(D)8</w:t>
      </w:r>
      <w:r w:rsidRPr="00C64830">
        <w:rPr>
          <w:rFonts w:hint="eastAsia"/>
        </w:rPr>
        <w:t>︰</w:t>
      </w:r>
      <w:r w:rsidRPr="00C64830">
        <w:rPr>
          <w:rFonts w:hint="eastAsia"/>
        </w:rPr>
        <w:t>1</w:t>
      </w:r>
      <w:r w:rsidRPr="00C64830">
        <w:rPr>
          <w:rFonts w:hint="eastAsia"/>
        </w:rPr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C64830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C64830">
        <w:rPr>
          <w:rFonts w:hint="eastAsia"/>
          <w:color w:val="0000FF"/>
        </w:rPr>
        <w:t>8</w:t>
      </w:r>
      <w:r w:rsidRPr="00C64830">
        <w:rPr>
          <w:rFonts w:hint="eastAsia"/>
          <w:color w:val="0000FF"/>
        </w:rPr>
        <w:t>～</w:t>
      </w:r>
      <w:r w:rsidRPr="00C64830">
        <w:rPr>
          <w:rFonts w:hint="eastAsia"/>
          <w:color w:val="0000FF"/>
        </w:rPr>
        <w:t>10</w:t>
      </w:r>
      <w:r w:rsidRPr="00C64830">
        <w:rPr>
          <w:rFonts w:hint="eastAsia"/>
          <w:color w:val="0000FF"/>
        </w:rPr>
        <w:t>：</w:t>
      </w:r>
      <w:r w:rsidRPr="00C64830">
        <w:rPr>
          <w:rFonts w:hint="eastAsia"/>
          <w:color w:val="0000FF"/>
        </w:rPr>
        <w:t>1</w:t>
      </w:r>
      <w:r w:rsidRPr="00C64830">
        <w:rPr>
          <w:rFonts w:hint="eastAsia"/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）182.</w:t>
      </w:r>
      <w:r w:rsidRPr="00BF736C">
        <w:rPr>
          <w:rFonts w:hint="eastAsia"/>
        </w:rPr>
        <w:t>下列那一種化學元素可使高溫液狀鐵流動性較佳，且容易澆鑄薄鑄件，但可使鑄件脆性增大而不耐衝擊？</w:t>
      </w:r>
      <w:r w:rsidRPr="00BF736C">
        <w:rPr>
          <w:rFonts w:hint="eastAsia"/>
        </w:rPr>
        <w:br/>
        <w:t>(A)</w:t>
      </w:r>
      <w:r w:rsidRPr="00BF736C">
        <w:rPr>
          <w:rFonts w:hint="eastAsia"/>
        </w:rPr>
        <w:t xml:space="preserve">磷　</w:t>
      </w:r>
      <w:r w:rsidRPr="00BF736C">
        <w:rPr>
          <w:rFonts w:hint="eastAsia"/>
        </w:rPr>
        <w:t>(B)</w:t>
      </w:r>
      <w:r w:rsidRPr="00BF736C">
        <w:rPr>
          <w:rFonts w:hint="eastAsia"/>
        </w:rPr>
        <w:t xml:space="preserve">硫　</w:t>
      </w:r>
      <w:r w:rsidRPr="00BF736C">
        <w:rPr>
          <w:rFonts w:hint="eastAsia"/>
        </w:rPr>
        <w:t>(C)</w:t>
      </w:r>
      <w:r w:rsidRPr="00BF736C">
        <w:rPr>
          <w:rFonts w:hint="eastAsia"/>
        </w:rPr>
        <w:t xml:space="preserve">錳　</w:t>
      </w:r>
      <w:r w:rsidRPr="00BF736C">
        <w:rPr>
          <w:rFonts w:hint="eastAsia"/>
        </w:rPr>
        <w:t>(D)</w:t>
      </w:r>
      <w:r w:rsidRPr="00BF736C">
        <w:rPr>
          <w:rFonts w:hint="eastAsia"/>
        </w:rPr>
        <w:t>矽。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3-7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F736C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）183.</w:t>
      </w:r>
      <w:r w:rsidRPr="001933A4">
        <w:rPr>
          <w:rFonts w:hint="eastAsia"/>
        </w:rPr>
        <w:t>離心鑄造法，當鑄模旋轉時，首先拋出的成份是</w:t>
      </w:r>
      <w:r w:rsidRPr="001933A4">
        <w:br/>
        <w:t>(A)</w:t>
      </w:r>
      <w:r w:rsidRPr="001933A4">
        <w:rPr>
          <w:rFonts w:hint="eastAsia"/>
        </w:rPr>
        <w:t>氧化物</w:t>
      </w:r>
      <w:r w:rsidRPr="001933A4">
        <w:t xml:space="preserve">　</w:t>
      </w:r>
      <w:r w:rsidRPr="001933A4">
        <w:t>(B)</w:t>
      </w:r>
      <w:r w:rsidRPr="001933A4">
        <w:rPr>
          <w:rFonts w:hint="eastAsia"/>
        </w:rPr>
        <w:t xml:space="preserve">純金屬　</w:t>
      </w:r>
      <w:r w:rsidRPr="001933A4">
        <w:t>(C)</w:t>
      </w:r>
      <w:r w:rsidRPr="001933A4">
        <w:rPr>
          <w:rFonts w:hint="eastAsia"/>
        </w:rPr>
        <w:t>其他雜質</w:t>
      </w:r>
      <w:r w:rsidRPr="001933A4">
        <w:t xml:space="preserve">　</w:t>
      </w:r>
      <w:r w:rsidRPr="001933A4">
        <w:t>(D)</w:t>
      </w:r>
      <w:r w:rsidRPr="001933A4">
        <w:rPr>
          <w:rFonts w:hint="eastAsia"/>
        </w:rPr>
        <w:t>砂心。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933A4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1933A4">
        <w:rPr>
          <w:rFonts w:hint="eastAsia"/>
          <w:color w:val="0000FF"/>
        </w:rPr>
        <w:t>純金屬之比重大，離心力大所以會先射出。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）184.</w:t>
      </w:r>
      <w:r w:rsidRPr="00BD1EA2">
        <w:rPr>
          <w:rFonts w:hint="eastAsia"/>
        </w:rPr>
        <w:t>砂模之強度試驗以</w:t>
      </w:r>
      <w:r w:rsidRPr="00BD1EA2">
        <w:rPr>
          <w:rFonts w:hint="eastAsia"/>
        </w:rPr>
        <w:br/>
        <w:t>(A)</w:t>
      </w:r>
      <w:r w:rsidRPr="00BD1EA2">
        <w:rPr>
          <w:rFonts w:hint="eastAsia"/>
        </w:rPr>
        <w:t xml:space="preserve">抗拉　</w:t>
      </w:r>
      <w:r w:rsidRPr="00BD1EA2">
        <w:rPr>
          <w:rFonts w:hint="eastAsia"/>
        </w:rPr>
        <w:t>(B)</w:t>
      </w:r>
      <w:r w:rsidRPr="00BD1EA2">
        <w:rPr>
          <w:rFonts w:hint="eastAsia"/>
        </w:rPr>
        <w:t xml:space="preserve">抗剪　</w:t>
      </w:r>
      <w:r w:rsidRPr="00BD1EA2">
        <w:rPr>
          <w:rFonts w:hint="eastAsia"/>
        </w:rPr>
        <w:t>(C)</w:t>
      </w:r>
      <w:r w:rsidRPr="00BD1EA2">
        <w:rPr>
          <w:rFonts w:hint="eastAsia"/>
        </w:rPr>
        <w:t xml:space="preserve">高溫　</w:t>
      </w:r>
      <w:r w:rsidRPr="00BD1EA2">
        <w:rPr>
          <w:rFonts w:hint="eastAsia"/>
        </w:rPr>
        <w:t>(D)</w:t>
      </w:r>
      <w:r w:rsidRPr="00BD1EA2">
        <w:rPr>
          <w:rFonts w:hint="eastAsia"/>
        </w:rPr>
        <w:t>抗壓</w:t>
      </w:r>
      <w:r w:rsidRPr="00BD1EA2">
        <w:t xml:space="preserve">　</w:t>
      </w:r>
      <w:r w:rsidRPr="00BD1EA2">
        <w:rPr>
          <w:rFonts w:hint="eastAsia"/>
        </w:rPr>
        <w:t>強度試驗為主。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D1EA2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）185.</w:t>
      </w:r>
      <w:r w:rsidRPr="00214D6F">
        <w:rPr>
          <w:rFonts w:hint="eastAsia"/>
        </w:rPr>
        <w:t>下列有關熱室壓鑄法不同於冷室壓鑄法之處，何者不正確？</w:t>
      </w:r>
      <w:r w:rsidRPr="00214D6F">
        <w:rPr>
          <w:rFonts w:hint="eastAsia"/>
        </w:rPr>
        <w:br/>
        <w:t>(A)</w:t>
      </w:r>
      <w:r w:rsidRPr="00214D6F">
        <w:rPr>
          <w:rFonts w:hint="eastAsia"/>
        </w:rPr>
        <w:t xml:space="preserve">熔化設備置於壓鑄系統中　</w:t>
      </w:r>
      <w:r w:rsidRPr="00214D6F">
        <w:rPr>
          <w:rFonts w:hint="eastAsia"/>
        </w:rPr>
        <w:t>(B)</w:t>
      </w:r>
      <w:r w:rsidRPr="00214D6F">
        <w:rPr>
          <w:rFonts w:hint="eastAsia"/>
        </w:rPr>
        <w:t xml:space="preserve">用於鑄造熔點特別低之金屬　</w:t>
      </w:r>
      <w:r w:rsidRPr="00214D6F">
        <w:rPr>
          <w:rFonts w:hint="eastAsia"/>
        </w:rPr>
        <w:t>(C)</w:t>
      </w:r>
      <w:r w:rsidRPr="00214D6F">
        <w:rPr>
          <w:rFonts w:hint="eastAsia"/>
        </w:rPr>
        <w:t xml:space="preserve">壓鑄設備易受熱之影響而降低壽命　</w:t>
      </w:r>
      <w:r w:rsidRPr="00214D6F">
        <w:rPr>
          <w:rFonts w:hint="eastAsia"/>
        </w:rPr>
        <w:t>(D)</w:t>
      </w:r>
      <w:r w:rsidRPr="00214D6F">
        <w:rPr>
          <w:rFonts w:hint="eastAsia"/>
        </w:rPr>
        <w:t>需用人工將金屬液送至壓鑄機。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214D6F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214D6F">
        <w:rPr>
          <w:rFonts w:hint="eastAsia"/>
          <w:color w:val="0000FF"/>
        </w:rPr>
        <w:t>熱室壓鑄法之熔化設備置於壓鑄系統中，可直接將金屬液壓入鑄模內。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）186.</w:t>
      </w:r>
      <w:r w:rsidRPr="003A52AA">
        <w:rPr>
          <w:rFonts w:hint="eastAsia"/>
        </w:rPr>
        <w:t>下列何者</w:t>
      </w:r>
      <w:r w:rsidRPr="003A52AA">
        <w:rPr>
          <w:rFonts w:hint="eastAsia"/>
          <w:u w:val="single"/>
        </w:rPr>
        <w:t>不是</w:t>
      </w:r>
      <w:r w:rsidRPr="003A52AA">
        <w:rPr>
          <w:rFonts w:hint="eastAsia"/>
        </w:rPr>
        <w:t>鑄件常見之非破壞性檢驗法？</w:t>
      </w:r>
      <w:r w:rsidRPr="003A52AA">
        <w:br/>
        <w:t>(A)</w:t>
      </w:r>
      <w:r w:rsidRPr="003A52AA">
        <w:rPr>
          <w:rFonts w:hint="eastAsia"/>
        </w:rPr>
        <w:t>疲勞試驗</w:t>
      </w:r>
      <w:r w:rsidRPr="003A52AA">
        <w:t xml:space="preserve">　</w:t>
      </w:r>
      <w:r w:rsidRPr="003A52AA">
        <w:t>(B)</w:t>
      </w:r>
      <w:r w:rsidRPr="003A52AA">
        <w:rPr>
          <w:rFonts w:hint="eastAsia"/>
        </w:rPr>
        <w:t>放射線檢驗法</w:t>
      </w:r>
      <w:r w:rsidRPr="003A52AA">
        <w:t xml:space="preserve">　</w:t>
      </w:r>
      <w:r w:rsidRPr="003A52AA">
        <w:t>(C)</w:t>
      </w:r>
      <w:r w:rsidRPr="003A52AA">
        <w:rPr>
          <w:rFonts w:hint="eastAsia"/>
        </w:rPr>
        <w:t>超音波檢驗法</w:t>
      </w:r>
      <w:r w:rsidRPr="003A52AA">
        <w:t xml:space="preserve">　</w:t>
      </w:r>
      <w:r w:rsidRPr="003A52AA">
        <w:t>(D)</w:t>
      </w:r>
      <w:r w:rsidRPr="003A52AA">
        <w:rPr>
          <w:rFonts w:hint="eastAsia"/>
        </w:rPr>
        <w:t>液體滲透檢驗法。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3-8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3A52AA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）187.</w:t>
      </w:r>
      <w:r w:rsidRPr="007A58DA">
        <w:t>下列有關離心鑄造法的敘述，何者</w:t>
      </w:r>
      <w:r w:rsidRPr="007A58DA">
        <w:rPr>
          <w:rFonts w:hint="eastAsia"/>
          <w:u w:val="single"/>
        </w:rPr>
        <w:t>不</w:t>
      </w:r>
      <w:r w:rsidRPr="007A58DA">
        <w:rPr>
          <w:u w:val="single"/>
        </w:rPr>
        <w:t>正確</w:t>
      </w:r>
      <w:r w:rsidRPr="007A58DA">
        <w:t>？</w:t>
      </w:r>
      <w:r w:rsidRPr="007A58DA">
        <w:rPr>
          <w:rFonts w:hint="eastAsia"/>
        </w:rPr>
        <w:br/>
        <w:t>(A)</w:t>
      </w:r>
      <w:r w:rsidRPr="007A58DA">
        <w:t>適用的鑄件為中空件，</w:t>
      </w:r>
      <w:r w:rsidRPr="007A58DA">
        <w:rPr>
          <w:rFonts w:hint="eastAsia"/>
        </w:rPr>
        <w:t>且為</w:t>
      </w:r>
      <w:r w:rsidRPr="007A58DA">
        <w:t>對稱件</w:t>
      </w:r>
      <w:r w:rsidRPr="007A58DA">
        <w:rPr>
          <w:rFonts w:hint="eastAsia"/>
        </w:rPr>
        <w:t xml:space="preserve">　</w:t>
      </w:r>
      <w:r w:rsidRPr="007A58DA">
        <w:rPr>
          <w:rFonts w:hint="eastAsia"/>
        </w:rPr>
        <w:t>(</w:t>
      </w:r>
      <w:r w:rsidRPr="007A58DA">
        <w:t>B)</w:t>
      </w:r>
      <w:r w:rsidRPr="007A58DA">
        <w:t>長管鑄件使用水平式離心鑄造法要比垂直式離心鑄造法適當</w:t>
      </w:r>
      <w:r w:rsidRPr="007A58DA">
        <w:rPr>
          <w:rFonts w:hint="eastAsia"/>
        </w:rPr>
        <w:t xml:space="preserve">　</w:t>
      </w:r>
      <w:r w:rsidRPr="007A58DA">
        <w:rPr>
          <w:rFonts w:hint="eastAsia"/>
        </w:rPr>
        <w:t>(</w:t>
      </w:r>
      <w:r w:rsidRPr="007A58DA">
        <w:t>C)</w:t>
      </w:r>
      <w:r w:rsidRPr="007A58DA">
        <w:t>短管鑄件須有冒口及砂心的設計</w:t>
      </w:r>
      <w:r w:rsidRPr="007A58DA">
        <w:rPr>
          <w:rFonts w:hint="eastAsia"/>
        </w:rPr>
        <w:t xml:space="preserve">　</w:t>
      </w:r>
      <w:r w:rsidRPr="007A58DA">
        <w:rPr>
          <w:rFonts w:hint="eastAsia"/>
        </w:rPr>
        <w:t>(</w:t>
      </w:r>
      <w:r w:rsidRPr="007A58DA">
        <w:t>D)</w:t>
      </w:r>
      <w:r w:rsidRPr="007A58DA">
        <w:t>所得到的鑄件組織，其</w:t>
      </w:r>
      <w:r w:rsidRPr="007A58DA">
        <w:rPr>
          <w:rFonts w:hint="eastAsia"/>
        </w:rPr>
        <w:t>內</w:t>
      </w:r>
      <w:r w:rsidRPr="007A58DA">
        <w:t>壁比</w:t>
      </w:r>
      <w:r w:rsidRPr="007A58DA">
        <w:rPr>
          <w:rFonts w:hint="eastAsia"/>
        </w:rPr>
        <w:t>外</w:t>
      </w:r>
      <w:r w:rsidRPr="007A58DA">
        <w:t>部鬆散，且雜質大都存在</w:t>
      </w:r>
      <w:r w:rsidRPr="007A58DA">
        <w:rPr>
          <w:rFonts w:hint="eastAsia"/>
        </w:rPr>
        <w:t>內</w:t>
      </w:r>
      <w:r w:rsidRPr="007A58DA">
        <w:t>壁。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A58DA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7A58DA">
        <w:rPr>
          <w:color w:val="0000FF"/>
        </w:rPr>
        <w:t>離心鑄造法</w:t>
      </w:r>
      <w:r w:rsidRPr="007A58DA">
        <w:rPr>
          <w:rFonts w:hint="eastAsia"/>
          <w:color w:val="0000FF"/>
        </w:rPr>
        <w:t>不必設置砂心與冒口。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）188.</w:t>
      </w:r>
      <w:r w:rsidRPr="008E26C0">
        <w:rPr>
          <w:rFonts w:hint="eastAsia"/>
        </w:rPr>
        <w:t>有關低壓鑄造法之敘述，何項</w:t>
      </w:r>
      <w:r w:rsidRPr="008E26C0">
        <w:rPr>
          <w:rFonts w:hint="eastAsia"/>
          <w:u w:val="single"/>
        </w:rPr>
        <w:t>不正確</w:t>
      </w:r>
      <w:r w:rsidRPr="008E26C0">
        <w:rPr>
          <w:rFonts w:hint="eastAsia"/>
        </w:rPr>
        <w:t>？</w:t>
      </w:r>
      <w:r w:rsidRPr="008E26C0">
        <w:br/>
        <w:t>(A)</w:t>
      </w:r>
      <w:r w:rsidRPr="008E26C0">
        <w:rPr>
          <w:rFonts w:hint="eastAsia"/>
        </w:rPr>
        <w:t>鑄件密度比壓鑄件高</w:t>
      </w:r>
      <w:r w:rsidRPr="008E26C0">
        <w:t xml:space="preserve">　</w:t>
      </w:r>
      <w:r w:rsidRPr="008E26C0">
        <w:t>(B)</w:t>
      </w:r>
      <w:r w:rsidRPr="008E26C0">
        <w:rPr>
          <w:rFonts w:hint="eastAsia"/>
        </w:rPr>
        <w:t>雜質少</w:t>
      </w:r>
      <w:r w:rsidRPr="008E26C0">
        <w:t xml:space="preserve">　</w:t>
      </w:r>
      <w:r w:rsidRPr="008E26C0">
        <w:t>(C)</w:t>
      </w:r>
      <w:r w:rsidRPr="008E26C0">
        <w:rPr>
          <w:rFonts w:hint="eastAsia"/>
        </w:rPr>
        <w:t>空氣加壓</w:t>
      </w:r>
      <w:r w:rsidRPr="008E26C0">
        <w:t xml:space="preserve">　</w:t>
      </w:r>
      <w:r w:rsidRPr="008E26C0">
        <w:t>(D)</w:t>
      </w:r>
      <w:r w:rsidRPr="008E26C0">
        <w:rPr>
          <w:rFonts w:hint="eastAsia"/>
        </w:rPr>
        <w:t>廢料少。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E26C0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8E26C0">
        <w:rPr>
          <w:rFonts w:hint="eastAsia"/>
          <w:color w:val="0000FF"/>
        </w:rPr>
        <w:t>低壓鑄造法之壓力比壓鑄法低，所以製品之密度低。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）189.</w:t>
      </w:r>
      <w:r w:rsidRPr="001B60C8">
        <w:rPr>
          <w:rFonts w:hint="eastAsia"/>
        </w:rPr>
        <w:t>與金屬模型相比，下列何者</w:t>
      </w:r>
      <w:r w:rsidRPr="001B60C8">
        <w:rPr>
          <w:rFonts w:hint="eastAsia"/>
          <w:u w:val="single"/>
        </w:rPr>
        <w:t>不是</w:t>
      </w:r>
      <w:r w:rsidRPr="001B60C8">
        <w:rPr>
          <w:rFonts w:hint="eastAsia"/>
        </w:rPr>
        <w:t>木模型之特色？</w:t>
      </w:r>
      <w:r w:rsidRPr="001B60C8">
        <w:rPr>
          <w:rFonts w:hint="eastAsia"/>
        </w:rPr>
        <w:br/>
      </w:r>
      <w:r w:rsidRPr="001B60C8">
        <w:t>(A)</w:t>
      </w:r>
      <w:r w:rsidRPr="001B60C8">
        <w:rPr>
          <w:rFonts w:hint="eastAsia"/>
        </w:rPr>
        <w:t xml:space="preserve">容易變形　</w:t>
      </w:r>
      <w:r w:rsidRPr="001B60C8">
        <w:t>(B)</w:t>
      </w:r>
      <w:r w:rsidRPr="001B60C8">
        <w:rPr>
          <w:rFonts w:hint="eastAsia"/>
        </w:rPr>
        <w:t xml:space="preserve">強度低　</w:t>
      </w:r>
      <w:r w:rsidRPr="001B60C8">
        <w:rPr>
          <w:rFonts w:hint="eastAsia"/>
        </w:rPr>
        <w:t>(</w:t>
      </w:r>
      <w:r w:rsidRPr="001B60C8">
        <w:t>C)</w:t>
      </w:r>
      <w:r w:rsidRPr="001B60C8">
        <w:rPr>
          <w:rFonts w:hint="eastAsia"/>
        </w:rPr>
        <w:t xml:space="preserve">容易破裂　</w:t>
      </w:r>
      <w:r w:rsidRPr="001B60C8">
        <w:t>(D)</w:t>
      </w:r>
      <w:r w:rsidRPr="001B60C8">
        <w:rPr>
          <w:rFonts w:hint="eastAsia"/>
        </w:rPr>
        <w:t>價格高。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1B60C8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）190.</w:t>
      </w:r>
      <w:r w:rsidRPr="0092397B">
        <w:rPr>
          <w:rFonts w:hint="eastAsia"/>
        </w:rPr>
        <w:t>澆口位於模穴邊</w:t>
      </w:r>
      <w:r w:rsidRPr="0092397B">
        <w:rPr>
          <w:rFonts w:hint="eastAsia"/>
        </w:rPr>
        <w:br/>
        <w:t>(A)10mm</w:t>
      </w:r>
      <w:r w:rsidRPr="0092397B">
        <w:rPr>
          <w:rFonts w:hint="eastAsia"/>
        </w:rPr>
        <w:t xml:space="preserve">　</w:t>
      </w:r>
      <w:r w:rsidRPr="0092397B">
        <w:rPr>
          <w:rFonts w:hint="eastAsia"/>
        </w:rPr>
        <w:t>(B)25mm</w:t>
      </w:r>
      <w:r w:rsidRPr="0092397B">
        <w:rPr>
          <w:rFonts w:hint="eastAsia"/>
        </w:rPr>
        <w:t xml:space="preserve">　</w:t>
      </w:r>
      <w:r w:rsidRPr="0092397B">
        <w:rPr>
          <w:rFonts w:hint="eastAsia"/>
        </w:rPr>
        <w:t>(C)50mm</w:t>
      </w:r>
      <w:r w:rsidRPr="0092397B">
        <w:rPr>
          <w:rFonts w:hint="eastAsia"/>
        </w:rPr>
        <w:t xml:space="preserve">　</w:t>
      </w:r>
      <w:r w:rsidRPr="0092397B">
        <w:rPr>
          <w:rFonts w:hint="eastAsia"/>
        </w:rPr>
        <w:t>(D)75mm</w:t>
      </w:r>
      <w:r w:rsidRPr="0092397B">
        <w:rPr>
          <w:rFonts w:hint="eastAsia"/>
        </w:rPr>
        <w:t xml:space="preserve">　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92397B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）191.</w:t>
      </w:r>
      <w:r w:rsidRPr="00722580">
        <w:rPr>
          <w:rFonts w:hint="eastAsia"/>
        </w:rPr>
        <w:t>與金屬模型相比，下列何者</w:t>
      </w:r>
      <w:r w:rsidRPr="00722580">
        <w:rPr>
          <w:rFonts w:hint="eastAsia"/>
          <w:u w:val="single"/>
        </w:rPr>
        <w:t>不是</w:t>
      </w:r>
      <w:r w:rsidRPr="00722580">
        <w:rPr>
          <w:rFonts w:hint="eastAsia"/>
        </w:rPr>
        <w:t>木模型之缺點？</w:t>
      </w:r>
      <w:r w:rsidRPr="00722580">
        <w:rPr>
          <w:rFonts w:hint="eastAsia"/>
        </w:rPr>
        <w:br/>
        <w:t>(A)</w:t>
      </w:r>
      <w:r w:rsidRPr="00722580">
        <w:rPr>
          <w:rFonts w:hint="eastAsia"/>
        </w:rPr>
        <w:t xml:space="preserve">容易變形　</w:t>
      </w:r>
      <w:r w:rsidRPr="00722580">
        <w:rPr>
          <w:rFonts w:hint="eastAsia"/>
        </w:rPr>
        <w:t>(</w:t>
      </w:r>
      <w:r w:rsidRPr="00722580">
        <w:t>B)</w:t>
      </w:r>
      <w:r w:rsidRPr="00722580">
        <w:rPr>
          <w:rFonts w:hint="eastAsia"/>
        </w:rPr>
        <w:t xml:space="preserve">強度低　</w:t>
      </w:r>
      <w:r w:rsidRPr="00722580">
        <w:rPr>
          <w:rFonts w:hint="eastAsia"/>
        </w:rPr>
        <w:t>(</w:t>
      </w:r>
      <w:r w:rsidRPr="00722580">
        <w:t>C)</w:t>
      </w:r>
      <w:r w:rsidRPr="00722580">
        <w:rPr>
          <w:rFonts w:hint="eastAsia"/>
        </w:rPr>
        <w:t xml:space="preserve">容易破裂　</w:t>
      </w:r>
      <w:r w:rsidRPr="00722580">
        <w:rPr>
          <w:rFonts w:hint="eastAsia"/>
        </w:rPr>
        <w:t>(</w:t>
      </w:r>
      <w:r w:rsidRPr="00722580">
        <w:t>D)</w:t>
      </w:r>
      <w:r w:rsidRPr="00722580">
        <w:rPr>
          <w:rFonts w:hint="eastAsia"/>
        </w:rPr>
        <w:t>價格高。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722580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lastRenderedPageBreak/>
        <w:t>（</w:t>
      </w:r>
      <w:r>
        <w:rPr>
          <w:rFonts w:ascii="細明體" w:eastAsia="細明體" w:hAnsi="細明體"/>
        </w:rPr>
        <w:t xml:space="preserve">    ）192.</w:t>
      </w:r>
      <w:r w:rsidRPr="00DF06FA">
        <w:rPr>
          <w:rFonts w:hint="eastAsia"/>
        </w:rPr>
        <w:t>下列有關砂模</w:t>
      </w:r>
      <w:r w:rsidRPr="00DF06FA">
        <w:rPr>
          <w:rFonts w:hint="eastAsia"/>
        </w:rPr>
        <w:t>(Sand Mold)</w:t>
      </w:r>
      <w:r w:rsidRPr="00DF06FA">
        <w:rPr>
          <w:rFonts w:hint="eastAsia"/>
        </w:rPr>
        <w:t>的敘述，何者為正確？</w:t>
      </w:r>
      <w:r w:rsidRPr="00DF06FA">
        <w:rPr>
          <w:rFonts w:hint="eastAsia"/>
        </w:rPr>
        <w:br/>
        <w:t>(A)</w:t>
      </w:r>
      <w:r w:rsidRPr="00DF06FA">
        <w:rPr>
          <w:rFonts w:hint="eastAsia"/>
        </w:rPr>
        <w:t>砂模係利用矽砂</w:t>
      </w:r>
      <w:r w:rsidRPr="00DF06FA">
        <w:rPr>
          <w:rFonts w:hint="eastAsia"/>
        </w:rPr>
        <w:t>(</w:t>
      </w:r>
      <w:r w:rsidRPr="00DF06FA">
        <w:rPr>
          <w:rFonts w:hint="eastAsia"/>
        </w:rPr>
        <w:t>又稱模砂</w:t>
      </w:r>
      <w:r w:rsidRPr="00DF06FA">
        <w:rPr>
          <w:rFonts w:hint="eastAsia"/>
        </w:rPr>
        <w:t>)</w:t>
      </w:r>
      <w:r w:rsidRPr="00DF06FA">
        <w:rPr>
          <w:rFonts w:hint="eastAsia"/>
        </w:rPr>
        <w:t>來造模，矽砂的主要成分為碳化矽</w:t>
      </w:r>
      <w:r w:rsidRPr="00DF06FA">
        <w:rPr>
          <w:rFonts w:hint="eastAsia"/>
        </w:rPr>
        <w:t>(SiC)</w:t>
      </w:r>
      <w:r w:rsidRPr="00DF06FA">
        <w:rPr>
          <w:rFonts w:hint="eastAsia"/>
        </w:rPr>
        <w:t xml:space="preserve">　</w:t>
      </w:r>
      <w:r w:rsidRPr="00DF06FA">
        <w:rPr>
          <w:rFonts w:hint="eastAsia"/>
        </w:rPr>
        <w:t>(B)</w:t>
      </w:r>
      <w:r w:rsidRPr="00DF06FA">
        <w:rPr>
          <w:rFonts w:hint="eastAsia"/>
        </w:rPr>
        <w:t xml:space="preserve">砂模需具有適當的強度，因此須對模砂進行各種強度試驗，其中以抗拉試驗最為重要　</w:t>
      </w:r>
      <w:r w:rsidRPr="00DF06FA">
        <w:rPr>
          <w:rFonts w:hint="eastAsia"/>
        </w:rPr>
        <w:t>(C)</w:t>
      </w:r>
      <w:r w:rsidRPr="00DF06FA">
        <w:rPr>
          <w:rFonts w:hint="eastAsia"/>
        </w:rPr>
        <w:t>砂模流路系統中的澆口</w:t>
      </w:r>
      <w:r w:rsidRPr="00DF06FA">
        <w:rPr>
          <w:rFonts w:hint="eastAsia"/>
        </w:rPr>
        <w:t>(</w:t>
      </w:r>
      <w:r w:rsidRPr="00DF06FA">
        <w:rPr>
          <w:rFonts w:hint="eastAsia"/>
        </w:rPr>
        <w:t>又稱澆道</w:t>
      </w:r>
      <w:r w:rsidRPr="00DF06FA">
        <w:rPr>
          <w:rFonts w:hint="eastAsia"/>
        </w:rPr>
        <w:t>)</w:t>
      </w:r>
      <w:r w:rsidRPr="00DF06FA">
        <w:rPr>
          <w:rFonts w:hint="eastAsia"/>
        </w:rPr>
        <w:t xml:space="preserve">，一般為上小下大之直立錐孔形式　</w:t>
      </w:r>
      <w:r w:rsidRPr="00DF06FA">
        <w:rPr>
          <w:rFonts w:hint="eastAsia"/>
        </w:rPr>
        <w:t>(D)</w:t>
      </w:r>
      <w:r w:rsidRPr="00DF06FA">
        <w:rPr>
          <w:rFonts w:hint="eastAsia"/>
        </w:rPr>
        <w:t>砂模流路系統中的冒口位置，通常是設置在鑄件最大斷面處的正上方。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DF06FA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）193.</w:t>
      </w:r>
      <w:r w:rsidRPr="00845229">
        <w:rPr>
          <w:rFonts w:hint="eastAsia"/>
        </w:rPr>
        <w:t>下列敘述何者</w:t>
      </w:r>
      <w:r w:rsidRPr="00845229">
        <w:rPr>
          <w:rFonts w:hint="eastAsia"/>
          <w:u w:val="single"/>
        </w:rPr>
        <w:t>不正確</w:t>
      </w:r>
      <w:r w:rsidRPr="00845229">
        <w:rPr>
          <w:rFonts w:hint="eastAsia"/>
        </w:rPr>
        <w:t>？</w:t>
      </w:r>
      <w:r w:rsidRPr="00845229">
        <w:br/>
        <w:t>(A)</w:t>
      </w:r>
      <w:r w:rsidRPr="00845229">
        <w:rPr>
          <w:rFonts w:hint="eastAsia"/>
        </w:rPr>
        <w:t>內型之拔模裕度通常為</w:t>
      </w:r>
      <w:r w:rsidRPr="00845229">
        <w:t>1</w:t>
      </w:r>
      <w:r w:rsidRPr="00845229">
        <w:rPr>
          <w:rFonts w:hint="eastAsia"/>
        </w:rPr>
        <w:t>度</w:t>
      </w:r>
      <w:r w:rsidRPr="00845229">
        <w:t xml:space="preserve">　</w:t>
      </w:r>
      <w:r w:rsidRPr="00845229">
        <w:t>(B)</w:t>
      </w:r>
      <w:r w:rsidRPr="00845229">
        <w:rPr>
          <w:rFonts w:hint="eastAsia"/>
        </w:rPr>
        <w:t>大鑄件之加工裕度為</w:t>
      </w:r>
      <w:r w:rsidRPr="00845229">
        <w:t>5mm</w:t>
      </w:r>
      <w:r w:rsidRPr="00845229">
        <w:t xml:space="preserve">　</w:t>
      </w:r>
      <w:r w:rsidRPr="00845229">
        <w:t>(C)</w:t>
      </w:r>
      <w:r w:rsidRPr="00845229">
        <w:rPr>
          <w:rFonts w:hint="eastAsia"/>
        </w:rPr>
        <w:t>搖動裕度為負值</w:t>
      </w:r>
      <w:r w:rsidRPr="00845229">
        <w:t xml:space="preserve">　</w:t>
      </w:r>
      <w:r w:rsidRPr="00845229">
        <w:t>(D)</w:t>
      </w:r>
      <w:r w:rsidRPr="00845229">
        <w:rPr>
          <w:rFonts w:hint="eastAsia"/>
        </w:rPr>
        <w:t>介於金屬鑄件之表面與中心部位之組織為柱狀區。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845229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845229">
        <w:rPr>
          <w:rFonts w:hint="eastAsia"/>
          <w:color w:val="0000FF"/>
        </w:rPr>
        <w:t>內型之拔模裕度通常為</w:t>
      </w:r>
      <w:r w:rsidRPr="00845229">
        <w:rPr>
          <w:rFonts w:hint="eastAsia"/>
          <w:color w:val="0000FF"/>
        </w:rPr>
        <w:t>3</w:t>
      </w:r>
      <w:r w:rsidRPr="00845229">
        <w:rPr>
          <w:rFonts w:hint="eastAsia"/>
          <w:color w:val="0000FF"/>
        </w:rPr>
        <w:t>度。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）194.</w:t>
      </w:r>
      <w:r w:rsidRPr="005D775B">
        <w:rPr>
          <w:rFonts w:hint="eastAsia"/>
        </w:rPr>
        <w:t>模型砂心頭應塗</w:t>
      </w:r>
      <w:r w:rsidRPr="005D775B">
        <w:rPr>
          <w:rFonts w:hint="eastAsia"/>
        </w:rPr>
        <w:br/>
        <w:t>(A)</w:t>
      </w:r>
      <w:r w:rsidRPr="005D775B">
        <w:rPr>
          <w:rFonts w:hint="eastAsia"/>
        </w:rPr>
        <w:t xml:space="preserve">紅色　</w:t>
      </w:r>
      <w:r w:rsidRPr="005D775B">
        <w:rPr>
          <w:rFonts w:hint="eastAsia"/>
        </w:rPr>
        <w:t>(</w:t>
      </w:r>
      <w:r w:rsidRPr="005D775B">
        <w:t>B)</w:t>
      </w:r>
      <w:r w:rsidRPr="005D775B">
        <w:rPr>
          <w:rFonts w:hint="eastAsia"/>
        </w:rPr>
        <w:t xml:space="preserve">黑色　</w:t>
      </w:r>
      <w:r w:rsidRPr="005D775B">
        <w:rPr>
          <w:rFonts w:hint="eastAsia"/>
        </w:rPr>
        <w:t>(</w:t>
      </w:r>
      <w:r w:rsidRPr="005D775B">
        <w:t>C)</w:t>
      </w:r>
      <w:r w:rsidRPr="005D775B">
        <w:rPr>
          <w:rFonts w:hint="eastAsia"/>
        </w:rPr>
        <w:t xml:space="preserve">銀色　</w:t>
      </w:r>
      <w:r w:rsidRPr="005D775B">
        <w:rPr>
          <w:rFonts w:hint="eastAsia"/>
        </w:rPr>
        <w:t>(</w:t>
      </w:r>
      <w:r w:rsidRPr="005D775B">
        <w:t>D)</w:t>
      </w:r>
      <w:r w:rsidRPr="005D775B">
        <w:rPr>
          <w:rFonts w:hint="eastAsia"/>
        </w:rPr>
        <w:t>透明快乾漆。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5D775B">
        <w:rPr>
          <w:color w:val="FF0000"/>
        </w:rPr>
        <w:t>B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）195.</w:t>
      </w:r>
      <w:r w:rsidRPr="00A369B0">
        <w:rPr>
          <w:rFonts w:hint="eastAsia"/>
        </w:rPr>
        <w:t>不銹鋼製之</w:t>
      </w:r>
      <w:r w:rsidRPr="00A369B0">
        <w:rPr>
          <w:rFonts w:hint="eastAsia"/>
        </w:rPr>
        <w:t>90</w:t>
      </w:r>
      <w:r w:rsidRPr="00A369B0">
        <w:rPr>
          <w:rFonts w:hint="eastAsia"/>
        </w:rPr>
        <w:sym w:font="Symbol" w:char="F0B0"/>
      </w:r>
      <w:r w:rsidRPr="00A369B0">
        <w:rPr>
          <w:rFonts w:hint="eastAsia"/>
        </w:rPr>
        <w:t>自來水肘管是以何種方法製造？</w:t>
      </w:r>
      <w:r w:rsidRPr="00A369B0">
        <w:rPr>
          <w:rFonts w:hint="eastAsia"/>
        </w:rPr>
        <w:br/>
        <w:t>(A)</w:t>
      </w:r>
      <w:r w:rsidRPr="00A369B0">
        <w:rPr>
          <w:rFonts w:hint="eastAsia"/>
        </w:rPr>
        <w:t xml:space="preserve">壓鑄法　</w:t>
      </w:r>
      <w:r w:rsidRPr="00A369B0">
        <w:rPr>
          <w:rFonts w:hint="eastAsia"/>
        </w:rPr>
        <w:t>(B)</w:t>
      </w:r>
      <w:r w:rsidRPr="00A369B0">
        <w:rPr>
          <w:rFonts w:hint="eastAsia"/>
        </w:rPr>
        <w:t xml:space="preserve">瀝鑄法　</w:t>
      </w:r>
      <w:r w:rsidRPr="00A369B0">
        <w:rPr>
          <w:rFonts w:hint="eastAsia"/>
        </w:rPr>
        <w:t>(C)</w:t>
      </w:r>
      <w:r w:rsidRPr="00A369B0">
        <w:rPr>
          <w:rFonts w:hint="eastAsia"/>
        </w:rPr>
        <w:t xml:space="preserve">脫蠟法　</w:t>
      </w:r>
      <w:r w:rsidRPr="00A369B0">
        <w:rPr>
          <w:rFonts w:hint="eastAsia"/>
        </w:rPr>
        <w:t>(D)</w:t>
      </w:r>
      <w:r w:rsidRPr="00A369B0">
        <w:rPr>
          <w:rFonts w:hint="eastAsia"/>
        </w:rPr>
        <w:t>重力壓鑄法。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A369B0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A369B0">
        <w:rPr>
          <w:rFonts w:hint="eastAsia"/>
          <w:color w:val="0000FF"/>
        </w:rPr>
        <w:t>自來水管用真離心鑄造法鑄造，肘管則用脫蠟法鑄造。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）196.</w:t>
      </w:r>
      <w:r w:rsidRPr="00B22F37">
        <w:rPr>
          <w:rFonts w:hint="eastAsia"/>
        </w:rPr>
        <w:t>下列何者</w:t>
      </w:r>
      <w:r w:rsidRPr="00B22F37">
        <w:rPr>
          <w:rFonts w:hint="eastAsia"/>
          <w:u w:val="single"/>
        </w:rPr>
        <w:t>不是</w:t>
      </w:r>
      <w:r w:rsidRPr="00B22F37">
        <w:rPr>
          <w:rFonts w:hint="eastAsia"/>
        </w:rPr>
        <w:t>離心鑄造法之優點？</w:t>
      </w:r>
      <w:r w:rsidRPr="00B22F37">
        <w:rPr>
          <w:rFonts w:hint="eastAsia"/>
        </w:rPr>
        <w:br/>
      </w:r>
      <w:r w:rsidRPr="00B22F37">
        <w:t>(A)</w:t>
      </w:r>
      <w:r w:rsidRPr="00B22F37">
        <w:rPr>
          <w:rFonts w:hint="eastAsia"/>
        </w:rPr>
        <w:t xml:space="preserve">鑄件外表面機械性能佳　</w:t>
      </w:r>
      <w:r w:rsidRPr="00B22F37">
        <w:rPr>
          <w:rFonts w:hint="eastAsia"/>
        </w:rPr>
        <w:t>(B)</w:t>
      </w:r>
      <w:r w:rsidRPr="00B22F37">
        <w:rPr>
          <w:rFonts w:hint="eastAsia"/>
        </w:rPr>
        <w:t>可直接獲得中空鑄件</w:t>
      </w:r>
      <w:r w:rsidRPr="00B22F37">
        <w:t xml:space="preserve">　</w:t>
      </w:r>
      <w:r w:rsidRPr="00B22F37">
        <w:t>(C)</w:t>
      </w:r>
      <w:r w:rsidRPr="00B22F37">
        <w:rPr>
          <w:rFonts w:hint="eastAsia"/>
        </w:rPr>
        <w:t xml:space="preserve">金屬填充能力佳　</w:t>
      </w:r>
      <w:r w:rsidRPr="00B22F37">
        <w:t>(D)</w:t>
      </w:r>
      <w:r w:rsidRPr="00B22F37">
        <w:rPr>
          <w:rFonts w:hint="eastAsia"/>
        </w:rPr>
        <w:t>內表面光滑度佳，尺寸準確。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3-6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22F37">
        <w:rPr>
          <w:color w:val="FF0000"/>
        </w:rPr>
        <w:t>D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22F37">
        <w:rPr>
          <w:rFonts w:hint="eastAsia"/>
          <w:color w:val="0000FF"/>
        </w:rPr>
        <w:t>離心鑄造法之管內壁冷卻速度最慢，因此雜質最多。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 w:hint="eastAsia"/>
        </w:rPr>
        <w:t>（</w:t>
      </w:r>
      <w:r>
        <w:rPr>
          <w:rFonts w:ascii="細明體" w:eastAsia="細明體" w:hAnsi="細明體"/>
        </w:rPr>
        <w:t xml:space="preserve">    ）197.</w:t>
      </w:r>
      <w:r w:rsidRPr="00F32278">
        <w:rPr>
          <w:rFonts w:hint="eastAsia"/>
        </w:rPr>
        <w:t>下</w:t>
      </w:r>
      <w:r w:rsidRPr="00F32278">
        <w:rPr>
          <w:rFonts w:hAnsi="細明體" w:cs="細明體" w:hint="eastAsia"/>
        </w:rPr>
        <w:t>列</w:t>
      </w:r>
      <w:r w:rsidRPr="00F32278">
        <w:rPr>
          <w:rFonts w:hAnsi="文鼎中明" w:cs="文鼎中明" w:hint="eastAsia"/>
        </w:rPr>
        <w:t>有關砂心的敘述，何者正確？</w:t>
      </w:r>
      <w:r w:rsidRPr="00F32278">
        <w:br/>
        <w:t>(A)</w:t>
      </w:r>
      <w:r w:rsidRPr="00F32278">
        <w:rPr>
          <w:rFonts w:hint="eastAsia"/>
        </w:rPr>
        <w:t>濕砂心係於製作砂模時，與砂模同時製作完成</w:t>
      </w:r>
      <w:r w:rsidRPr="00F32278">
        <w:t xml:space="preserve">　</w:t>
      </w:r>
      <w:r w:rsidRPr="00F32278">
        <w:t>(B)</w:t>
      </w:r>
      <w:r w:rsidRPr="00F32278">
        <w:rPr>
          <w:rFonts w:hint="eastAsia"/>
        </w:rPr>
        <w:t>砂心表面應做成粗糙面，以增加</w:t>
      </w:r>
      <w:r w:rsidRPr="00F32278">
        <w:rPr>
          <w:rFonts w:hAnsi="細明體" w:cs="細明體" w:hint="eastAsia"/>
        </w:rPr>
        <w:t>金</w:t>
      </w:r>
      <w:r w:rsidRPr="00F32278">
        <w:rPr>
          <w:rFonts w:hAnsi="文鼎中明" w:cs="文鼎中明" w:hint="eastAsia"/>
        </w:rPr>
        <w:t>屬附著</w:t>
      </w:r>
      <w:r w:rsidRPr="00F32278">
        <w:rPr>
          <w:rFonts w:hAnsi="細明體" w:cs="細明體" w:hint="eastAsia"/>
        </w:rPr>
        <w:t>力</w:t>
      </w:r>
      <w:r w:rsidRPr="00F32278">
        <w:t xml:space="preserve">　</w:t>
      </w:r>
      <w:r w:rsidRPr="00F32278">
        <w:t>(C)</w:t>
      </w:r>
      <w:r w:rsidRPr="00F32278">
        <w:rPr>
          <w:rFonts w:hint="eastAsia"/>
        </w:rPr>
        <w:t>與砂模比較，砂心應有較高強</w:t>
      </w:r>
      <w:r w:rsidRPr="00F32278">
        <w:rPr>
          <w:rFonts w:hAnsi="細明體" w:cs="細明體" w:hint="eastAsia"/>
        </w:rPr>
        <w:t>度</w:t>
      </w:r>
      <w:r w:rsidRPr="00F32278">
        <w:rPr>
          <w:rFonts w:hAnsi="文鼎中明" w:cs="文鼎中明" w:hint="eastAsia"/>
        </w:rPr>
        <w:t>，故應使之密實，無孔隙</w:t>
      </w:r>
      <w:r w:rsidRPr="00F32278">
        <w:t xml:space="preserve">　</w:t>
      </w:r>
      <w:r w:rsidRPr="00F32278">
        <w:t>(D)</w:t>
      </w:r>
      <w:r w:rsidRPr="00F32278">
        <w:rPr>
          <w:rFonts w:hint="eastAsia"/>
        </w:rPr>
        <w:t>在砂心表面塗上一層水玻璃液，可以增加耐熱</w:t>
      </w:r>
      <w:r w:rsidRPr="00F32278">
        <w:rPr>
          <w:rFonts w:hAnsi="細明體" w:cs="細明體" w:hint="eastAsia"/>
        </w:rPr>
        <w:t>度</w:t>
      </w:r>
      <w:r w:rsidRPr="00F32278">
        <w:t>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3-4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F32278">
        <w:rPr>
          <w:color w:val="FF0000"/>
        </w:rPr>
        <w:t>A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F32278">
        <w:rPr>
          <w:color w:val="0000FF"/>
        </w:rPr>
        <w:t>(B)</w:t>
      </w:r>
      <w:r w:rsidRPr="00F32278">
        <w:rPr>
          <w:rFonts w:hint="eastAsia"/>
          <w:color w:val="0000FF"/>
        </w:rPr>
        <w:t>砂心表面應做成較細面，以增加</w:t>
      </w:r>
      <w:r w:rsidRPr="00F32278">
        <w:rPr>
          <w:rFonts w:ascii="細明體" w:eastAsia="細明體" w:hAnsi="細明體" w:cs="細明體" w:hint="eastAsia"/>
          <w:color w:val="0000FF"/>
        </w:rPr>
        <w:t>金</w:t>
      </w:r>
      <w:r w:rsidRPr="00F32278">
        <w:rPr>
          <w:rFonts w:ascii="文鼎中明" w:hAnsi="文鼎中明" w:cs="文鼎中明" w:hint="eastAsia"/>
          <w:color w:val="0000FF"/>
        </w:rPr>
        <w:t>屬表面粗糙度品質；</w:t>
      </w:r>
      <w:r w:rsidRPr="00F32278">
        <w:rPr>
          <w:color w:val="0000FF"/>
        </w:rPr>
        <w:t>(C)</w:t>
      </w:r>
      <w:r w:rsidRPr="00F32278">
        <w:rPr>
          <w:rFonts w:hint="eastAsia"/>
          <w:color w:val="0000FF"/>
        </w:rPr>
        <w:t>與砂模比較，砂心應有較高強</w:t>
      </w:r>
      <w:r w:rsidRPr="00F32278">
        <w:rPr>
          <w:rFonts w:ascii="細明體" w:eastAsia="細明體" w:hAnsi="細明體" w:cs="細明體" w:hint="eastAsia"/>
          <w:color w:val="0000FF"/>
        </w:rPr>
        <w:t>度</w:t>
      </w:r>
      <w:r w:rsidRPr="00F32278">
        <w:rPr>
          <w:rFonts w:ascii="文鼎中明" w:hAnsi="文鼎中明" w:cs="文鼎中明" w:hint="eastAsia"/>
          <w:color w:val="0000FF"/>
        </w:rPr>
        <w:t>，但必須兼顧透氣性，所以要有孔隙；</w:t>
      </w:r>
      <w:r w:rsidRPr="00F32278">
        <w:rPr>
          <w:color w:val="0000FF"/>
        </w:rPr>
        <w:t>(D)</w:t>
      </w:r>
      <w:r w:rsidRPr="00F32278">
        <w:rPr>
          <w:rFonts w:hint="eastAsia"/>
          <w:color w:val="0000FF"/>
        </w:rPr>
        <w:t>在砂心表面塗上一層石墨液，可以增加耐熱</w:t>
      </w:r>
      <w:r w:rsidRPr="00F32278">
        <w:rPr>
          <w:rFonts w:ascii="細明體" w:eastAsia="細明體" w:hAnsi="細明體" w:cs="細明體" w:hint="eastAsia"/>
          <w:color w:val="0000FF"/>
        </w:rPr>
        <w:t>度</w:t>
      </w:r>
      <w:r w:rsidRPr="00F32278">
        <w:rPr>
          <w:color w:val="0000FF"/>
        </w:rPr>
        <w:t>。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417" w:hanging="1417"/>
      </w:pPr>
      <w:r>
        <w:rPr>
          <w:rFonts w:ascii="細明體" w:eastAsia="細明體" w:hAnsi="細明體"/>
        </w:rPr>
        <w:t>（    ）198.</w:t>
      </w:r>
      <w:r w:rsidRPr="00BA4444">
        <w:rPr>
          <w:rFonts w:hint="eastAsia"/>
        </w:rPr>
        <w:t>下列何者為最常見之金屬模型材料？</w:t>
      </w:r>
      <w:r w:rsidRPr="00BA4444">
        <w:rPr>
          <w:rFonts w:hint="eastAsia"/>
        </w:rPr>
        <w:br/>
        <w:t>(A)</w:t>
      </w:r>
      <w:r w:rsidRPr="00BA4444">
        <w:rPr>
          <w:rFonts w:hint="eastAsia"/>
        </w:rPr>
        <w:t xml:space="preserve">銅　</w:t>
      </w:r>
      <w:r w:rsidRPr="00BA4444">
        <w:rPr>
          <w:rFonts w:hint="eastAsia"/>
        </w:rPr>
        <w:t>(</w:t>
      </w:r>
      <w:r w:rsidRPr="00BA4444">
        <w:t>B)</w:t>
      </w:r>
      <w:r w:rsidRPr="00BA4444">
        <w:rPr>
          <w:rFonts w:hint="eastAsia"/>
        </w:rPr>
        <w:t xml:space="preserve">鑄鐵　</w:t>
      </w:r>
      <w:r w:rsidRPr="00BA4444">
        <w:rPr>
          <w:rFonts w:hint="eastAsia"/>
        </w:rPr>
        <w:t>(</w:t>
      </w:r>
      <w:r w:rsidRPr="00BA4444">
        <w:t>C)</w:t>
      </w:r>
      <w:r w:rsidRPr="00BA4444">
        <w:rPr>
          <w:rFonts w:hint="eastAsia"/>
        </w:rPr>
        <w:t xml:space="preserve">鋁　</w:t>
      </w:r>
      <w:r w:rsidRPr="00BA4444">
        <w:rPr>
          <w:rFonts w:hint="eastAsia"/>
        </w:rPr>
        <w:t>(</w:t>
      </w:r>
      <w:r w:rsidRPr="00BA4444">
        <w:t>D)</w:t>
      </w:r>
      <w:r w:rsidRPr="00BA4444">
        <w:rPr>
          <w:rFonts w:hint="eastAsia"/>
        </w:rPr>
        <w:t>鋅。</w:t>
      </w:r>
      <w:r>
        <w:rPr>
          <w:rFonts w:eastAsia="標楷體" w:hint="eastAsia"/>
          <w:color w:val="000080"/>
        </w:rPr>
        <w:t>【</w:t>
      </w:r>
      <w:r>
        <w:rPr>
          <w:rFonts w:eastAsia="標楷體" w:hint="eastAsia"/>
          <w:color w:val="000080"/>
        </w:rPr>
        <w:t>3-2</w:t>
      </w:r>
      <w:r>
        <w:rPr>
          <w:rFonts w:eastAsia="標楷體" w:hint="eastAsia"/>
          <w:color w:val="000080"/>
        </w:rPr>
        <w:t>】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>解答</w:t>
      </w:r>
      <w:r w:rsidRPr="00B87691">
        <w:rPr>
          <w:rFonts w:hint="eastAsia"/>
          <w:color w:val="FF0000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FF0000"/>
          <w:sz w:val="22"/>
        </w:rPr>
        <w:t xml:space="preserve">　</w:t>
      </w:r>
      <w:r w:rsidRPr="00BA4444">
        <w:rPr>
          <w:color w:val="FF0000"/>
        </w:rPr>
        <w:t>C</w:t>
      </w:r>
    </w:p>
    <w:p w:rsidR="00B87691" w:rsidRDefault="00B87691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0000FF"/>
        </w:rPr>
      </w:pPr>
      <w:r>
        <w:rPr>
          <w:rFonts w:hint="eastAsia"/>
          <w:color w:val="0000FF"/>
          <w:sz w:val="22"/>
        </w:rPr>
        <w:t xml:space="preserve">　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>解析</w:t>
      </w:r>
      <w:r w:rsidRPr="00B87691">
        <w:rPr>
          <w:rFonts w:hint="eastAsia"/>
          <w:color w:val="0000FF"/>
          <w:sz w:val="22"/>
          <w:bdr w:val="single" w:sz="4" w:space="0" w:color="auto" w:shadow="1"/>
        </w:rPr>
        <w:t xml:space="preserve"> </w:t>
      </w:r>
      <w:r>
        <w:rPr>
          <w:rFonts w:hint="eastAsia"/>
          <w:color w:val="0000FF"/>
          <w:sz w:val="22"/>
        </w:rPr>
        <w:t xml:space="preserve">　</w:t>
      </w:r>
      <w:r w:rsidRPr="00BA4444">
        <w:rPr>
          <w:rFonts w:hint="eastAsia"/>
          <w:color w:val="0000FF"/>
        </w:rPr>
        <w:t>鋁質軟易加工，重量又輕，最適用於產量大的鑄造場合。</w:t>
      </w:r>
    </w:p>
    <w:p w:rsidR="00B7456B" w:rsidRPr="00B87691" w:rsidRDefault="00B7456B" w:rsidP="00B87691">
      <w:pPr>
        <w:tabs>
          <w:tab w:val="left" w:pos="1134"/>
          <w:tab w:val="left" w:pos="3294"/>
          <w:tab w:val="left" w:pos="5454"/>
          <w:tab w:val="left" w:pos="7614"/>
        </w:tabs>
        <w:snapToGrid w:val="0"/>
        <w:ind w:left="1134" w:hanging="1134"/>
        <w:rPr>
          <w:color w:val="FF0000"/>
          <w:sz w:val="22"/>
        </w:rPr>
      </w:pPr>
    </w:p>
    <w:sectPr w:rsidR="00B7456B" w:rsidRPr="00B87691" w:rsidSect="00B87691">
      <w:headerReference w:type="even" r:id="rId11"/>
      <w:footerReference w:type="even" r:id="rId12"/>
      <w:footerReference w:type="default" r:id="rId13"/>
      <w:pgSz w:w="11906" w:h="16838" w:code="9"/>
      <w:pgMar w:top="567" w:right="567" w:bottom="567" w:left="567" w:header="850" w:footer="283" w:gutter="0"/>
      <w:cols w:sep="1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1F4D" w:rsidRDefault="00E61F4D">
      <w:r>
        <w:separator/>
      </w:r>
    </w:p>
  </w:endnote>
  <w:endnote w:type="continuationSeparator" w:id="0">
    <w:p w:rsidR="00E61F4D" w:rsidRDefault="00E6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新細明體">
    <w:altName w:val="Noto Sans Syriac Western"/>
    <w:panose1 w:val="02020500000000000000"/>
    <w:charset w:val="88"/>
    <w:family w:val="roman"/>
    <w:pitch w:val="variable"/>
    <w:sig w:usb0="00000000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文鼎中黑">
    <w:altName w:val="Noto Sans CJK HK"/>
    <w:charset w:val="88"/>
    <w:family w:val="modern"/>
    <w:pitch w:val="fixed"/>
    <w:sig w:usb0="00000003" w:usb1="28880000" w:usb2="00000016" w:usb3="00000000" w:csb0="00100000" w:csb1="00000000"/>
  </w:font>
  <w:font w:name="標楷體">
    <w:altName w:val="Noto Sans Syriac Eastern"/>
    <w:charset w:val="88"/>
    <w:family w:val="script"/>
    <w:pitch w:val="fixed"/>
    <w:sig w:usb0="00000000" w:usb1="080E0000" w:usb2="00000016" w:usb3="00000000" w:csb0="00100001" w:csb1="00000000"/>
  </w:font>
  <w:font w:name="細明體">
    <w:altName w:val="Noto Sans Syriac Western"/>
    <w:panose1 w:val="02020509000000000000"/>
    <w:charset w:val="88"/>
    <w:family w:val="modern"/>
    <w:pitch w:val="fixed"/>
    <w:sig w:usb0="00000000" w:usb1="080E0000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文鼎中明">
    <w:altName w:val="Noto Sans CJK HK"/>
    <w:charset w:val="88"/>
    <w:family w:val="modern"/>
    <w:pitch w:val="fixed"/>
    <w:sig w:usb0="00000000" w:usb1="288800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051C" w:rsidRDefault="0001132D">
    <w:pPr>
      <w:pStyle w:val="a5"/>
      <w:jc w:val="center"/>
    </w:pPr>
    <w:r>
      <w:rPr>
        <w:rStyle w:val="a4"/>
      </w:rPr>
      <w:fldChar w:fldCharType="begin"/>
    </w:r>
    <w:r w:rsidR="00D6051C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D6051C">
      <w:rPr>
        <w:rStyle w:val="a4"/>
        <w:noProof/>
      </w:rPr>
      <w:t>6</w:t>
    </w:r>
    <w:r>
      <w:rPr>
        <w:rStyle w:val="a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051C" w:rsidRDefault="0001132D">
    <w:pPr>
      <w:pStyle w:val="a5"/>
      <w:jc w:val="center"/>
    </w:pPr>
    <w:r>
      <w:rPr>
        <w:rStyle w:val="a4"/>
      </w:rPr>
      <w:fldChar w:fldCharType="begin"/>
    </w:r>
    <w:r w:rsidR="00D6051C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492B76">
      <w:rPr>
        <w:rStyle w:val="a4"/>
        <w:noProof/>
      </w:rPr>
      <w:t>1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1F4D" w:rsidRDefault="00E61F4D">
      <w:r>
        <w:separator/>
      </w:r>
    </w:p>
  </w:footnote>
  <w:footnote w:type="continuationSeparator" w:id="0">
    <w:p w:rsidR="00E61F4D" w:rsidRDefault="00E61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051C" w:rsidRDefault="00D6051C">
    <w:pPr>
      <w:pStyle w:val="a3"/>
      <w:jc w:val="right"/>
      <w:rPr>
        <w:rFonts w:ascii="標楷體" w:eastAsia="標楷體" w:hAnsi="標楷體"/>
      </w:rPr>
    </w:pPr>
    <w:r>
      <w:rPr>
        <w:rFonts w:ascii="標楷體" w:eastAsia="標楷體" w:hAnsi="標楷體"/>
      </w:rPr>
      <w:t>國中自然與生科一下</w:t>
    </w:r>
    <w:r w:rsidR="002D41D5"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179705</wp:posOffset>
              </wp:positionV>
              <wp:extent cx="1206500" cy="0"/>
              <wp:effectExtent l="0" t="0" r="0" b="0"/>
              <wp:wrapNone/>
              <wp:docPr id="4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2065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2FFAF0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5pt,14.15pt" to="480pt,14.1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" strokeweight=".25pt">
              <o:lock v:ext="edit" shapetype="f"/>
            </v:line>
          </w:pict>
        </mc:Fallback>
      </mc:AlternateContent>
    </w:r>
    <w:r>
      <w:rPr>
        <w:rFonts w:ascii="標楷體" w:eastAsia="標楷體" w:hAnsi="標楷體"/>
      </w:rPr>
      <w:t xml:space="preserve"> </w:t>
    </w:r>
    <w:r w:rsidR="00B87691">
      <w:rPr>
        <w:rFonts w:ascii="標楷體" w:eastAsia="標楷體" w:hAnsi="標楷體"/>
        <w:noProof/>
        <w:position w:val="-10"/>
      </w:rPr>
      <w:drawing>
        <wp:inline distT="0" distB="0" distL="0" distR="0">
          <wp:extent cx="200025" cy="200025"/>
          <wp:effectExtent l="19050" t="0" r="9525" b="0"/>
          <wp:docPr id="3" name="圖片 3" descr="左頁頁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左頁頁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973A3"/>
    <w:multiLevelType w:val="hybridMultilevel"/>
    <w:tmpl w:val="69DA49D2"/>
    <w:lvl w:ilvl="0" w:tplc="BD5E37AE">
      <w:start w:val="1"/>
      <w:numFmt w:val="ideographTradition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91"/>
    <w:rsid w:val="0001132D"/>
    <w:rsid w:val="000A7771"/>
    <w:rsid w:val="0012277B"/>
    <w:rsid w:val="00260BEB"/>
    <w:rsid w:val="002817D5"/>
    <w:rsid w:val="00294BA9"/>
    <w:rsid w:val="002D41D5"/>
    <w:rsid w:val="00346B1F"/>
    <w:rsid w:val="00441E76"/>
    <w:rsid w:val="004559A6"/>
    <w:rsid w:val="00492B76"/>
    <w:rsid w:val="00563222"/>
    <w:rsid w:val="005A0458"/>
    <w:rsid w:val="005C12C8"/>
    <w:rsid w:val="005D0C61"/>
    <w:rsid w:val="00606110"/>
    <w:rsid w:val="006865F6"/>
    <w:rsid w:val="006E105D"/>
    <w:rsid w:val="007237CB"/>
    <w:rsid w:val="00777476"/>
    <w:rsid w:val="00861A86"/>
    <w:rsid w:val="00874D57"/>
    <w:rsid w:val="008D08D2"/>
    <w:rsid w:val="008F2B21"/>
    <w:rsid w:val="009275FC"/>
    <w:rsid w:val="009B60BC"/>
    <w:rsid w:val="009D1C28"/>
    <w:rsid w:val="00A23E50"/>
    <w:rsid w:val="00A3607F"/>
    <w:rsid w:val="00B67491"/>
    <w:rsid w:val="00B7456B"/>
    <w:rsid w:val="00B87691"/>
    <w:rsid w:val="00BB33EC"/>
    <w:rsid w:val="00BC42FD"/>
    <w:rsid w:val="00BF11A2"/>
    <w:rsid w:val="00C554A6"/>
    <w:rsid w:val="00C91241"/>
    <w:rsid w:val="00CC0339"/>
    <w:rsid w:val="00CE4F5A"/>
    <w:rsid w:val="00D6051C"/>
    <w:rsid w:val="00E61F4D"/>
    <w:rsid w:val="00EF4C34"/>
    <w:rsid w:val="00F23AF0"/>
    <w:rsid w:val="00F51309"/>
    <w:rsid w:val="00F6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5:docId w15:val="{5D8EAB80-A5BE-9A40-B4F7-7A6D454A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94BA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113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01132D"/>
  </w:style>
  <w:style w:type="paragraph" w:styleId="a5">
    <w:name w:val="footer"/>
    <w:basedOn w:val="a"/>
    <w:rsid w:val="000113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SOL-">
    <w:name w:val="SOL-後 字元 字元"/>
    <w:basedOn w:val="a0"/>
    <w:rsid w:val="00B87691"/>
    <w:rPr>
      <w:rFonts w:ascii="Arial" w:eastAsia="文鼎中黑" w:hAnsi="Arial"/>
      <w:w w:val="110"/>
      <w:szCs w:val="22"/>
      <w:lang w:val="en-US" w:eastAsia="zh-TW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wmf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oleObject" Target="embeddings/oleObject2.bin" /><Relationship Id="rId4" Type="http://schemas.openxmlformats.org/officeDocument/2006/relationships/webSettings" Target="webSettings.xml" /><Relationship Id="rId9" Type="http://schemas.openxmlformats.org/officeDocument/2006/relationships/image" Target="media/image2.wmf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0840;&#33775;&#22294;&#26360;&#38988;&#24235;&#31995;&#32113;\102&#20840;&#33775;&#27231;&#26800;&#32676;&#38598;&#27284;&#38988;&#24235;\Exe\ques.dot" TargetMode="Externa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ques.dot</Template>
  <TotalTime>1</TotalTime>
  <Pages>26</Pages>
  <Words>3331</Words>
  <Characters>18992</Characters>
  <Application>Microsoft Office Word</Application>
  <DocSecurity>0</DocSecurity>
  <Lines>158</Lines>
  <Paragraphs>44</Paragraphs>
  <ScaleCrop>false</ScaleCrop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dc:description/>
  <cp:lastModifiedBy>來賓使用者</cp:lastModifiedBy>
  <cp:revision>2</cp:revision>
  <dcterms:created xsi:type="dcterms:W3CDTF">2020-11-01T03:33:00Z</dcterms:created>
  <dcterms:modified xsi:type="dcterms:W3CDTF">2020-11-01T03:33:00Z</dcterms:modified>
</cp:coreProperties>
</file>